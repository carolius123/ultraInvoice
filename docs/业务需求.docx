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bottom w:val="thickThinSmallGap" w:sz="24" w:space="0" w:color="auto"/>
          <w:insideH w:val="thickThinSmallGap" w:sz="24" w:space="0" w:color="auto"/>
        </w:tblBorders>
        <w:tblLook w:val="01E0" w:firstRow="1" w:lastRow="1" w:firstColumn="1" w:lastColumn="1" w:noHBand="0" w:noVBand="0"/>
      </w:tblPr>
      <w:tblGrid>
        <w:gridCol w:w="5247"/>
        <w:gridCol w:w="3483"/>
      </w:tblGrid>
      <w:tr w:rsidR="00EC11CC" w:rsidRPr="00845121" w:rsidTr="008F10DD">
        <w:tc>
          <w:tcPr>
            <w:tcW w:w="5353" w:type="dxa"/>
            <w:vAlign w:val="center"/>
          </w:tcPr>
          <w:p w:rsidR="00EC11CC" w:rsidRPr="00845121" w:rsidRDefault="002B0312" w:rsidP="00A0726A">
            <w:pPr>
              <w:pStyle w:val="afff4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828800" cy="590550"/>
                  <wp:effectExtent l="19050" t="0" r="0" b="0"/>
                  <wp:docPr id="1" name="图片 1" descr="Logo(新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(新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3" w:type="dxa"/>
          </w:tcPr>
          <w:p w:rsidR="00EC11CC" w:rsidRPr="00845121" w:rsidRDefault="00EC11CC" w:rsidP="001765EB">
            <w:proofErr w:type="gramStart"/>
            <w:r w:rsidRPr="00845121">
              <w:rPr>
                <w:rFonts w:hint="eastAsia"/>
              </w:rPr>
              <w:t xml:space="preserve">密　　</w:t>
            </w:r>
            <w:proofErr w:type="gramEnd"/>
            <w:r w:rsidRPr="00845121">
              <w:rPr>
                <w:rFonts w:hint="eastAsia"/>
              </w:rPr>
              <w:t>级：机　　密</w:t>
            </w:r>
          </w:p>
          <w:p w:rsidR="008F10DD" w:rsidRDefault="00EC11CC" w:rsidP="008F10DD">
            <w:r w:rsidRPr="00845121">
              <w:t>文档编号：</w:t>
            </w:r>
            <w:r w:rsidR="00062702">
              <w:fldChar w:fldCharType="begin"/>
            </w:r>
            <w:r w:rsidR="00062702">
              <w:instrText xml:space="preserve"> DOCPROPERTY  </w:instrText>
            </w:r>
            <w:r w:rsidR="00062702">
              <w:instrText>文档编号</w:instrText>
            </w:r>
            <w:r w:rsidR="00062702">
              <w:instrText xml:space="preserve">  \* MERGEFORMAT </w:instrText>
            </w:r>
            <w:r w:rsidR="00062702">
              <w:fldChar w:fldCharType="separate"/>
            </w:r>
            <w:r w:rsidR="00836C90">
              <w:t>UltraMSP-MR-01</w:t>
            </w:r>
            <w:r w:rsidR="00062702">
              <w:fldChar w:fldCharType="end"/>
            </w:r>
          </w:p>
          <w:p w:rsidR="00DE296A" w:rsidRPr="008F10DD" w:rsidRDefault="00EC11CC" w:rsidP="008F10DD">
            <w:r w:rsidRPr="00845121">
              <w:t>项目编号：</w:t>
            </w:r>
            <w:r w:rsidR="00062702">
              <w:fldChar w:fldCharType="begin"/>
            </w:r>
            <w:r w:rsidR="00062702">
              <w:instrText xml:space="preserve"> DOCPROPERTY  </w:instrText>
            </w:r>
            <w:r w:rsidR="00062702">
              <w:instrText>项目编号</w:instrText>
            </w:r>
            <w:r w:rsidR="00062702">
              <w:instrText xml:space="preserve">  \* MERGEFORMAT </w:instrText>
            </w:r>
            <w:r w:rsidR="00062702">
              <w:fldChar w:fldCharType="separate"/>
            </w:r>
            <w:proofErr w:type="spellStart"/>
            <w:r w:rsidR="00836C90">
              <w:t>UltraMSP</w:t>
            </w:r>
            <w:proofErr w:type="spellEnd"/>
            <w:r w:rsidR="00062702">
              <w:fldChar w:fldCharType="end"/>
            </w:r>
          </w:p>
        </w:tc>
      </w:tr>
    </w:tbl>
    <w:p w:rsidR="003F06EE" w:rsidRPr="00845121" w:rsidRDefault="003F06EE" w:rsidP="00E448EB">
      <w:pPr>
        <w:ind w:left="480" w:firstLine="480"/>
      </w:pPr>
    </w:p>
    <w:p w:rsidR="003F06EE" w:rsidRPr="00845121" w:rsidRDefault="003F06EE" w:rsidP="00E448EB">
      <w:pPr>
        <w:ind w:left="480" w:firstLine="480"/>
      </w:pPr>
    </w:p>
    <w:p w:rsidR="00113E2A" w:rsidRPr="00845121" w:rsidRDefault="00113E2A" w:rsidP="00E448EB">
      <w:pPr>
        <w:ind w:left="480" w:firstLine="480"/>
      </w:pPr>
    </w:p>
    <w:p w:rsidR="00563E9E" w:rsidRPr="00845121" w:rsidRDefault="00915F0E" w:rsidP="00836C90">
      <w:pPr>
        <w:pStyle w:val="afd"/>
        <w:ind w:left="0" w:right="83" w:firstLine="0"/>
        <w:outlineLvl w:val="1"/>
      </w:pPr>
      <w:r>
        <w:fldChar w:fldCharType="begin"/>
      </w:r>
      <w:r>
        <w:instrText xml:space="preserve"> DOCPROPERTY  项目名称  \* MERGEFORMAT </w:instrText>
      </w:r>
      <w:r>
        <w:fldChar w:fldCharType="separate"/>
      </w:r>
      <w:bookmarkStart w:id="0" w:name="_Toc22112402"/>
      <w:proofErr w:type="spellStart"/>
      <w:r w:rsidR="00836C90" w:rsidRPr="00836C90">
        <w:rPr>
          <w:b w:val="0"/>
          <w:bCs w:val="0"/>
        </w:rPr>
        <w:t>UlraMSP</w:t>
      </w:r>
      <w:proofErr w:type="spellEnd"/>
      <w:r w:rsidR="00836C90" w:rsidRPr="00836C90">
        <w:rPr>
          <w:b w:val="0"/>
          <w:bCs w:val="0"/>
        </w:rPr>
        <w:t>代付账单模块</w:t>
      </w:r>
      <w:bookmarkEnd w:id="0"/>
      <w:r>
        <w:rPr>
          <w:noProof/>
          <w:lang w:bidi="kn-IN"/>
        </w:rPr>
        <w:fldChar w:fldCharType="end"/>
      </w:r>
    </w:p>
    <w:p w:rsidR="00545652" w:rsidRPr="00A0726A" w:rsidRDefault="00545652" w:rsidP="00E448EB">
      <w:pPr>
        <w:ind w:left="480" w:firstLine="480"/>
      </w:pPr>
    </w:p>
    <w:p w:rsidR="00A42BBB" w:rsidRPr="00836C90" w:rsidRDefault="00A42BBB" w:rsidP="008F10DD"/>
    <w:p w:rsidR="00D86630" w:rsidRPr="00845121" w:rsidRDefault="00D86630" w:rsidP="00E448EB">
      <w:pPr>
        <w:ind w:left="480" w:firstLine="480"/>
      </w:pPr>
    </w:p>
    <w:p w:rsidR="003F06EE" w:rsidRPr="00845121" w:rsidRDefault="00062702" w:rsidP="00836C90">
      <w:pPr>
        <w:pStyle w:val="afd"/>
        <w:ind w:left="0" w:right="-59" w:firstLine="0"/>
      </w:pPr>
      <w:r>
        <w:fldChar w:fldCharType="begin"/>
      </w:r>
      <w:r>
        <w:instrText xml:space="preserve"> DOCPROPERTY  文档名称  \* MERGEFORMAT </w:instrText>
      </w:r>
      <w:r>
        <w:fldChar w:fldCharType="separate"/>
      </w:r>
      <w:r w:rsidR="00836C90">
        <w:t>业务需求和摘要设计说明书</w:t>
      </w:r>
      <w:r>
        <w:fldChar w:fldCharType="end"/>
      </w:r>
    </w:p>
    <w:p w:rsidR="00B74084" w:rsidRPr="00845121" w:rsidRDefault="00B74084" w:rsidP="00E448EB">
      <w:pPr>
        <w:ind w:left="480" w:firstLine="480"/>
      </w:pPr>
    </w:p>
    <w:p w:rsidR="009E28C1" w:rsidRPr="00845121" w:rsidRDefault="009E28C1" w:rsidP="00E448EB">
      <w:pPr>
        <w:ind w:left="480" w:firstLine="480"/>
      </w:pPr>
    </w:p>
    <w:p w:rsidR="00113E2A" w:rsidRPr="00845121" w:rsidRDefault="00113E2A" w:rsidP="00E448EB">
      <w:pPr>
        <w:ind w:left="480" w:firstLine="480"/>
      </w:pPr>
    </w:p>
    <w:p w:rsidR="00113E2A" w:rsidRPr="00845121" w:rsidRDefault="00113E2A" w:rsidP="00E448EB">
      <w:pPr>
        <w:ind w:left="480" w:firstLine="480"/>
      </w:pPr>
    </w:p>
    <w:p w:rsidR="00113E2A" w:rsidRPr="00845121" w:rsidRDefault="00113E2A" w:rsidP="00E448EB">
      <w:pPr>
        <w:ind w:left="480" w:firstLine="480"/>
      </w:pPr>
    </w:p>
    <w:p w:rsidR="00113E2A" w:rsidRPr="00845121" w:rsidRDefault="00113E2A" w:rsidP="00E448EB">
      <w:pPr>
        <w:ind w:left="480" w:firstLine="480"/>
      </w:pPr>
    </w:p>
    <w:p w:rsidR="009E28C1" w:rsidRPr="00845121" w:rsidRDefault="009E28C1" w:rsidP="00E448EB">
      <w:pPr>
        <w:ind w:left="480" w:firstLine="480"/>
      </w:pPr>
    </w:p>
    <w:p w:rsidR="00633CD3" w:rsidRPr="00845121" w:rsidRDefault="00633CD3" w:rsidP="00E448EB">
      <w:pPr>
        <w:ind w:left="480" w:firstLine="480"/>
      </w:pPr>
    </w:p>
    <w:p w:rsidR="00B74084" w:rsidRPr="00845121" w:rsidRDefault="00B74084" w:rsidP="00E448EB">
      <w:pPr>
        <w:ind w:left="480" w:firstLine="480"/>
      </w:pPr>
    </w:p>
    <w:p w:rsidR="00DE296A" w:rsidRPr="00845121" w:rsidRDefault="00DE296A" w:rsidP="00E448EB">
      <w:pPr>
        <w:ind w:left="480" w:firstLine="480"/>
      </w:pPr>
    </w:p>
    <w:p w:rsidR="003F06EE" w:rsidRPr="00845121" w:rsidRDefault="003F06EE" w:rsidP="00E448EB">
      <w:pPr>
        <w:pStyle w:val="afe"/>
        <w:ind w:left="480"/>
      </w:pPr>
      <w:r w:rsidRPr="00845121">
        <w:rPr>
          <w:rFonts w:hint="eastAsia"/>
        </w:rPr>
        <w:t>神州泰岳软件股份有限公司</w:t>
      </w:r>
    </w:p>
    <w:p w:rsidR="003F06EE" w:rsidRPr="00845121" w:rsidRDefault="003F06EE" w:rsidP="00E448EB">
      <w:pPr>
        <w:pStyle w:val="afe"/>
        <w:ind w:left="480"/>
      </w:pPr>
      <w:proofErr w:type="spellStart"/>
      <w:r w:rsidRPr="00845121">
        <w:t>UltraPower</w:t>
      </w:r>
      <w:proofErr w:type="spellEnd"/>
      <w:r w:rsidRPr="00845121">
        <w:t xml:space="preserve"> Software </w:t>
      </w:r>
      <w:proofErr w:type="spellStart"/>
      <w:r w:rsidRPr="00845121">
        <w:t>Co.</w:t>
      </w:r>
      <w:proofErr w:type="gramStart"/>
      <w:r w:rsidRPr="00845121">
        <w:t>,Ltd</w:t>
      </w:r>
      <w:proofErr w:type="spellEnd"/>
      <w:proofErr w:type="gramEnd"/>
      <w:r w:rsidRPr="00845121">
        <w:t>.</w:t>
      </w:r>
    </w:p>
    <w:p w:rsidR="00FF5C2C" w:rsidRPr="00845121" w:rsidRDefault="008F10DD" w:rsidP="00E448EB">
      <w:pPr>
        <w:pStyle w:val="afe"/>
        <w:ind w:left="480"/>
      </w:pPr>
      <w:r>
        <w:t>2019</w:t>
      </w:r>
      <w:r>
        <w:rPr>
          <w:rFonts w:hint="eastAsia"/>
        </w:rPr>
        <w:t>年</w:t>
      </w:r>
      <w:r w:rsidR="00836C90">
        <w:t>10</w:t>
      </w:r>
      <w:r>
        <w:rPr>
          <w:rFonts w:hint="eastAsia"/>
        </w:rPr>
        <w:t>月</w:t>
      </w:r>
    </w:p>
    <w:p w:rsidR="003F06EE" w:rsidRPr="00845121" w:rsidRDefault="00FF5C2C" w:rsidP="00E448EB">
      <w:pPr>
        <w:pStyle w:val="afe"/>
        <w:ind w:left="480"/>
      </w:pPr>
      <w:r w:rsidRPr="00845121">
        <w:br w:type="page"/>
      </w:r>
      <w:r w:rsidR="003F06EE" w:rsidRPr="00845121">
        <w:rPr>
          <w:rFonts w:hint="eastAsia"/>
        </w:rPr>
        <w:lastRenderedPageBreak/>
        <w:t>文档说明</w:t>
      </w:r>
    </w:p>
    <w:p w:rsidR="003F06EE" w:rsidRPr="00845121" w:rsidRDefault="003F06EE" w:rsidP="008E0755">
      <w:pPr>
        <w:pStyle w:val="a6"/>
        <w:ind w:firstLine="480"/>
      </w:pPr>
      <w:r w:rsidRPr="00845121">
        <w:rPr>
          <w:rFonts w:hint="eastAsia"/>
        </w:rPr>
        <w:t>本文档所涉及到的文字、图表等，仅限于北京神州泰岳软件股份有限公司及被呈送方内部使用，未经北京神州泰岳软件股份有限公司书面许可，请勿扩散到第三方。</w:t>
      </w:r>
    </w:p>
    <w:p w:rsidR="003F06EE" w:rsidRPr="00845121" w:rsidRDefault="003F06EE" w:rsidP="00E448EB">
      <w:pPr>
        <w:ind w:left="480" w:firstLine="480"/>
      </w:pPr>
    </w:p>
    <w:p w:rsidR="003F06EE" w:rsidRPr="00845121" w:rsidRDefault="003F06EE" w:rsidP="00E448EB">
      <w:pPr>
        <w:ind w:left="480" w:firstLine="480"/>
      </w:pPr>
      <w:r w:rsidRPr="00845121">
        <w:rPr>
          <w:rFonts w:hint="eastAsia"/>
        </w:rPr>
        <w:t>文档属性</w:t>
      </w:r>
    </w:p>
    <w:tbl>
      <w:tblPr>
        <w:tblW w:w="0" w:type="auto"/>
        <w:tblInd w:w="108" w:type="dxa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825"/>
        <w:gridCol w:w="6797"/>
      </w:tblGrid>
      <w:tr w:rsidR="003F06EE" w:rsidRPr="00845121" w:rsidTr="00FB2E8A">
        <w:trPr>
          <w:trHeight w:val="397"/>
        </w:trPr>
        <w:tc>
          <w:tcPr>
            <w:tcW w:w="1843" w:type="dxa"/>
            <w:shd w:val="clear" w:color="auto" w:fill="C0C0C0"/>
            <w:vAlign w:val="center"/>
          </w:tcPr>
          <w:p w:rsidR="003F06EE" w:rsidRPr="00845121" w:rsidRDefault="003F06EE" w:rsidP="00E448EB">
            <w:pPr>
              <w:ind w:left="480" w:firstLine="480"/>
            </w:pPr>
            <w:r w:rsidRPr="00845121">
              <w:rPr>
                <w:rFonts w:hint="eastAsia"/>
              </w:rPr>
              <w:t>属性</w:t>
            </w:r>
          </w:p>
        </w:tc>
        <w:tc>
          <w:tcPr>
            <w:tcW w:w="6995" w:type="dxa"/>
            <w:shd w:val="clear" w:color="auto" w:fill="C0C0C0"/>
            <w:vAlign w:val="center"/>
          </w:tcPr>
          <w:p w:rsidR="003F06EE" w:rsidRPr="00845121" w:rsidRDefault="003F06EE" w:rsidP="00E448EB">
            <w:pPr>
              <w:ind w:left="480" w:firstLine="480"/>
            </w:pPr>
            <w:r w:rsidRPr="00845121">
              <w:rPr>
                <w:rFonts w:hint="eastAsia"/>
              </w:rPr>
              <w:t>内容</w:t>
            </w:r>
          </w:p>
        </w:tc>
      </w:tr>
      <w:tr w:rsidR="003F06EE" w:rsidRPr="00845121" w:rsidTr="00FB2E8A">
        <w:trPr>
          <w:trHeight w:val="397"/>
        </w:trPr>
        <w:tc>
          <w:tcPr>
            <w:tcW w:w="1843" w:type="dxa"/>
            <w:vAlign w:val="center"/>
          </w:tcPr>
          <w:p w:rsidR="003F06EE" w:rsidRPr="00845121" w:rsidRDefault="003F06EE" w:rsidP="001765EB">
            <w:pPr>
              <w:ind w:left="480"/>
            </w:pPr>
            <w:r w:rsidRPr="00845121">
              <w:rPr>
                <w:rFonts w:hint="eastAsia"/>
              </w:rPr>
              <w:t>项目名称：</w:t>
            </w:r>
          </w:p>
        </w:tc>
        <w:tc>
          <w:tcPr>
            <w:tcW w:w="6995" w:type="dxa"/>
            <w:vAlign w:val="center"/>
          </w:tcPr>
          <w:p w:rsidR="003F06EE" w:rsidRPr="00845121" w:rsidRDefault="00062702" w:rsidP="00E448EB">
            <w:pPr>
              <w:ind w:left="480" w:firstLine="480"/>
            </w:pPr>
            <w:r>
              <w:fldChar w:fldCharType="begin"/>
            </w:r>
            <w:r>
              <w:instrText xml:space="preserve"> DOCPROPERTY  </w:instrText>
            </w:r>
            <w:r>
              <w:instrText>项目名称</w:instrText>
            </w:r>
            <w:r>
              <w:instrText xml:space="preserve">  \* MERGEFORMAT </w:instrText>
            </w:r>
            <w:r>
              <w:fldChar w:fldCharType="separate"/>
            </w:r>
            <w:proofErr w:type="spellStart"/>
            <w:r w:rsidR="00836C90" w:rsidRPr="00836C90">
              <w:rPr>
                <w:rFonts w:hint="eastAsia"/>
                <w:b/>
                <w:bCs/>
              </w:rPr>
              <w:t>UlraMSP</w:t>
            </w:r>
            <w:proofErr w:type="spellEnd"/>
            <w:r w:rsidR="00836C90" w:rsidRPr="00836C90">
              <w:rPr>
                <w:rFonts w:hint="eastAsia"/>
                <w:b/>
                <w:bCs/>
              </w:rPr>
              <w:t>代付账单模块</w:t>
            </w:r>
            <w:r>
              <w:fldChar w:fldCharType="end"/>
            </w:r>
          </w:p>
        </w:tc>
      </w:tr>
      <w:tr w:rsidR="003F06EE" w:rsidRPr="00845121" w:rsidTr="00FB2E8A">
        <w:trPr>
          <w:trHeight w:val="397"/>
        </w:trPr>
        <w:tc>
          <w:tcPr>
            <w:tcW w:w="1843" w:type="dxa"/>
            <w:vAlign w:val="center"/>
          </w:tcPr>
          <w:p w:rsidR="003F06EE" w:rsidRPr="00845121" w:rsidRDefault="003F06EE" w:rsidP="001765EB">
            <w:pPr>
              <w:ind w:left="480"/>
            </w:pPr>
            <w:r w:rsidRPr="00845121">
              <w:rPr>
                <w:rFonts w:hint="eastAsia"/>
              </w:rPr>
              <w:t>项目编号：</w:t>
            </w:r>
          </w:p>
        </w:tc>
        <w:tc>
          <w:tcPr>
            <w:tcW w:w="6995" w:type="dxa"/>
            <w:vAlign w:val="center"/>
          </w:tcPr>
          <w:p w:rsidR="003F06EE" w:rsidRPr="00845121" w:rsidRDefault="00915F0E" w:rsidP="00E448EB">
            <w:pPr>
              <w:ind w:left="480" w:firstLine="480"/>
            </w:pPr>
            <w:r>
              <w:fldChar w:fldCharType="begin"/>
            </w:r>
            <w:r>
              <w:instrText xml:space="preserve"> DOCPROPERTY  </w:instrText>
            </w:r>
            <w:r>
              <w:instrText>项目编号</w:instrText>
            </w:r>
            <w:r>
              <w:instrText xml:space="preserve">  \* MERGEFORMAT </w:instrText>
            </w:r>
            <w:r>
              <w:fldChar w:fldCharType="separate"/>
            </w:r>
            <w:proofErr w:type="spellStart"/>
            <w:r w:rsidR="00836C90">
              <w:t>UltraMSP</w:t>
            </w:r>
            <w:proofErr w:type="spellEnd"/>
            <w:r>
              <w:fldChar w:fldCharType="end"/>
            </w:r>
          </w:p>
        </w:tc>
      </w:tr>
      <w:tr w:rsidR="003F06EE" w:rsidRPr="00845121" w:rsidTr="00FB2E8A">
        <w:trPr>
          <w:trHeight w:val="397"/>
        </w:trPr>
        <w:tc>
          <w:tcPr>
            <w:tcW w:w="1843" w:type="dxa"/>
            <w:vAlign w:val="center"/>
          </w:tcPr>
          <w:p w:rsidR="003F06EE" w:rsidRPr="00845121" w:rsidRDefault="00D86630" w:rsidP="001765EB">
            <w:pPr>
              <w:ind w:left="480"/>
            </w:pPr>
            <w:r w:rsidRPr="00845121">
              <w:rPr>
                <w:rFonts w:hint="eastAsia"/>
              </w:rPr>
              <w:t>文档名称</w:t>
            </w:r>
            <w:r w:rsidR="003F06EE" w:rsidRPr="00845121">
              <w:rPr>
                <w:rFonts w:hint="eastAsia"/>
              </w:rPr>
              <w:t>：</w:t>
            </w:r>
          </w:p>
        </w:tc>
        <w:tc>
          <w:tcPr>
            <w:tcW w:w="6995" w:type="dxa"/>
            <w:vAlign w:val="center"/>
          </w:tcPr>
          <w:p w:rsidR="003F06EE" w:rsidRPr="00845121" w:rsidRDefault="00D86630" w:rsidP="00E448EB">
            <w:pPr>
              <w:ind w:left="480" w:firstLine="480"/>
            </w:pPr>
            <w:r w:rsidRPr="00845121">
              <w:rPr>
                <w:rFonts w:hint="eastAsia"/>
              </w:rPr>
              <w:t>《</w:t>
            </w:r>
            <w:r w:rsidR="00062702">
              <w:fldChar w:fldCharType="begin"/>
            </w:r>
            <w:r w:rsidR="00062702">
              <w:instrText xml:space="preserve"> DOCPROPERTY  </w:instrText>
            </w:r>
            <w:r w:rsidR="00062702">
              <w:instrText>文档名称</w:instrText>
            </w:r>
            <w:r w:rsidR="00062702">
              <w:instrText xml:space="preserve">  \* MERGEFORMAT </w:instrText>
            </w:r>
            <w:r w:rsidR="00062702">
              <w:fldChar w:fldCharType="separate"/>
            </w:r>
            <w:r w:rsidR="00836C90">
              <w:rPr>
                <w:rFonts w:hint="eastAsia"/>
              </w:rPr>
              <w:t>业务需求和摘要设计说明书</w:t>
            </w:r>
            <w:r w:rsidR="00062702">
              <w:fldChar w:fldCharType="end"/>
            </w:r>
            <w:r w:rsidRPr="00845121">
              <w:rPr>
                <w:rFonts w:hint="eastAsia"/>
              </w:rPr>
              <w:t>》</w:t>
            </w:r>
          </w:p>
        </w:tc>
      </w:tr>
      <w:tr w:rsidR="003F06EE" w:rsidRPr="00845121" w:rsidTr="00FB2E8A">
        <w:trPr>
          <w:trHeight w:val="397"/>
        </w:trPr>
        <w:tc>
          <w:tcPr>
            <w:tcW w:w="1843" w:type="dxa"/>
            <w:vAlign w:val="center"/>
          </w:tcPr>
          <w:p w:rsidR="003F06EE" w:rsidRPr="00845121" w:rsidRDefault="003F06EE" w:rsidP="001765EB">
            <w:pPr>
              <w:ind w:left="480"/>
            </w:pPr>
            <w:r w:rsidRPr="00845121">
              <w:rPr>
                <w:rFonts w:hint="eastAsia"/>
              </w:rPr>
              <w:t>文档编号：</w:t>
            </w:r>
          </w:p>
        </w:tc>
        <w:tc>
          <w:tcPr>
            <w:tcW w:w="6995" w:type="dxa"/>
            <w:vAlign w:val="center"/>
          </w:tcPr>
          <w:p w:rsidR="003F06EE" w:rsidRPr="00845121" w:rsidRDefault="00915F0E" w:rsidP="00E448EB">
            <w:pPr>
              <w:ind w:left="480" w:firstLine="480"/>
            </w:pPr>
            <w:r>
              <w:fldChar w:fldCharType="begin"/>
            </w:r>
            <w:r>
              <w:instrText xml:space="preserve"> DOCPROPERTY  </w:instrText>
            </w:r>
            <w:r>
              <w:instrText>文档编号</w:instrText>
            </w:r>
            <w:r>
              <w:instrText xml:space="preserve">  \* MERGEFORMAT </w:instrText>
            </w:r>
            <w:r>
              <w:fldChar w:fldCharType="separate"/>
            </w:r>
            <w:r w:rsidR="00836C90">
              <w:t>UltraMSP-MR-01</w:t>
            </w:r>
            <w:r>
              <w:fldChar w:fldCharType="end"/>
            </w:r>
          </w:p>
        </w:tc>
      </w:tr>
      <w:tr w:rsidR="003F06EE" w:rsidRPr="00845121" w:rsidTr="00FB2E8A">
        <w:trPr>
          <w:trHeight w:val="397"/>
        </w:trPr>
        <w:tc>
          <w:tcPr>
            <w:tcW w:w="1843" w:type="dxa"/>
            <w:vAlign w:val="center"/>
          </w:tcPr>
          <w:p w:rsidR="003F06EE" w:rsidRPr="00845121" w:rsidRDefault="003F06EE" w:rsidP="001765EB">
            <w:pPr>
              <w:ind w:left="480"/>
            </w:pPr>
            <w:r w:rsidRPr="00845121">
              <w:rPr>
                <w:rFonts w:hint="eastAsia"/>
              </w:rPr>
              <w:t>文档作者：</w:t>
            </w:r>
          </w:p>
        </w:tc>
        <w:tc>
          <w:tcPr>
            <w:tcW w:w="6995" w:type="dxa"/>
            <w:vAlign w:val="center"/>
          </w:tcPr>
          <w:p w:rsidR="003F06EE" w:rsidRPr="00845121" w:rsidRDefault="004D200C" w:rsidP="00E448EB">
            <w:pPr>
              <w:ind w:left="480" w:firstLine="480"/>
            </w:pPr>
            <w:r w:rsidRPr="00845121">
              <w:rPr>
                <w:rFonts w:hint="eastAsia"/>
              </w:rPr>
              <w:t>北京</w:t>
            </w:r>
            <w:r w:rsidR="003F06EE" w:rsidRPr="00845121">
              <w:rPr>
                <w:rFonts w:hint="eastAsia"/>
              </w:rPr>
              <w:t>神州泰岳</w:t>
            </w:r>
            <w:r w:rsidRPr="00845121">
              <w:rPr>
                <w:rFonts w:hint="eastAsia"/>
              </w:rPr>
              <w:t>软件股份有限公司</w:t>
            </w:r>
          </w:p>
        </w:tc>
      </w:tr>
    </w:tbl>
    <w:p w:rsidR="003F06EE" w:rsidRPr="00845121" w:rsidRDefault="003F06EE" w:rsidP="00E448EB">
      <w:pPr>
        <w:ind w:left="480" w:firstLine="480"/>
      </w:pPr>
    </w:p>
    <w:p w:rsidR="003F06EE" w:rsidRPr="00845121" w:rsidRDefault="003F06EE" w:rsidP="00E448EB">
      <w:pPr>
        <w:ind w:left="480" w:firstLine="480"/>
      </w:pPr>
    </w:p>
    <w:p w:rsidR="003F06EE" w:rsidRPr="00845121" w:rsidRDefault="003F06EE" w:rsidP="00E448EB">
      <w:pPr>
        <w:ind w:left="480" w:firstLine="480"/>
        <w:sectPr w:rsidR="003F06EE" w:rsidRPr="00845121" w:rsidSect="007777F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588" w:bottom="1440" w:left="1588" w:header="851" w:footer="357" w:gutter="0"/>
          <w:pgNumType w:fmt="upperRoman" w:start="1"/>
          <w:cols w:space="425"/>
          <w:titlePg/>
          <w:docGrid w:type="linesAndChars" w:linePitch="312"/>
        </w:sectPr>
      </w:pPr>
    </w:p>
    <w:p w:rsidR="009E3691" w:rsidRPr="00845121" w:rsidRDefault="009E3691" w:rsidP="00E448EB">
      <w:pPr>
        <w:pStyle w:val="afe"/>
        <w:ind w:left="480"/>
      </w:pPr>
      <w:r w:rsidRPr="00845121">
        <w:rPr>
          <w:rFonts w:hint="eastAsia"/>
        </w:rPr>
        <w:lastRenderedPageBreak/>
        <w:t>目　录</w:t>
      </w:r>
    </w:p>
    <w:p w:rsidR="00836C90" w:rsidRDefault="00062702">
      <w:pPr>
        <w:pStyle w:val="23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r w:rsidRPr="00845121">
        <w:rPr>
          <w:caps/>
        </w:rPr>
        <w:fldChar w:fldCharType="begin"/>
      </w:r>
      <w:r w:rsidR="00EA65FF" w:rsidRPr="00845121">
        <w:rPr>
          <w:caps/>
        </w:rPr>
        <w:instrText xml:space="preserve"> </w:instrText>
      </w:r>
      <w:r w:rsidR="00EA65FF" w:rsidRPr="00845121">
        <w:rPr>
          <w:rFonts w:hint="eastAsia"/>
          <w:caps/>
        </w:rPr>
        <w:instrText>TOC \o "1-3" \h \z \u</w:instrText>
      </w:r>
      <w:r w:rsidR="00EA65FF" w:rsidRPr="00845121">
        <w:rPr>
          <w:caps/>
        </w:rPr>
        <w:instrText xml:space="preserve"> </w:instrText>
      </w:r>
      <w:r w:rsidRPr="00845121">
        <w:rPr>
          <w:caps/>
        </w:rPr>
        <w:fldChar w:fldCharType="separate"/>
      </w:r>
      <w:hyperlink w:anchor="_Toc22112402" w:history="1">
        <w:r w:rsidR="00836C90" w:rsidRPr="00BD00A8">
          <w:rPr>
            <w:rStyle w:val="aff"/>
            <w:noProof/>
          </w:rPr>
          <w:t>UlraMSP</w:t>
        </w:r>
        <w:r w:rsidR="00836C90" w:rsidRPr="00BD00A8">
          <w:rPr>
            <w:rStyle w:val="aff"/>
            <w:rFonts w:hint="eastAsia"/>
            <w:noProof/>
          </w:rPr>
          <w:t>代付账单模块</w:t>
        </w:r>
        <w:r w:rsidR="00836C90">
          <w:rPr>
            <w:noProof/>
            <w:webHidden/>
          </w:rPr>
          <w:tab/>
        </w:r>
        <w:r w:rsidR="00836C90">
          <w:rPr>
            <w:noProof/>
            <w:webHidden/>
          </w:rPr>
          <w:fldChar w:fldCharType="begin"/>
        </w:r>
        <w:r w:rsidR="00836C90">
          <w:rPr>
            <w:noProof/>
            <w:webHidden/>
          </w:rPr>
          <w:instrText xml:space="preserve"> PAGEREF _Toc22112402 \h </w:instrText>
        </w:r>
        <w:r w:rsidR="00836C90">
          <w:rPr>
            <w:noProof/>
            <w:webHidden/>
          </w:rPr>
        </w:r>
        <w:r w:rsidR="00836C90">
          <w:rPr>
            <w:noProof/>
            <w:webHidden/>
          </w:rPr>
          <w:fldChar w:fldCharType="separate"/>
        </w:r>
        <w:r w:rsidR="00836C90">
          <w:rPr>
            <w:noProof/>
            <w:webHidden/>
          </w:rPr>
          <w:t>I</w:t>
        </w:r>
        <w:r w:rsidR="00836C90">
          <w:rPr>
            <w:noProof/>
            <w:webHidden/>
          </w:rPr>
          <w:fldChar w:fldCharType="end"/>
        </w:r>
      </w:hyperlink>
    </w:p>
    <w:p w:rsidR="00836C90" w:rsidRDefault="00C92C89">
      <w:pPr>
        <w:pStyle w:val="12"/>
        <w:tabs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22112403" w:history="1">
        <w:r w:rsidR="00836C90" w:rsidRPr="00BD00A8">
          <w:rPr>
            <w:rStyle w:val="aff"/>
            <w:noProof/>
          </w:rPr>
          <w:t>1</w:t>
        </w:r>
        <w:r w:rsidR="00836C90">
          <w:rPr>
            <w:noProof/>
            <w:webHidden/>
          </w:rPr>
          <w:tab/>
        </w:r>
        <w:r w:rsidR="00836C90">
          <w:rPr>
            <w:noProof/>
            <w:webHidden/>
          </w:rPr>
          <w:fldChar w:fldCharType="begin"/>
        </w:r>
        <w:r w:rsidR="00836C90">
          <w:rPr>
            <w:noProof/>
            <w:webHidden/>
          </w:rPr>
          <w:instrText xml:space="preserve"> PAGEREF _Toc22112403 \h </w:instrText>
        </w:r>
        <w:r w:rsidR="00836C90">
          <w:rPr>
            <w:noProof/>
            <w:webHidden/>
          </w:rPr>
        </w:r>
        <w:r w:rsidR="00836C90">
          <w:rPr>
            <w:noProof/>
            <w:webHidden/>
          </w:rPr>
          <w:fldChar w:fldCharType="separate"/>
        </w:r>
        <w:r w:rsidR="00836C90">
          <w:rPr>
            <w:noProof/>
            <w:webHidden/>
          </w:rPr>
          <w:t>2</w:t>
        </w:r>
        <w:r w:rsidR="00836C90">
          <w:rPr>
            <w:noProof/>
            <w:webHidden/>
          </w:rPr>
          <w:fldChar w:fldCharType="end"/>
        </w:r>
      </w:hyperlink>
    </w:p>
    <w:p w:rsidR="00836C90" w:rsidRDefault="00C92C89">
      <w:pPr>
        <w:pStyle w:val="23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22112404" w:history="1">
        <w:r w:rsidR="00836C90" w:rsidRPr="00BD00A8">
          <w:rPr>
            <w:rStyle w:val="aff"/>
            <w:noProof/>
          </w:rPr>
          <w:t>1.1</w:t>
        </w:r>
        <w:r w:rsidR="00836C90">
          <w:rPr>
            <w:noProof/>
            <w:webHidden/>
          </w:rPr>
          <w:tab/>
        </w:r>
        <w:r w:rsidR="00836C90">
          <w:rPr>
            <w:noProof/>
            <w:webHidden/>
          </w:rPr>
          <w:fldChar w:fldCharType="begin"/>
        </w:r>
        <w:r w:rsidR="00836C90">
          <w:rPr>
            <w:noProof/>
            <w:webHidden/>
          </w:rPr>
          <w:instrText xml:space="preserve"> PAGEREF _Toc22112404 \h </w:instrText>
        </w:r>
        <w:r w:rsidR="00836C90">
          <w:rPr>
            <w:noProof/>
            <w:webHidden/>
          </w:rPr>
        </w:r>
        <w:r w:rsidR="00836C90">
          <w:rPr>
            <w:noProof/>
            <w:webHidden/>
          </w:rPr>
          <w:fldChar w:fldCharType="separate"/>
        </w:r>
        <w:r w:rsidR="00836C90">
          <w:rPr>
            <w:noProof/>
            <w:webHidden/>
          </w:rPr>
          <w:t>2</w:t>
        </w:r>
        <w:r w:rsidR="00836C90">
          <w:rPr>
            <w:noProof/>
            <w:webHidden/>
          </w:rPr>
          <w:fldChar w:fldCharType="end"/>
        </w:r>
      </w:hyperlink>
    </w:p>
    <w:p w:rsidR="00836C90" w:rsidRDefault="00C92C89">
      <w:pPr>
        <w:pStyle w:val="32"/>
        <w:tabs>
          <w:tab w:val="left" w:pos="1200"/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22112405" w:history="1">
        <w:r w:rsidR="00836C90" w:rsidRPr="00BD00A8">
          <w:rPr>
            <w:rStyle w:val="aff"/>
            <w:noProof/>
          </w:rPr>
          <w:t>1.1.1</w:t>
        </w:r>
        <w:r w:rsidR="00836C90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836C90" w:rsidRPr="00BD00A8">
          <w:rPr>
            <w:rStyle w:val="aff"/>
            <w:noProof/>
          </w:rPr>
          <w:t>c</w:t>
        </w:r>
        <w:r w:rsidR="00836C90">
          <w:rPr>
            <w:noProof/>
            <w:webHidden/>
          </w:rPr>
          <w:tab/>
        </w:r>
        <w:r w:rsidR="00836C90">
          <w:rPr>
            <w:noProof/>
            <w:webHidden/>
          </w:rPr>
          <w:fldChar w:fldCharType="begin"/>
        </w:r>
        <w:r w:rsidR="00836C90">
          <w:rPr>
            <w:noProof/>
            <w:webHidden/>
          </w:rPr>
          <w:instrText xml:space="preserve"> PAGEREF _Toc22112405 \h </w:instrText>
        </w:r>
        <w:r w:rsidR="00836C90">
          <w:rPr>
            <w:noProof/>
            <w:webHidden/>
          </w:rPr>
        </w:r>
        <w:r w:rsidR="00836C90">
          <w:rPr>
            <w:noProof/>
            <w:webHidden/>
          </w:rPr>
          <w:fldChar w:fldCharType="separate"/>
        </w:r>
        <w:r w:rsidR="00836C90">
          <w:rPr>
            <w:noProof/>
            <w:webHidden/>
          </w:rPr>
          <w:t>2</w:t>
        </w:r>
        <w:r w:rsidR="00836C90">
          <w:rPr>
            <w:noProof/>
            <w:webHidden/>
          </w:rPr>
          <w:fldChar w:fldCharType="end"/>
        </w:r>
      </w:hyperlink>
    </w:p>
    <w:p w:rsidR="007777F0" w:rsidRPr="00845121" w:rsidRDefault="00062702" w:rsidP="00E448EB">
      <w:pPr>
        <w:pStyle w:val="12"/>
        <w:tabs>
          <w:tab w:val="left" w:pos="480"/>
          <w:tab w:val="right" w:leader="dot" w:pos="8720"/>
        </w:tabs>
        <w:ind w:left="480"/>
      </w:pPr>
      <w:r w:rsidRPr="00845121">
        <w:rPr>
          <w:caps w:val="0"/>
        </w:rPr>
        <w:fldChar w:fldCharType="end"/>
      </w:r>
    </w:p>
    <w:p w:rsidR="00353255" w:rsidRDefault="00353255" w:rsidP="00C13353">
      <w:pPr>
        <w:pStyle w:val="1"/>
      </w:pPr>
      <w:bookmarkStart w:id="1" w:name="_Toc22112403"/>
      <w:bookmarkEnd w:id="1"/>
      <w:r>
        <w:rPr>
          <w:rFonts w:hint="eastAsia"/>
        </w:rPr>
        <w:lastRenderedPageBreak/>
        <w:t>背景</w:t>
      </w:r>
    </w:p>
    <w:p w:rsidR="00353255" w:rsidRPr="00353255" w:rsidRDefault="00353255" w:rsidP="00353255">
      <w:pPr>
        <w:pStyle w:val="a6"/>
        <w:ind w:firstLine="480"/>
      </w:pPr>
      <w:r>
        <w:rPr>
          <w:rFonts w:hint="eastAsia"/>
        </w:rPr>
        <w:t>出发点差异、数据来源差异，重新开发，因此原有功能有较大调整，不做依据。</w:t>
      </w:r>
    </w:p>
    <w:p w:rsidR="00836C90" w:rsidRDefault="00836C90" w:rsidP="00C13353">
      <w:pPr>
        <w:pStyle w:val="1"/>
      </w:pPr>
      <w:r>
        <w:rPr>
          <w:rFonts w:hint="eastAsia"/>
        </w:rPr>
        <w:lastRenderedPageBreak/>
        <w:t>概念和术语</w:t>
      </w:r>
    </w:p>
    <w:p w:rsidR="00836C90" w:rsidRDefault="00836C90" w:rsidP="00C13353">
      <w:pPr>
        <w:pStyle w:val="20"/>
      </w:pPr>
      <w:r>
        <w:rPr>
          <w:rFonts w:hint="eastAsia"/>
        </w:rPr>
        <w:t>代</w:t>
      </w:r>
      <w:proofErr w:type="gramStart"/>
      <w:r>
        <w:rPr>
          <w:rFonts w:hint="eastAsia"/>
        </w:rPr>
        <w:t>付账户</w:t>
      </w:r>
      <w:proofErr w:type="gramEnd"/>
      <w:r w:rsidR="00C13353">
        <w:rPr>
          <w:rFonts w:hint="eastAsia"/>
        </w:rPr>
        <w:t>[</w:t>
      </w:r>
      <w:r>
        <w:rPr>
          <w:rFonts w:hint="eastAsia"/>
        </w:rPr>
        <w:t>Payer</w:t>
      </w:r>
      <w:r>
        <w:t xml:space="preserve"> </w:t>
      </w:r>
      <w:r>
        <w:rPr>
          <w:rFonts w:hint="eastAsia"/>
        </w:rPr>
        <w:t>Account</w:t>
      </w:r>
      <w:r w:rsidR="00C13353">
        <w:t>]</w:t>
      </w:r>
    </w:p>
    <w:p w:rsidR="00836C90" w:rsidRDefault="00836C90" w:rsidP="00C13353">
      <w:pPr>
        <w:pStyle w:val="20"/>
      </w:pPr>
      <w:r>
        <w:rPr>
          <w:rFonts w:hint="eastAsia"/>
        </w:rPr>
        <w:t>客户</w:t>
      </w:r>
      <w:r w:rsidR="00C13353">
        <w:rPr>
          <w:rFonts w:hint="eastAsia"/>
        </w:rPr>
        <w:t>[</w:t>
      </w:r>
      <w:r>
        <w:rPr>
          <w:rFonts w:hint="eastAsia"/>
        </w:rPr>
        <w:t>Customer</w:t>
      </w:r>
      <w:r w:rsidR="00C13353">
        <w:t>]</w:t>
      </w:r>
    </w:p>
    <w:p w:rsidR="00836C90" w:rsidRDefault="00C13353" w:rsidP="00C13353">
      <w:pPr>
        <w:pStyle w:val="20"/>
      </w:pPr>
      <w:r>
        <w:rPr>
          <w:rFonts w:hint="eastAsia"/>
        </w:rPr>
        <w:t>AWS</w:t>
      </w:r>
      <w:r w:rsidR="00836C90">
        <w:rPr>
          <w:rFonts w:hint="eastAsia"/>
        </w:rPr>
        <w:t>账户</w:t>
      </w:r>
      <w:r>
        <w:rPr>
          <w:rFonts w:hint="eastAsia"/>
        </w:rPr>
        <w:t>[Linked</w:t>
      </w:r>
      <w:r>
        <w:t xml:space="preserve"> </w:t>
      </w:r>
      <w:r>
        <w:rPr>
          <w:rFonts w:hint="eastAsia"/>
        </w:rPr>
        <w:t>Account</w:t>
      </w:r>
      <w:r>
        <w:t>]</w:t>
      </w:r>
    </w:p>
    <w:p w:rsidR="00C13353" w:rsidRDefault="00C13353" w:rsidP="00C13353">
      <w:pPr>
        <w:pStyle w:val="20"/>
      </w:pPr>
      <w:r>
        <w:rPr>
          <w:rFonts w:hint="eastAsia"/>
        </w:rPr>
        <w:t>月度报告</w:t>
      </w:r>
      <w:r>
        <w:rPr>
          <w:rFonts w:hint="eastAsia"/>
        </w:rPr>
        <w:t>[</w:t>
      </w:r>
      <w:r>
        <w:t>Monthly Report]</w:t>
      </w:r>
    </w:p>
    <w:p w:rsidR="00C13353" w:rsidRDefault="00C13353" w:rsidP="00C13353">
      <w:pPr>
        <w:pStyle w:val="20"/>
      </w:pPr>
      <w:r>
        <w:rPr>
          <w:rFonts w:hint="eastAsia"/>
        </w:rPr>
        <w:t>收据</w:t>
      </w:r>
      <w:r>
        <w:rPr>
          <w:rFonts w:hint="eastAsia"/>
        </w:rPr>
        <w:t>[</w:t>
      </w:r>
      <w:r>
        <w:t>Invoice]</w:t>
      </w:r>
    </w:p>
    <w:p w:rsidR="00C13353" w:rsidRDefault="00C13353" w:rsidP="00C13353">
      <w:pPr>
        <w:pStyle w:val="20"/>
      </w:pPr>
      <w:r>
        <w:rPr>
          <w:rFonts w:hint="eastAsia"/>
        </w:rPr>
        <w:t>代付账单</w:t>
      </w:r>
      <w:r>
        <w:rPr>
          <w:rFonts w:hint="eastAsia"/>
        </w:rPr>
        <w:t>[</w:t>
      </w:r>
      <w:r>
        <w:t>Bill]</w:t>
      </w:r>
    </w:p>
    <w:p w:rsidR="002C4904" w:rsidRDefault="002C4904" w:rsidP="002C4904">
      <w:pPr>
        <w:pStyle w:val="20"/>
      </w:pPr>
      <w:r>
        <w:rPr>
          <w:rFonts w:hint="eastAsia"/>
        </w:rPr>
        <w:t>抵扣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[</w:t>
      </w:r>
      <w:r>
        <w:t>Credit]</w:t>
      </w:r>
    </w:p>
    <w:p w:rsidR="002C4904" w:rsidRDefault="002C4904" w:rsidP="002C4904">
      <w:pPr>
        <w:pStyle w:val="20"/>
      </w:pPr>
      <w:r>
        <w:rPr>
          <w:rFonts w:hint="eastAsia"/>
        </w:rPr>
        <w:t>预留实例</w:t>
      </w:r>
      <w:r>
        <w:rPr>
          <w:rFonts w:hint="eastAsia"/>
        </w:rPr>
        <w:t>[</w:t>
      </w:r>
      <w:r>
        <w:t>RI]</w:t>
      </w:r>
    </w:p>
    <w:p w:rsidR="002C4904" w:rsidRDefault="002C4904" w:rsidP="002C4904">
      <w:pPr>
        <w:pStyle w:val="20"/>
      </w:pPr>
      <w:r>
        <w:rPr>
          <w:rFonts w:hint="eastAsia"/>
        </w:rPr>
        <w:t>AWS Support</w:t>
      </w:r>
    </w:p>
    <w:p w:rsidR="002C4904" w:rsidRPr="002C4904" w:rsidRDefault="002C4904" w:rsidP="002C4904">
      <w:pPr>
        <w:pStyle w:val="a6"/>
        <w:ind w:firstLine="480"/>
      </w:pPr>
      <w:r>
        <w:rPr>
          <w:rFonts w:hint="eastAsia"/>
        </w:rPr>
        <w:t>分为</w:t>
      </w:r>
      <w:r>
        <w:rPr>
          <w:rFonts w:hint="eastAsia"/>
        </w:rPr>
        <w:t>ES</w:t>
      </w:r>
      <w:r>
        <w:rPr>
          <w:rFonts w:hint="eastAsia"/>
        </w:rPr>
        <w:t>、</w:t>
      </w:r>
      <w:r>
        <w:rPr>
          <w:rFonts w:hint="eastAsia"/>
        </w:rPr>
        <w:t>BS</w:t>
      </w:r>
      <w:r>
        <w:rPr>
          <w:rFonts w:hint="eastAsia"/>
        </w:rPr>
        <w:t>和</w:t>
      </w:r>
      <w:r>
        <w:rPr>
          <w:rFonts w:hint="eastAsia"/>
        </w:rPr>
        <w:t>DS</w:t>
      </w:r>
    </w:p>
    <w:p w:rsidR="00C13353" w:rsidRDefault="00C13353" w:rsidP="00C13353">
      <w:pPr>
        <w:pStyle w:val="1"/>
      </w:pPr>
      <w:r>
        <w:rPr>
          <w:rFonts w:hint="eastAsia"/>
        </w:rPr>
        <w:lastRenderedPageBreak/>
        <w:t>业务场景</w:t>
      </w:r>
    </w:p>
    <w:p w:rsidR="00D26786" w:rsidRDefault="00D26786" w:rsidP="00D26786">
      <w:pPr>
        <w:pStyle w:val="20"/>
      </w:pPr>
      <w:r>
        <w:rPr>
          <w:rFonts w:hint="eastAsia"/>
        </w:rPr>
        <w:t>代付账户、客户和账户</w:t>
      </w:r>
    </w:p>
    <w:p w:rsidR="00C13353" w:rsidRDefault="00C13353" w:rsidP="002C4904">
      <w:pPr>
        <w:pStyle w:val="a6"/>
        <w:ind w:firstLine="480"/>
      </w:pPr>
      <w:r>
        <w:rPr>
          <w:rFonts w:hint="eastAsia"/>
        </w:rPr>
        <w:t>泰岳有多个代付账户，</w:t>
      </w:r>
      <w:r w:rsidR="002C4904">
        <w:rPr>
          <w:rFonts w:hint="eastAsia"/>
        </w:rPr>
        <w:t>一个</w:t>
      </w:r>
      <w:r>
        <w:rPr>
          <w:rFonts w:hint="eastAsia"/>
        </w:rPr>
        <w:t>代</w:t>
      </w:r>
      <w:proofErr w:type="gramStart"/>
      <w:r>
        <w:rPr>
          <w:rFonts w:hint="eastAsia"/>
        </w:rPr>
        <w:t>付账户</w:t>
      </w:r>
      <w:proofErr w:type="gramEnd"/>
      <w:r w:rsidR="002C4904">
        <w:rPr>
          <w:rFonts w:hint="eastAsia"/>
        </w:rPr>
        <w:t>下有一个或多个</w:t>
      </w:r>
      <w:r>
        <w:rPr>
          <w:rFonts w:hint="eastAsia"/>
        </w:rPr>
        <w:t>客户、</w:t>
      </w:r>
      <w:r w:rsidR="002C4904">
        <w:rPr>
          <w:rFonts w:hint="eastAsia"/>
        </w:rPr>
        <w:t>一个</w:t>
      </w:r>
      <w:r>
        <w:rPr>
          <w:rFonts w:hint="eastAsia"/>
        </w:rPr>
        <w:t>客户</w:t>
      </w:r>
      <w:r w:rsidR="002C4904">
        <w:rPr>
          <w:rFonts w:hint="eastAsia"/>
        </w:rPr>
        <w:t>有一个或多个账户</w:t>
      </w:r>
      <w:r>
        <w:rPr>
          <w:rFonts w:hint="eastAsia"/>
        </w:rPr>
        <w:t>。</w:t>
      </w:r>
      <w:r w:rsidRPr="00C13353">
        <w:rPr>
          <w:rFonts w:hint="eastAsia"/>
        </w:rPr>
        <w:t xml:space="preserve"> </w:t>
      </w:r>
    </w:p>
    <w:p w:rsidR="002C4904" w:rsidRDefault="002C4904" w:rsidP="002C4904">
      <w:pPr>
        <w:pStyle w:val="a6"/>
        <w:ind w:firstLine="480"/>
      </w:pPr>
      <w:r>
        <w:rPr>
          <w:noProof/>
        </w:rPr>
        <w:drawing>
          <wp:inline distT="0" distB="0" distL="0" distR="0" wp14:anchorId="7B0B07D4">
            <wp:extent cx="5130800" cy="2631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251" cy="2635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6786" w:rsidRPr="00C13353" w:rsidRDefault="00D26786" w:rsidP="00353255">
      <w:pPr>
        <w:pStyle w:val="20"/>
      </w:pPr>
    </w:p>
    <w:p w:rsidR="00836C90" w:rsidRDefault="002C4904" w:rsidP="002C4904">
      <w:pPr>
        <w:pStyle w:val="1"/>
      </w:pPr>
      <w:r>
        <w:rPr>
          <w:rFonts w:hint="eastAsia"/>
        </w:rPr>
        <w:lastRenderedPageBreak/>
        <w:t>业务需求</w:t>
      </w:r>
    </w:p>
    <w:p w:rsidR="00353255" w:rsidRDefault="00353255" w:rsidP="00353255">
      <w:pPr>
        <w:pStyle w:val="20"/>
      </w:pPr>
      <w:r>
        <w:rPr>
          <w:rFonts w:hint="eastAsia"/>
        </w:rPr>
        <w:t>扣除</w:t>
      </w:r>
      <w:r>
        <w:rPr>
          <w:rFonts w:hint="eastAsia"/>
        </w:rPr>
        <w:t>Credit</w:t>
      </w:r>
    </w:p>
    <w:p w:rsidR="00353255" w:rsidRDefault="00353255" w:rsidP="00353255">
      <w:pPr>
        <w:pStyle w:val="20"/>
      </w:pPr>
      <w:r>
        <w:rPr>
          <w:rFonts w:hint="eastAsia"/>
        </w:rPr>
        <w:t>泰岳折扣</w:t>
      </w:r>
    </w:p>
    <w:p w:rsidR="00353255" w:rsidRPr="00353255" w:rsidRDefault="00353255" w:rsidP="00353255">
      <w:pPr>
        <w:pStyle w:val="20"/>
      </w:pPr>
      <w:r>
        <w:rPr>
          <w:rFonts w:hint="eastAsia"/>
        </w:rPr>
        <w:t>AWS</w:t>
      </w:r>
      <w:r>
        <w:t xml:space="preserve"> </w:t>
      </w:r>
      <w:r>
        <w:rPr>
          <w:rFonts w:hint="eastAsia"/>
        </w:rPr>
        <w:t>Support</w:t>
      </w:r>
      <w:r>
        <w:rPr>
          <w:rFonts w:hint="eastAsia"/>
        </w:rPr>
        <w:t>拆分</w:t>
      </w:r>
    </w:p>
    <w:p w:rsidR="002C4904" w:rsidRDefault="002C4904" w:rsidP="002C4904">
      <w:pPr>
        <w:pStyle w:val="20"/>
      </w:pPr>
      <w:r>
        <w:rPr>
          <w:rFonts w:hint="eastAsia"/>
        </w:rPr>
        <w:t>按客户出收据</w:t>
      </w:r>
    </w:p>
    <w:p w:rsidR="002C4904" w:rsidRDefault="002C4904" w:rsidP="002C4904">
      <w:pPr>
        <w:pStyle w:val="20"/>
      </w:pPr>
      <w:r>
        <w:rPr>
          <w:rFonts w:hint="eastAsia"/>
        </w:rPr>
        <w:t>按客户和账户出账单</w:t>
      </w:r>
    </w:p>
    <w:p w:rsidR="00353255" w:rsidRPr="00353255" w:rsidRDefault="00353255" w:rsidP="00353255">
      <w:pPr>
        <w:pStyle w:val="a6"/>
        <w:ind w:firstLine="480"/>
      </w:pPr>
      <w:proofErr w:type="spellStart"/>
      <w:r>
        <w:t>X</w:t>
      </w:r>
      <w:r>
        <w:rPr>
          <w:rFonts w:hint="eastAsia"/>
        </w:rPr>
        <w:t>ls</w:t>
      </w:r>
      <w:proofErr w:type="spellEnd"/>
      <w:r>
        <w:rPr>
          <w:rFonts w:hint="eastAsia"/>
        </w:rPr>
        <w:t>和</w:t>
      </w:r>
      <w:r>
        <w:rPr>
          <w:rFonts w:hint="eastAsia"/>
        </w:rPr>
        <w:t>csv</w:t>
      </w:r>
      <w:r>
        <w:rPr>
          <w:rFonts w:hint="eastAsia"/>
        </w:rPr>
        <w:t>格式，以客户为单位邮件发给马玲</w:t>
      </w:r>
    </w:p>
    <w:p w:rsidR="002C4904" w:rsidRPr="002C4904" w:rsidRDefault="002C4904" w:rsidP="002C4904">
      <w:pPr>
        <w:pStyle w:val="a6"/>
        <w:ind w:firstLine="480"/>
      </w:pPr>
    </w:p>
    <w:p w:rsidR="00836C90" w:rsidRDefault="00353255" w:rsidP="00A0726A">
      <w:pPr>
        <w:pStyle w:val="1"/>
      </w:pPr>
      <w:r>
        <w:rPr>
          <w:rFonts w:hint="eastAsia"/>
        </w:rPr>
        <w:lastRenderedPageBreak/>
        <w:t>管理要求</w:t>
      </w:r>
    </w:p>
    <w:p w:rsidR="00353255" w:rsidRDefault="00353255" w:rsidP="00353255">
      <w:pPr>
        <w:pStyle w:val="20"/>
      </w:pPr>
      <w:r>
        <w:rPr>
          <w:rFonts w:hint="eastAsia"/>
        </w:rPr>
        <w:t>维护信息，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接口</w:t>
      </w:r>
    </w:p>
    <w:p w:rsidR="00902747" w:rsidRDefault="00902747" w:rsidP="00902747">
      <w:pPr>
        <w:pStyle w:val="31"/>
      </w:pPr>
      <w:r>
        <w:t>P</w:t>
      </w:r>
      <w:r>
        <w:rPr>
          <w:rFonts w:hint="eastAsia"/>
        </w:rPr>
        <w:t>ayer</w:t>
      </w:r>
      <w:r>
        <w:t xml:space="preserve"> </w:t>
      </w:r>
      <w:r>
        <w:rPr>
          <w:rFonts w:hint="eastAsia"/>
        </w:rPr>
        <w:t>Account</w:t>
      </w:r>
      <w:r>
        <w:rPr>
          <w:rFonts w:hint="eastAsia"/>
        </w:rPr>
        <w:t>是否共享</w:t>
      </w:r>
      <w:r>
        <w:rPr>
          <w:rFonts w:hint="eastAsia"/>
        </w:rPr>
        <w:t>Credit</w:t>
      </w:r>
    </w:p>
    <w:p w:rsidR="004D7BE9" w:rsidRPr="004D7BE9" w:rsidRDefault="004D7BE9" w:rsidP="004D7BE9">
      <w:pPr>
        <w:pStyle w:val="20"/>
      </w:pPr>
    </w:p>
    <w:p w:rsidR="00353255" w:rsidRDefault="00353255" w:rsidP="00353255">
      <w:pPr>
        <w:pStyle w:val="20"/>
      </w:pPr>
      <w:r>
        <w:rPr>
          <w:rFonts w:hint="eastAsia"/>
        </w:rPr>
        <w:t>客户账号</w:t>
      </w:r>
      <w:r>
        <w:rPr>
          <w:rFonts w:hint="eastAsia"/>
        </w:rPr>
        <w:t>Credit</w:t>
      </w:r>
      <w:r>
        <w:rPr>
          <w:rFonts w:hint="eastAsia"/>
        </w:rPr>
        <w:t>无效</w:t>
      </w:r>
    </w:p>
    <w:p w:rsidR="000B2ED7" w:rsidRDefault="000B2ED7" w:rsidP="000B2ED7">
      <w:pPr>
        <w:pStyle w:val="1"/>
      </w:pPr>
      <w:r>
        <w:rPr>
          <w:rFonts w:hint="eastAsia"/>
        </w:rPr>
        <w:lastRenderedPageBreak/>
        <w:t>安装</w:t>
      </w:r>
    </w:p>
    <w:p w:rsidR="000B2ED7" w:rsidRPr="000B2ED7" w:rsidRDefault="00E50C5E" w:rsidP="000B2ED7">
      <w:pPr>
        <w:pStyle w:val="2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EC2</w:t>
      </w:r>
      <w:r>
        <w:rPr>
          <w:rFonts w:hint="eastAsia"/>
        </w:rPr>
        <w:t>虚机</w:t>
      </w:r>
    </w:p>
    <w:p w:rsidR="000B2ED7" w:rsidRDefault="000B2ED7" w:rsidP="00E50C5E">
      <w:pPr>
        <w:pStyle w:val="31"/>
      </w:pPr>
      <w:proofErr w:type="gramStart"/>
      <w:r>
        <w:rPr>
          <w:rFonts w:hint="eastAsia"/>
        </w:rPr>
        <w:t>虚机镜像</w:t>
      </w:r>
      <w:proofErr w:type="gramEnd"/>
    </w:p>
    <w:p w:rsidR="000B2ED7" w:rsidRPr="000B2ED7" w:rsidRDefault="000B2ED7" w:rsidP="000B2ED7">
      <w:pPr>
        <w:pStyle w:val="0743"/>
        <w:rPr>
          <w:rFonts w:hint="eastAsia"/>
        </w:rPr>
      </w:pPr>
      <w:proofErr w:type="gramStart"/>
      <w:r w:rsidRPr="000B2ED7">
        <w:t>miniconda3-4.5.12-on-amazon-linux-20190102.1620-ca3060e3-7bdf-4f0f-b605-74aed91899f7-ami-022b610071acb9988.4</w:t>
      </w:r>
      <w:proofErr w:type="gramEnd"/>
      <w:r w:rsidRPr="000B2ED7">
        <w:t xml:space="preserve"> - ami-001de559aaf3c974a</w:t>
      </w:r>
    </w:p>
    <w:p w:rsidR="000B2ED7" w:rsidRDefault="000B2ED7" w:rsidP="000B2ED7">
      <w:pPr>
        <w:pStyle w:val="0743"/>
      </w:pPr>
      <w:r>
        <w:rPr>
          <w:noProof/>
        </w:rPr>
        <w:drawing>
          <wp:inline distT="0" distB="0" distL="0" distR="0" wp14:anchorId="6214C358" wp14:editId="5AF28FB5">
            <wp:extent cx="5543550" cy="21990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D7" w:rsidRDefault="00E50C5E" w:rsidP="00E50C5E">
      <w:pPr>
        <w:pStyle w:val="31"/>
        <w:rPr>
          <w:rFonts w:hint="eastAsia"/>
        </w:rPr>
      </w:pPr>
      <w:r>
        <w:rPr>
          <w:rFonts w:hint="eastAsia"/>
        </w:rPr>
        <w:t>机型选择</w:t>
      </w:r>
    </w:p>
    <w:p w:rsidR="000B2ED7" w:rsidRDefault="000B2ED7" w:rsidP="000B2ED7">
      <w:pPr>
        <w:pStyle w:val="0743"/>
      </w:pPr>
      <w:r>
        <w:rPr>
          <w:noProof/>
        </w:rPr>
        <w:drawing>
          <wp:inline distT="0" distB="0" distL="0" distR="0" wp14:anchorId="164E0813" wp14:editId="2800D670">
            <wp:extent cx="5543550" cy="26822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D7" w:rsidRDefault="00E50C5E" w:rsidP="00E50C5E">
      <w:pPr>
        <w:pStyle w:val="31"/>
      </w:pPr>
      <w:proofErr w:type="gramStart"/>
      <w:r>
        <w:rPr>
          <w:rFonts w:hint="eastAsia"/>
        </w:rPr>
        <w:lastRenderedPageBreak/>
        <w:t>虚机配置</w:t>
      </w:r>
      <w:proofErr w:type="gramEnd"/>
    </w:p>
    <w:p w:rsidR="000B2ED7" w:rsidRDefault="000B2ED7" w:rsidP="000B2ED7">
      <w:pPr>
        <w:pStyle w:val="a6"/>
        <w:ind w:firstLine="480"/>
      </w:pPr>
      <w:r>
        <w:rPr>
          <w:noProof/>
        </w:rPr>
        <w:drawing>
          <wp:inline distT="0" distB="0" distL="0" distR="0" wp14:anchorId="3957C1F1" wp14:editId="36ADE783">
            <wp:extent cx="5543550" cy="29851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D7" w:rsidRDefault="000B2ED7" w:rsidP="000B2ED7">
      <w:pPr>
        <w:pStyle w:val="a6"/>
        <w:ind w:firstLine="480"/>
      </w:pPr>
      <w:r>
        <w:rPr>
          <w:noProof/>
        </w:rPr>
        <w:drawing>
          <wp:inline distT="0" distB="0" distL="0" distR="0" wp14:anchorId="63E030A7" wp14:editId="1BB02A4F">
            <wp:extent cx="5543550" cy="19939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D7" w:rsidRDefault="000B2ED7" w:rsidP="000B2ED7">
      <w:pPr>
        <w:pStyle w:val="a6"/>
        <w:ind w:firstLine="480"/>
      </w:pPr>
      <w:r>
        <w:rPr>
          <w:noProof/>
        </w:rPr>
        <w:drawing>
          <wp:inline distT="0" distB="0" distL="0" distR="0" wp14:anchorId="177E6D75" wp14:editId="4E779286">
            <wp:extent cx="5543550" cy="2231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5E" w:rsidRDefault="00E50C5E" w:rsidP="00E50C5E">
      <w:pPr>
        <w:pStyle w:val="20"/>
      </w:pPr>
      <w:r>
        <w:rPr>
          <w:rFonts w:hint="eastAsia"/>
        </w:rPr>
        <w:lastRenderedPageBreak/>
        <w:t>运行环境</w:t>
      </w:r>
    </w:p>
    <w:p w:rsidR="00AB2ACD" w:rsidRDefault="00AB2ACD" w:rsidP="00AB2ACD">
      <w:pPr>
        <w:pStyle w:val="31"/>
      </w:pPr>
      <w:r>
        <w:rPr>
          <w:rFonts w:hint="eastAsia"/>
        </w:rPr>
        <w:t>安装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包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 xml:space="preserve">[ec2-user@ip-172-31-7-110 ~]$ </w:t>
      </w:r>
      <w:proofErr w:type="spellStart"/>
      <w:proofErr w:type="gramStart"/>
      <w:r w:rsidRPr="008B341D">
        <w:rPr>
          <w:rFonts w:ascii="宋体" w:hAnsi="宋体" w:cs="宋体"/>
          <w:color w:val="A9B7C6"/>
          <w:highlight w:val="darkRed"/>
        </w:rPr>
        <w:t>sudo</w:t>
      </w:r>
      <w:proofErr w:type="spellEnd"/>
      <w:proofErr w:type="gramEnd"/>
      <w:r w:rsidRPr="008B341D">
        <w:rPr>
          <w:rFonts w:ascii="宋体" w:hAnsi="宋体" w:cs="宋体"/>
          <w:color w:val="A9B7C6"/>
          <w:highlight w:val="darkRed"/>
        </w:rPr>
        <w:t xml:space="preserve"> </w:t>
      </w:r>
      <w:proofErr w:type="spellStart"/>
      <w:r w:rsidRPr="008B341D">
        <w:rPr>
          <w:rFonts w:ascii="宋体" w:hAnsi="宋体" w:cs="宋体"/>
          <w:color w:val="A9B7C6"/>
          <w:highlight w:val="darkRed"/>
        </w:rPr>
        <w:t>passwd</w:t>
      </w:r>
      <w:proofErr w:type="spellEnd"/>
      <w:r w:rsidRPr="008B341D">
        <w:rPr>
          <w:rFonts w:ascii="宋体" w:hAnsi="宋体" w:cs="宋体"/>
          <w:color w:val="A9B7C6"/>
          <w:highlight w:val="darkRed"/>
        </w:rPr>
        <w:t xml:space="preserve"> root</w:t>
      </w:r>
    </w:p>
    <w:p w:rsid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>Changing password for user root.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>New password: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>BAD PASSWORD: The password is shorter than 7 characters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>Retype new password: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proofErr w:type="spellStart"/>
      <w:proofErr w:type="gramStart"/>
      <w:r w:rsidRPr="008B341D">
        <w:rPr>
          <w:rFonts w:ascii="宋体" w:hAnsi="宋体" w:cs="宋体"/>
          <w:color w:val="A9B7C6"/>
        </w:rPr>
        <w:t>passwd</w:t>
      </w:r>
      <w:proofErr w:type="spellEnd"/>
      <w:proofErr w:type="gramEnd"/>
      <w:r w:rsidRPr="008B341D">
        <w:rPr>
          <w:rFonts w:ascii="宋体" w:hAnsi="宋体" w:cs="宋体"/>
          <w:color w:val="A9B7C6"/>
        </w:rPr>
        <w:t>: all authentication tokens updated successfully.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 xml:space="preserve">[ec2-user@ip-172-31-7-110 ~]$ </w:t>
      </w:r>
      <w:proofErr w:type="spellStart"/>
      <w:proofErr w:type="gramStart"/>
      <w:r w:rsidRPr="008B341D">
        <w:rPr>
          <w:rFonts w:ascii="宋体" w:hAnsi="宋体" w:cs="宋体"/>
          <w:color w:val="A9B7C6"/>
          <w:highlight w:val="darkRed"/>
        </w:rPr>
        <w:t>su</w:t>
      </w:r>
      <w:proofErr w:type="spellEnd"/>
      <w:proofErr w:type="gramEnd"/>
      <w:r w:rsidRPr="008B341D">
        <w:rPr>
          <w:rFonts w:ascii="宋体" w:hAnsi="宋体" w:cs="宋体"/>
          <w:color w:val="A9B7C6"/>
          <w:highlight w:val="darkRed"/>
        </w:rPr>
        <w:t xml:space="preserve"> - root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>Password: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 xml:space="preserve"> [root@ip-172-31-7-110 ~]# </w:t>
      </w:r>
      <w:proofErr w:type="gramStart"/>
      <w:r w:rsidRPr="008B341D">
        <w:rPr>
          <w:rFonts w:ascii="宋体" w:hAnsi="宋体" w:cs="宋体"/>
          <w:color w:val="A9B7C6"/>
          <w:highlight w:val="darkRed"/>
        </w:rPr>
        <w:t>pip</w:t>
      </w:r>
      <w:proofErr w:type="gramEnd"/>
      <w:r w:rsidRPr="008B341D">
        <w:rPr>
          <w:rFonts w:ascii="宋体" w:hAnsi="宋体" w:cs="宋体"/>
          <w:color w:val="A9B7C6"/>
          <w:highlight w:val="darkRed"/>
        </w:rPr>
        <w:t xml:space="preserve"> install boto3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>Collecting boto3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 xml:space="preserve">  Using cached https://files.pythonhosted.org/packages/fc/8f/20eff269d6092029821349858e0ff4c40ad558962557bfc3fae63f26e630/boto3-1.9.252-py2.py3-none-any.whl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 xml:space="preserve">Collecting </w:t>
      </w:r>
      <w:proofErr w:type="spellStart"/>
      <w:r w:rsidRPr="008B341D">
        <w:rPr>
          <w:rFonts w:ascii="宋体" w:hAnsi="宋体" w:cs="宋体"/>
          <w:color w:val="A9B7C6"/>
        </w:rPr>
        <w:t>jmespath</w:t>
      </w:r>
      <w:proofErr w:type="spellEnd"/>
      <w:r w:rsidRPr="008B341D">
        <w:rPr>
          <w:rFonts w:ascii="宋体" w:hAnsi="宋体" w:cs="宋体"/>
          <w:color w:val="A9B7C6"/>
        </w:rPr>
        <w:t>&lt;1.0.0,&gt;=0.7.1 (from boto3)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 xml:space="preserve">  Downloading https://files.pythonhosted.org/packages/83/94/7179c3832a6d45b266ddb2aac329e101367fbdb11f425f13771d27f225bb/jmespath-0.9.4-py2.py3-none-any.whl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 xml:space="preserve">Collecting </w:t>
      </w:r>
      <w:proofErr w:type="spellStart"/>
      <w:r w:rsidRPr="008B341D">
        <w:rPr>
          <w:rFonts w:ascii="宋体" w:hAnsi="宋体" w:cs="宋体"/>
          <w:color w:val="A9B7C6"/>
        </w:rPr>
        <w:t>botocore</w:t>
      </w:r>
      <w:proofErr w:type="spellEnd"/>
      <w:r w:rsidRPr="008B341D">
        <w:rPr>
          <w:rFonts w:ascii="宋体" w:hAnsi="宋体" w:cs="宋体"/>
          <w:color w:val="A9B7C6"/>
        </w:rPr>
        <w:t>&lt;1.13.0,&gt;=1.12.252 (from boto3)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 xml:space="preserve">  Using cached https://files.pythonhosted.org/packages/87/7d/58613fb1b75254770767f1e5e37f812ba27e9bac7d2bd8446dcae6f4d44e/botocore-1.12.252-py2.py3-none-any.whl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>Collecting s3transfer&lt;0.3.0,&gt;=0.2.0 (from boto3)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 xml:space="preserve">  Using cached https://files.pythonhosted.org/packages/16/8a/1fc3dba0c4923c2a76e1ff0d52b305c44606da63f718d14d3231e21c51b0/s3transfer-0.2.1-py2.py3-none-any.whl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lastRenderedPageBreak/>
        <w:t xml:space="preserve">Requirement already satisfied: urllib3&lt;1.26,&gt;=1.20; </w:t>
      </w:r>
      <w:proofErr w:type="spellStart"/>
      <w:r w:rsidRPr="008B341D">
        <w:rPr>
          <w:rFonts w:ascii="宋体" w:hAnsi="宋体" w:cs="宋体"/>
          <w:color w:val="A9B7C6"/>
        </w:rPr>
        <w:t>python_version</w:t>
      </w:r>
      <w:proofErr w:type="spellEnd"/>
      <w:r w:rsidRPr="008B341D">
        <w:rPr>
          <w:rFonts w:ascii="宋体" w:hAnsi="宋体" w:cs="宋体"/>
          <w:color w:val="A9B7C6"/>
        </w:rPr>
        <w:t xml:space="preserve"> &gt;= "3.4" in /opt/</w:t>
      </w:r>
      <w:proofErr w:type="spellStart"/>
      <w:r w:rsidRPr="008B341D">
        <w:rPr>
          <w:rFonts w:ascii="宋体" w:hAnsi="宋体" w:cs="宋体"/>
          <w:color w:val="A9B7C6"/>
        </w:rPr>
        <w:t>conda</w:t>
      </w:r>
      <w:proofErr w:type="spellEnd"/>
      <w:r w:rsidRPr="008B341D">
        <w:rPr>
          <w:rFonts w:ascii="宋体" w:hAnsi="宋体" w:cs="宋体"/>
          <w:color w:val="A9B7C6"/>
        </w:rPr>
        <w:t xml:space="preserve">/lib/python3.7/site-packages (from </w:t>
      </w:r>
      <w:proofErr w:type="spellStart"/>
      <w:r w:rsidRPr="008B341D">
        <w:rPr>
          <w:rFonts w:ascii="宋体" w:hAnsi="宋体" w:cs="宋体"/>
          <w:color w:val="A9B7C6"/>
        </w:rPr>
        <w:t>botocore</w:t>
      </w:r>
      <w:proofErr w:type="spellEnd"/>
      <w:r w:rsidRPr="008B341D">
        <w:rPr>
          <w:rFonts w:ascii="宋体" w:hAnsi="宋体" w:cs="宋体"/>
          <w:color w:val="A9B7C6"/>
        </w:rPr>
        <w:t>&lt;1.13.0,&gt;=1.12.252-&gt;boto3) (1.24.1)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>Collecting python-</w:t>
      </w:r>
      <w:proofErr w:type="spellStart"/>
      <w:r w:rsidRPr="008B341D">
        <w:rPr>
          <w:rFonts w:ascii="宋体" w:hAnsi="宋体" w:cs="宋体"/>
          <w:color w:val="A9B7C6"/>
        </w:rPr>
        <w:t>dateutil</w:t>
      </w:r>
      <w:proofErr w:type="spellEnd"/>
      <w:r w:rsidRPr="008B341D">
        <w:rPr>
          <w:rFonts w:ascii="宋体" w:hAnsi="宋体" w:cs="宋体"/>
          <w:color w:val="A9B7C6"/>
        </w:rPr>
        <w:t xml:space="preserve">&lt;3.0.0,&gt;=2.1; </w:t>
      </w:r>
      <w:proofErr w:type="spellStart"/>
      <w:r w:rsidRPr="008B341D">
        <w:rPr>
          <w:rFonts w:ascii="宋体" w:hAnsi="宋体" w:cs="宋体"/>
          <w:color w:val="A9B7C6"/>
        </w:rPr>
        <w:t>python_version</w:t>
      </w:r>
      <w:proofErr w:type="spellEnd"/>
      <w:r w:rsidRPr="008B341D">
        <w:rPr>
          <w:rFonts w:ascii="宋体" w:hAnsi="宋体" w:cs="宋体"/>
          <w:color w:val="A9B7C6"/>
        </w:rPr>
        <w:t xml:space="preserve"> &gt;= "2.7" (from </w:t>
      </w:r>
      <w:proofErr w:type="spellStart"/>
      <w:r w:rsidRPr="008B341D">
        <w:rPr>
          <w:rFonts w:ascii="宋体" w:hAnsi="宋体" w:cs="宋体"/>
          <w:color w:val="A9B7C6"/>
        </w:rPr>
        <w:t>botocore</w:t>
      </w:r>
      <w:proofErr w:type="spellEnd"/>
      <w:r w:rsidRPr="008B341D">
        <w:rPr>
          <w:rFonts w:ascii="宋体" w:hAnsi="宋体" w:cs="宋体"/>
          <w:color w:val="A9B7C6"/>
        </w:rPr>
        <w:t>&lt;1.13.0,&gt;=1.12.252-&gt;boto3)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 xml:space="preserve">  Downloading https://files.pythonhosted.org/packages/41/17/c62faccbfbd163c7f57f3844689e3a78bae1f403648a6afb1d0866d87fbb/python_dateutil-2.8.0-py2.py3-none-any.whl (226kB)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 w:hint="eastAsia"/>
          <w:color w:val="A9B7C6"/>
        </w:rPr>
      </w:pPr>
      <w:r w:rsidRPr="008B341D">
        <w:rPr>
          <w:rFonts w:ascii="宋体" w:hAnsi="宋体" w:cs="宋体" w:hint="eastAsia"/>
          <w:color w:val="A9B7C6"/>
        </w:rPr>
        <w:t xml:space="preserve">    100% |████████████████████████████████| 235kB 17.8MB/s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 xml:space="preserve">Collecting </w:t>
      </w:r>
      <w:proofErr w:type="spellStart"/>
      <w:r w:rsidRPr="008B341D">
        <w:rPr>
          <w:rFonts w:ascii="宋体" w:hAnsi="宋体" w:cs="宋体"/>
          <w:color w:val="A9B7C6"/>
        </w:rPr>
        <w:t>docutils</w:t>
      </w:r>
      <w:proofErr w:type="spellEnd"/>
      <w:r w:rsidRPr="008B341D">
        <w:rPr>
          <w:rFonts w:ascii="宋体" w:hAnsi="宋体" w:cs="宋体"/>
          <w:color w:val="A9B7C6"/>
        </w:rPr>
        <w:t xml:space="preserve">&lt;0.16,&gt;=0.10 (from </w:t>
      </w:r>
      <w:proofErr w:type="spellStart"/>
      <w:r w:rsidRPr="008B341D">
        <w:rPr>
          <w:rFonts w:ascii="宋体" w:hAnsi="宋体" w:cs="宋体"/>
          <w:color w:val="A9B7C6"/>
        </w:rPr>
        <w:t>botocore</w:t>
      </w:r>
      <w:proofErr w:type="spellEnd"/>
      <w:r w:rsidRPr="008B341D">
        <w:rPr>
          <w:rFonts w:ascii="宋体" w:hAnsi="宋体" w:cs="宋体"/>
          <w:color w:val="A9B7C6"/>
        </w:rPr>
        <w:t>&lt;1.13.0,&gt;=1.12.252-&gt;boto3)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 xml:space="preserve">  Downloading https://files.pythonhosted.org/packages/22/cd/a6aa959dca619918ccb55023b4cb151949c64d4d5d55b3f4ffd7eee0c6e8/docutils-0.15.2-py3-none-any.whl (547kB)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 w:hint="eastAsia"/>
          <w:color w:val="A9B7C6"/>
        </w:rPr>
      </w:pPr>
      <w:r w:rsidRPr="008B341D">
        <w:rPr>
          <w:rFonts w:ascii="宋体" w:hAnsi="宋体" w:cs="宋体" w:hint="eastAsia"/>
          <w:color w:val="A9B7C6"/>
        </w:rPr>
        <w:t xml:space="preserve">    100% |████████████████████████████████| 552kB 24.2MB/s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>Requirement already satisfied: six&gt;=1.5 in /opt/</w:t>
      </w:r>
      <w:proofErr w:type="spellStart"/>
      <w:r w:rsidRPr="008B341D">
        <w:rPr>
          <w:rFonts w:ascii="宋体" w:hAnsi="宋体" w:cs="宋体"/>
          <w:color w:val="A9B7C6"/>
        </w:rPr>
        <w:t>conda</w:t>
      </w:r>
      <w:proofErr w:type="spellEnd"/>
      <w:r w:rsidRPr="008B341D">
        <w:rPr>
          <w:rFonts w:ascii="宋体" w:hAnsi="宋体" w:cs="宋体"/>
          <w:color w:val="A9B7C6"/>
        </w:rPr>
        <w:t>/lib/python3.7/site-packages (from python-</w:t>
      </w:r>
      <w:proofErr w:type="spellStart"/>
      <w:r w:rsidRPr="008B341D">
        <w:rPr>
          <w:rFonts w:ascii="宋体" w:hAnsi="宋体" w:cs="宋体"/>
          <w:color w:val="A9B7C6"/>
        </w:rPr>
        <w:t>dateutil</w:t>
      </w:r>
      <w:proofErr w:type="spellEnd"/>
      <w:r w:rsidRPr="008B341D">
        <w:rPr>
          <w:rFonts w:ascii="宋体" w:hAnsi="宋体" w:cs="宋体"/>
          <w:color w:val="A9B7C6"/>
        </w:rPr>
        <w:t xml:space="preserve">&lt;3.0.0,&gt;=2.1; </w:t>
      </w:r>
      <w:proofErr w:type="spellStart"/>
      <w:r w:rsidRPr="008B341D">
        <w:rPr>
          <w:rFonts w:ascii="宋体" w:hAnsi="宋体" w:cs="宋体"/>
          <w:color w:val="A9B7C6"/>
        </w:rPr>
        <w:t>python_version</w:t>
      </w:r>
      <w:proofErr w:type="spellEnd"/>
      <w:r w:rsidRPr="008B341D">
        <w:rPr>
          <w:rFonts w:ascii="宋体" w:hAnsi="宋体" w:cs="宋体"/>
          <w:color w:val="A9B7C6"/>
        </w:rPr>
        <w:t xml:space="preserve"> &gt;= "2.7"-&gt;</w:t>
      </w:r>
      <w:proofErr w:type="spellStart"/>
      <w:r w:rsidRPr="008B341D">
        <w:rPr>
          <w:rFonts w:ascii="宋体" w:hAnsi="宋体" w:cs="宋体"/>
          <w:color w:val="A9B7C6"/>
        </w:rPr>
        <w:t>botocore</w:t>
      </w:r>
      <w:proofErr w:type="spellEnd"/>
      <w:r w:rsidRPr="008B341D">
        <w:rPr>
          <w:rFonts w:ascii="宋体" w:hAnsi="宋体" w:cs="宋体"/>
          <w:color w:val="A9B7C6"/>
        </w:rPr>
        <w:t>&lt;1.13.0,&gt;=1.12.252-&gt;boto3) (1.12.0)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 xml:space="preserve">Installing collected packages: </w:t>
      </w:r>
      <w:proofErr w:type="spellStart"/>
      <w:r w:rsidRPr="008B341D">
        <w:rPr>
          <w:rFonts w:ascii="宋体" w:hAnsi="宋体" w:cs="宋体"/>
          <w:color w:val="A9B7C6"/>
        </w:rPr>
        <w:t>jmespath</w:t>
      </w:r>
      <w:proofErr w:type="spellEnd"/>
      <w:r w:rsidRPr="008B341D">
        <w:rPr>
          <w:rFonts w:ascii="宋体" w:hAnsi="宋体" w:cs="宋体"/>
          <w:color w:val="A9B7C6"/>
        </w:rPr>
        <w:t>, python-</w:t>
      </w:r>
      <w:proofErr w:type="spellStart"/>
      <w:r w:rsidRPr="008B341D">
        <w:rPr>
          <w:rFonts w:ascii="宋体" w:hAnsi="宋体" w:cs="宋体"/>
          <w:color w:val="A9B7C6"/>
        </w:rPr>
        <w:t>dateutil</w:t>
      </w:r>
      <w:proofErr w:type="spellEnd"/>
      <w:r w:rsidRPr="008B341D">
        <w:rPr>
          <w:rFonts w:ascii="宋体" w:hAnsi="宋体" w:cs="宋体"/>
          <w:color w:val="A9B7C6"/>
        </w:rPr>
        <w:t xml:space="preserve">, </w:t>
      </w:r>
      <w:proofErr w:type="spellStart"/>
      <w:r w:rsidRPr="008B341D">
        <w:rPr>
          <w:rFonts w:ascii="宋体" w:hAnsi="宋体" w:cs="宋体"/>
          <w:color w:val="A9B7C6"/>
        </w:rPr>
        <w:t>docutils</w:t>
      </w:r>
      <w:proofErr w:type="spellEnd"/>
      <w:r w:rsidRPr="008B341D">
        <w:rPr>
          <w:rFonts w:ascii="宋体" w:hAnsi="宋体" w:cs="宋体"/>
          <w:color w:val="A9B7C6"/>
        </w:rPr>
        <w:t xml:space="preserve">, </w:t>
      </w:r>
      <w:proofErr w:type="spellStart"/>
      <w:r w:rsidRPr="008B341D">
        <w:rPr>
          <w:rFonts w:ascii="宋体" w:hAnsi="宋体" w:cs="宋体"/>
          <w:color w:val="A9B7C6"/>
        </w:rPr>
        <w:t>botocore</w:t>
      </w:r>
      <w:proofErr w:type="spellEnd"/>
      <w:r w:rsidRPr="008B341D">
        <w:rPr>
          <w:rFonts w:ascii="宋体" w:hAnsi="宋体" w:cs="宋体"/>
          <w:color w:val="A9B7C6"/>
        </w:rPr>
        <w:t>, s3transfer, boto3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>Successfully installed boto3-1.9.252 botocore-1.12.252 docutils-0.15.2 jmespath-0.9.4 python-dateutil-2.8.0 s3transfer-0.2.1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 xml:space="preserve">[root@ip-172-31-7-110 ~]# </w:t>
      </w:r>
      <w:proofErr w:type="gramStart"/>
      <w:r w:rsidRPr="008B341D">
        <w:rPr>
          <w:rFonts w:ascii="宋体" w:hAnsi="宋体" w:cs="宋体"/>
          <w:color w:val="A9B7C6"/>
          <w:highlight w:val="darkRed"/>
        </w:rPr>
        <w:t>pip</w:t>
      </w:r>
      <w:proofErr w:type="gramEnd"/>
      <w:r w:rsidRPr="008B341D">
        <w:rPr>
          <w:rFonts w:ascii="宋体" w:hAnsi="宋体" w:cs="宋体"/>
          <w:color w:val="A9B7C6"/>
          <w:highlight w:val="darkRed"/>
        </w:rPr>
        <w:t xml:space="preserve"> install </w:t>
      </w:r>
      <w:proofErr w:type="spellStart"/>
      <w:r w:rsidRPr="008B341D">
        <w:rPr>
          <w:rFonts w:ascii="宋体" w:hAnsi="宋体" w:cs="宋体"/>
          <w:color w:val="A9B7C6"/>
          <w:highlight w:val="darkRed"/>
        </w:rPr>
        <w:t>xlrd</w:t>
      </w:r>
      <w:proofErr w:type="spellEnd"/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 xml:space="preserve">Collecting </w:t>
      </w:r>
      <w:proofErr w:type="spellStart"/>
      <w:r w:rsidRPr="008B341D">
        <w:rPr>
          <w:rFonts w:ascii="宋体" w:hAnsi="宋体" w:cs="宋体"/>
          <w:color w:val="A9B7C6"/>
        </w:rPr>
        <w:t>xlrd</w:t>
      </w:r>
      <w:proofErr w:type="spellEnd"/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 xml:space="preserve">  Downloading https://files.pythonhosted.org/packages/b0/16/63576a1a001752e34bf8ea62e367997530dc553b689356b9879339cf45a4/xlrd-1.2.0-py2.py3-none-any.whl (103kB)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 w:hint="eastAsia"/>
          <w:color w:val="A9B7C6"/>
        </w:rPr>
      </w:pPr>
      <w:r w:rsidRPr="008B341D">
        <w:rPr>
          <w:rFonts w:ascii="宋体" w:hAnsi="宋体" w:cs="宋体" w:hint="eastAsia"/>
          <w:color w:val="A9B7C6"/>
        </w:rPr>
        <w:lastRenderedPageBreak/>
        <w:t xml:space="preserve">    100% |████████████████████████████████| 112kB 11.3MB/s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 xml:space="preserve">Installing collected packages: </w:t>
      </w:r>
      <w:proofErr w:type="spellStart"/>
      <w:r w:rsidRPr="008B341D">
        <w:rPr>
          <w:rFonts w:ascii="宋体" w:hAnsi="宋体" w:cs="宋体"/>
          <w:color w:val="A9B7C6"/>
        </w:rPr>
        <w:t>xlrd</w:t>
      </w:r>
      <w:proofErr w:type="spellEnd"/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>Successfully installed xlrd-1.2.0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 xml:space="preserve">[root@ip-172-31-7-110 ~]# </w:t>
      </w:r>
      <w:proofErr w:type="gramStart"/>
      <w:r w:rsidRPr="008B341D">
        <w:rPr>
          <w:rFonts w:ascii="宋体" w:hAnsi="宋体" w:cs="宋体"/>
          <w:color w:val="A9B7C6"/>
          <w:highlight w:val="darkRed"/>
        </w:rPr>
        <w:t>pip</w:t>
      </w:r>
      <w:proofErr w:type="gramEnd"/>
      <w:r w:rsidRPr="008B341D">
        <w:rPr>
          <w:rFonts w:ascii="宋体" w:hAnsi="宋体" w:cs="宋体"/>
          <w:color w:val="A9B7C6"/>
          <w:highlight w:val="darkRed"/>
        </w:rPr>
        <w:t xml:space="preserve"> install </w:t>
      </w:r>
      <w:proofErr w:type="spellStart"/>
      <w:r w:rsidRPr="008B341D">
        <w:rPr>
          <w:rFonts w:ascii="宋体" w:hAnsi="宋体" w:cs="宋体"/>
          <w:color w:val="A9B7C6"/>
          <w:highlight w:val="darkRed"/>
        </w:rPr>
        <w:t>xlwt</w:t>
      </w:r>
      <w:proofErr w:type="spellEnd"/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 xml:space="preserve">Collecting </w:t>
      </w:r>
      <w:proofErr w:type="spellStart"/>
      <w:r w:rsidRPr="008B341D">
        <w:rPr>
          <w:rFonts w:ascii="宋体" w:hAnsi="宋体" w:cs="宋体"/>
          <w:color w:val="A9B7C6"/>
        </w:rPr>
        <w:t>xlwt</w:t>
      </w:r>
      <w:proofErr w:type="spellEnd"/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 xml:space="preserve">  Downloading https://files.pythonhosted.org/packages/44/48/def306413b25c3d01753603b1a222a011b8621aed27cd7f89cbc27e6b0f4/xlwt-1.3.0-py2.py3-none-any.whl (99kB)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 w:hint="eastAsia"/>
          <w:color w:val="A9B7C6"/>
        </w:rPr>
      </w:pPr>
      <w:r w:rsidRPr="008B341D">
        <w:rPr>
          <w:rFonts w:ascii="宋体" w:hAnsi="宋体" w:cs="宋体" w:hint="eastAsia"/>
          <w:color w:val="A9B7C6"/>
        </w:rPr>
        <w:t xml:space="preserve">    100% |████████████████████████████████| 102kB 5.2MB/s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 xml:space="preserve">Installing collected packages: </w:t>
      </w:r>
      <w:proofErr w:type="spellStart"/>
      <w:r w:rsidRPr="008B341D">
        <w:rPr>
          <w:rFonts w:ascii="宋体" w:hAnsi="宋体" w:cs="宋体"/>
          <w:color w:val="A9B7C6"/>
        </w:rPr>
        <w:t>xlwt</w:t>
      </w:r>
      <w:proofErr w:type="spellEnd"/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>Successfully installed xlwt-1.3.0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 xml:space="preserve">[root@ip-172-31-7-110 ~]# </w:t>
      </w:r>
      <w:proofErr w:type="gramStart"/>
      <w:r w:rsidRPr="008B341D">
        <w:rPr>
          <w:rFonts w:ascii="宋体" w:hAnsi="宋体" w:cs="宋体"/>
          <w:color w:val="A9B7C6"/>
          <w:highlight w:val="darkRed"/>
        </w:rPr>
        <w:t>pip</w:t>
      </w:r>
      <w:proofErr w:type="gramEnd"/>
      <w:r w:rsidRPr="008B341D">
        <w:rPr>
          <w:rFonts w:ascii="宋体" w:hAnsi="宋体" w:cs="宋体"/>
          <w:color w:val="A9B7C6"/>
          <w:highlight w:val="darkRed"/>
        </w:rPr>
        <w:t xml:space="preserve"> install </w:t>
      </w:r>
      <w:proofErr w:type="spellStart"/>
      <w:r w:rsidRPr="008B341D">
        <w:rPr>
          <w:rFonts w:ascii="宋体" w:hAnsi="宋体" w:cs="宋体"/>
          <w:color w:val="A9B7C6"/>
          <w:highlight w:val="darkRed"/>
        </w:rPr>
        <w:t>xlutils</w:t>
      </w:r>
      <w:proofErr w:type="spellEnd"/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 xml:space="preserve">Collecting </w:t>
      </w:r>
      <w:proofErr w:type="spellStart"/>
      <w:r w:rsidRPr="008B341D">
        <w:rPr>
          <w:rFonts w:ascii="宋体" w:hAnsi="宋体" w:cs="宋体"/>
          <w:color w:val="A9B7C6"/>
        </w:rPr>
        <w:t>xlutils</w:t>
      </w:r>
      <w:proofErr w:type="spellEnd"/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 xml:space="preserve">  Downloading https://files.pythonhosted.org/packages/c7/55/e22ac73dbb316cabb5db28bef6c87044a95914f713a6e81b593f8a0d2f79/xlutils-2.0.0-py2.py3-none-any.whl (55kB)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 w:hint="eastAsia"/>
          <w:color w:val="A9B7C6"/>
        </w:rPr>
      </w:pPr>
      <w:r w:rsidRPr="008B341D">
        <w:rPr>
          <w:rFonts w:ascii="宋体" w:hAnsi="宋体" w:cs="宋体" w:hint="eastAsia"/>
          <w:color w:val="A9B7C6"/>
        </w:rPr>
        <w:t xml:space="preserve">    100% |████████████████████████████████| 61kB 3.8MB/s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 xml:space="preserve">Requirement already satisfied: </w:t>
      </w:r>
      <w:proofErr w:type="spellStart"/>
      <w:r w:rsidRPr="008B341D">
        <w:rPr>
          <w:rFonts w:ascii="宋体" w:hAnsi="宋体" w:cs="宋体"/>
          <w:color w:val="A9B7C6"/>
        </w:rPr>
        <w:t>xlrd</w:t>
      </w:r>
      <w:proofErr w:type="spellEnd"/>
      <w:r w:rsidRPr="008B341D">
        <w:rPr>
          <w:rFonts w:ascii="宋体" w:hAnsi="宋体" w:cs="宋体"/>
          <w:color w:val="A9B7C6"/>
        </w:rPr>
        <w:t>&gt;=0.7.2 in /opt/</w:t>
      </w:r>
      <w:proofErr w:type="spellStart"/>
      <w:r w:rsidRPr="008B341D">
        <w:rPr>
          <w:rFonts w:ascii="宋体" w:hAnsi="宋体" w:cs="宋体"/>
          <w:color w:val="A9B7C6"/>
        </w:rPr>
        <w:t>conda</w:t>
      </w:r>
      <w:proofErr w:type="spellEnd"/>
      <w:r w:rsidRPr="008B341D">
        <w:rPr>
          <w:rFonts w:ascii="宋体" w:hAnsi="宋体" w:cs="宋体"/>
          <w:color w:val="A9B7C6"/>
        </w:rPr>
        <w:t xml:space="preserve">/lib/python3.7/site-packages (from </w:t>
      </w:r>
      <w:proofErr w:type="spellStart"/>
      <w:r w:rsidRPr="008B341D">
        <w:rPr>
          <w:rFonts w:ascii="宋体" w:hAnsi="宋体" w:cs="宋体"/>
          <w:color w:val="A9B7C6"/>
        </w:rPr>
        <w:t>xlutils</w:t>
      </w:r>
      <w:proofErr w:type="spellEnd"/>
      <w:r w:rsidRPr="008B341D">
        <w:rPr>
          <w:rFonts w:ascii="宋体" w:hAnsi="宋体" w:cs="宋体"/>
          <w:color w:val="A9B7C6"/>
        </w:rPr>
        <w:t>) (1.2.0)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 xml:space="preserve">Requirement already satisfied: </w:t>
      </w:r>
      <w:proofErr w:type="spellStart"/>
      <w:r w:rsidRPr="008B341D">
        <w:rPr>
          <w:rFonts w:ascii="宋体" w:hAnsi="宋体" w:cs="宋体"/>
          <w:color w:val="A9B7C6"/>
        </w:rPr>
        <w:t>xlwt</w:t>
      </w:r>
      <w:proofErr w:type="spellEnd"/>
      <w:r w:rsidRPr="008B341D">
        <w:rPr>
          <w:rFonts w:ascii="宋体" w:hAnsi="宋体" w:cs="宋体"/>
          <w:color w:val="A9B7C6"/>
        </w:rPr>
        <w:t>&gt;=0.7.4 in /opt/</w:t>
      </w:r>
      <w:proofErr w:type="spellStart"/>
      <w:r w:rsidRPr="008B341D">
        <w:rPr>
          <w:rFonts w:ascii="宋体" w:hAnsi="宋体" w:cs="宋体"/>
          <w:color w:val="A9B7C6"/>
        </w:rPr>
        <w:t>conda</w:t>
      </w:r>
      <w:proofErr w:type="spellEnd"/>
      <w:r w:rsidRPr="008B341D">
        <w:rPr>
          <w:rFonts w:ascii="宋体" w:hAnsi="宋体" w:cs="宋体"/>
          <w:color w:val="A9B7C6"/>
        </w:rPr>
        <w:t xml:space="preserve">/lib/python3.7/site-packages (from </w:t>
      </w:r>
      <w:proofErr w:type="spellStart"/>
      <w:r w:rsidRPr="008B341D">
        <w:rPr>
          <w:rFonts w:ascii="宋体" w:hAnsi="宋体" w:cs="宋体"/>
          <w:color w:val="A9B7C6"/>
        </w:rPr>
        <w:t>xlutils</w:t>
      </w:r>
      <w:proofErr w:type="spellEnd"/>
      <w:r w:rsidRPr="008B341D">
        <w:rPr>
          <w:rFonts w:ascii="宋体" w:hAnsi="宋体" w:cs="宋体"/>
          <w:color w:val="A9B7C6"/>
        </w:rPr>
        <w:t>) (1.3.0)</w:t>
      </w:r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 xml:space="preserve">Installing collected packages: </w:t>
      </w:r>
      <w:proofErr w:type="spellStart"/>
      <w:r w:rsidRPr="008B341D">
        <w:rPr>
          <w:rFonts w:ascii="宋体" w:hAnsi="宋体" w:cs="宋体"/>
          <w:color w:val="A9B7C6"/>
        </w:rPr>
        <w:t>xlutils</w:t>
      </w:r>
      <w:proofErr w:type="spellEnd"/>
    </w:p>
    <w:p w:rsidR="008B341D" w:rsidRPr="008B341D" w:rsidRDefault="008B341D" w:rsidP="008B34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hAnsi="宋体" w:cs="宋体"/>
          <w:color w:val="A9B7C6"/>
        </w:rPr>
      </w:pPr>
      <w:r w:rsidRPr="008B341D">
        <w:rPr>
          <w:rFonts w:ascii="宋体" w:hAnsi="宋体" w:cs="宋体"/>
          <w:color w:val="A9B7C6"/>
        </w:rPr>
        <w:t>Successfully installed xlutils-2.0.0</w:t>
      </w:r>
    </w:p>
    <w:p w:rsidR="00C5286C" w:rsidRDefault="00C5286C" w:rsidP="00C5286C">
      <w:pPr>
        <w:pStyle w:val="31"/>
      </w:pPr>
      <w:r>
        <w:rPr>
          <w:rFonts w:hint="eastAsia"/>
        </w:rPr>
        <w:lastRenderedPageBreak/>
        <w:t>设置开机启动</w:t>
      </w:r>
    </w:p>
    <w:p w:rsidR="008B341D" w:rsidRPr="008B341D" w:rsidRDefault="008B341D" w:rsidP="008B341D">
      <w:pPr>
        <w:pStyle w:val="HTML"/>
        <w:shd w:val="clear" w:color="auto" w:fill="2B2B2B"/>
        <w:rPr>
          <w:rFonts w:ascii="宋体" w:hAnsi="宋体" w:cs="宋体"/>
          <w:color w:val="A9B7C6"/>
          <w:sz w:val="24"/>
          <w:szCs w:val="24"/>
        </w:rPr>
      </w:pPr>
      <w:r w:rsidRPr="008B341D">
        <w:rPr>
          <w:rFonts w:ascii="宋体" w:hAnsi="宋体" w:cs="宋体"/>
          <w:color w:val="A9B7C6"/>
          <w:sz w:val="24"/>
          <w:szCs w:val="24"/>
        </w:rPr>
        <w:t xml:space="preserve">[ec2-user@ip-172-31-7-110 ~]$ </w:t>
      </w:r>
      <w:proofErr w:type="spellStart"/>
      <w:proofErr w:type="gramStart"/>
      <w:r w:rsidRPr="008B341D">
        <w:rPr>
          <w:rFonts w:ascii="宋体" w:hAnsi="宋体" w:cs="宋体"/>
          <w:color w:val="A9B7C6"/>
          <w:sz w:val="24"/>
          <w:szCs w:val="24"/>
        </w:rPr>
        <w:t>pwd</w:t>
      </w:r>
      <w:proofErr w:type="spellEnd"/>
      <w:proofErr w:type="gramEnd"/>
    </w:p>
    <w:p w:rsidR="008B341D" w:rsidRPr="008B341D" w:rsidRDefault="008B341D" w:rsidP="008B341D">
      <w:pPr>
        <w:pStyle w:val="HTML"/>
        <w:shd w:val="clear" w:color="auto" w:fill="2B2B2B"/>
        <w:rPr>
          <w:rFonts w:ascii="宋体" w:hAnsi="宋体" w:cs="宋体"/>
          <w:color w:val="A9B7C6"/>
          <w:sz w:val="24"/>
          <w:szCs w:val="24"/>
        </w:rPr>
      </w:pPr>
      <w:r w:rsidRPr="008B341D">
        <w:rPr>
          <w:rFonts w:ascii="宋体" w:hAnsi="宋体" w:cs="宋体"/>
          <w:color w:val="A9B7C6"/>
          <w:sz w:val="24"/>
          <w:szCs w:val="24"/>
          <w:highlight w:val="darkGreen"/>
        </w:rPr>
        <w:t>/home/ec2-user</w:t>
      </w:r>
    </w:p>
    <w:p w:rsidR="008B341D" w:rsidRPr="008B341D" w:rsidRDefault="008B341D" w:rsidP="008B341D">
      <w:pPr>
        <w:pStyle w:val="HTML"/>
        <w:shd w:val="clear" w:color="auto" w:fill="2B2B2B"/>
        <w:rPr>
          <w:rFonts w:ascii="宋体" w:hAnsi="宋体" w:cs="宋体"/>
          <w:color w:val="A9B7C6"/>
          <w:sz w:val="24"/>
          <w:szCs w:val="24"/>
        </w:rPr>
      </w:pPr>
      <w:r w:rsidRPr="008B341D">
        <w:rPr>
          <w:rFonts w:ascii="宋体" w:hAnsi="宋体" w:cs="宋体"/>
          <w:color w:val="A9B7C6"/>
          <w:sz w:val="24"/>
          <w:szCs w:val="24"/>
        </w:rPr>
        <w:t xml:space="preserve">[ec2-user@ip-172-31-7-110 ~]$ </w:t>
      </w:r>
      <w:proofErr w:type="spellStart"/>
      <w:proofErr w:type="gramStart"/>
      <w:r w:rsidRPr="008B341D">
        <w:rPr>
          <w:rFonts w:ascii="宋体" w:hAnsi="宋体" w:cs="宋体"/>
          <w:color w:val="A9B7C6"/>
          <w:sz w:val="24"/>
          <w:szCs w:val="24"/>
        </w:rPr>
        <w:t>ls</w:t>
      </w:r>
      <w:proofErr w:type="spellEnd"/>
      <w:proofErr w:type="gramEnd"/>
      <w:r w:rsidRPr="008B341D">
        <w:rPr>
          <w:rFonts w:ascii="宋体" w:hAnsi="宋体" w:cs="宋体"/>
          <w:color w:val="A9B7C6"/>
          <w:sz w:val="24"/>
          <w:szCs w:val="24"/>
        </w:rPr>
        <w:t xml:space="preserve"> -l</w:t>
      </w:r>
    </w:p>
    <w:p w:rsidR="008B341D" w:rsidRPr="008B341D" w:rsidRDefault="008B341D" w:rsidP="008B341D">
      <w:pPr>
        <w:pStyle w:val="HTML"/>
        <w:shd w:val="clear" w:color="auto" w:fill="2B2B2B"/>
        <w:rPr>
          <w:rFonts w:ascii="宋体" w:hAnsi="宋体" w:cs="宋体"/>
          <w:color w:val="A9B7C6"/>
          <w:sz w:val="24"/>
          <w:szCs w:val="24"/>
        </w:rPr>
      </w:pPr>
      <w:proofErr w:type="gramStart"/>
      <w:r w:rsidRPr="008B341D">
        <w:rPr>
          <w:rFonts w:ascii="宋体" w:hAnsi="宋体" w:cs="宋体"/>
          <w:color w:val="A9B7C6"/>
          <w:sz w:val="24"/>
          <w:szCs w:val="24"/>
        </w:rPr>
        <w:t>total</w:t>
      </w:r>
      <w:proofErr w:type="gramEnd"/>
      <w:r w:rsidRPr="008B341D">
        <w:rPr>
          <w:rFonts w:ascii="宋体" w:hAnsi="宋体" w:cs="宋体"/>
          <w:color w:val="A9B7C6"/>
          <w:sz w:val="24"/>
          <w:szCs w:val="24"/>
        </w:rPr>
        <w:t xml:space="preserve"> 16</w:t>
      </w:r>
    </w:p>
    <w:p w:rsidR="008B341D" w:rsidRPr="008B341D" w:rsidRDefault="008B341D" w:rsidP="008B341D">
      <w:pPr>
        <w:pStyle w:val="HTML"/>
        <w:shd w:val="clear" w:color="auto" w:fill="2B2B2B"/>
        <w:rPr>
          <w:rFonts w:ascii="宋体" w:hAnsi="宋体" w:cs="宋体"/>
          <w:color w:val="A9B7C6"/>
          <w:sz w:val="24"/>
          <w:szCs w:val="24"/>
        </w:rPr>
      </w:pPr>
      <w:r w:rsidRPr="008B341D">
        <w:rPr>
          <w:rFonts w:ascii="宋体" w:hAnsi="宋体" w:cs="宋体"/>
          <w:color w:val="A9B7C6"/>
          <w:sz w:val="24"/>
          <w:szCs w:val="24"/>
          <w:highlight w:val="darkGreen"/>
        </w:rPr>
        <w:t>-</w:t>
      </w:r>
      <w:proofErr w:type="spellStart"/>
      <w:proofErr w:type="gramStart"/>
      <w:r w:rsidRPr="008B341D">
        <w:rPr>
          <w:rFonts w:ascii="宋体" w:hAnsi="宋体" w:cs="宋体"/>
          <w:color w:val="A9B7C6"/>
          <w:sz w:val="24"/>
          <w:szCs w:val="24"/>
          <w:highlight w:val="darkGreen"/>
        </w:rPr>
        <w:t>rwxrwxr</w:t>
      </w:r>
      <w:proofErr w:type="spellEnd"/>
      <w:r w:rsidRPr="008B341D">
        <w:rPr>
          <w:rFonts w:ascii="宋体" w:hAnsi="宋体" w:cs="宋体"/>
          <w:color w:val="A9B7C6"/>
          <w:sz w:val="24"/>
          <w:szCs w:val="24"/>
          <w:highlight w:val="darkGreen"/>
        </w:rPr>
        <w:t>-</w:t>
      </w:r>
      <w:proofErr w:type="gramEnd"/>
      <w:r w:rsidRPr="008B341D">
        <w:rPr>
          <w:rFonts w:ascii="宋体" w:hAnsi="宋体" w:cs="宋体"/>
          <w:color w:val="A9B7C6"/>
          <w:sz w:val="24"/>
          <w:szCs w:val="24"/>
          <w:highlight w:val="darkGreen"/>
        </w:rPr>
        <w:t xml:space="preserve">x 1 ec2-user </w:t>
      </w:r>
      <w:proofErr w:type="spellStart"/>
      <w:r w:rsidRPr="008B341D">
        <w:rPr>
          <w:rFonts w:ascii="宋体" w:hAnsi="宋体" w:cs="宋体"/>
          <w:color w:val="A9B7C6"/>
          <w:sz w:val="24"/>
          <w:szCs w:val="24"/>
          <w:highlight w:val="darkGreen"/>
        </w:rPr>
        <w:t>ec2-user</w:t>
      </w:r>
      <w:proofErr w:type="spellEnd"/>
      <w:r w:rsidRPr="008B341D">
        <w:rPr>
          <w:rFonts w:ascii="宋体" w:hAnsi="宋体" w:cs="宋体"/>
          <w:color w:val="A9B7C6"/>
          <w:sz w:val="24"/>
          <w:szCs w:val="24"/>
          <w:highlight w:val="darkGreen"/>
        </w:rPr>
        <w:t xml:space="preserve">  252 Oct 18 04:09 autorun.sh</w:t>
      </w:r>
    </w:p>
    <w:p w:rsidR="008B341D" w:rsidRPr="008B341D" w:rsidRDefault="008B341D" w:rsidP="008B341D">
      <w:pPr>
        <w:pStyle w:val="HTML"/>
        <w:shd w:val="clear" w:color="auto" w:fill="2B2B2B"/>
        <w:rPr>
          <w:rFonts w:ascii="宋体" w:hAnsi="宋体" w:cs="宋体"/>
          <w:color w:val="A9B7C6"/>
          <w:sz w:val="24"/>
          <w:szCs w:val="24"/>
        </w:rPr>
      </w:pPr>
      <w:proofErr w:type="spellStart"/>
      <w:proofErr w:type="gramStart"/>
      <w:r w:rsidRPr="008B341D">
        <w:rPr>
          <w:rFonts w:ascii="宋体" w:hAnsi="宋体" w:cs="宋体"/>
          <w:color w:val="A9B7C6"/>
          <w:sz w:val="24"/>
          <w:szCs w:val="24"/>
        </w:rPr>
        <w:t>drwxrwxr</w:t>
      </w:r>
      <w:proofErr w:type="spellEnd"/>
      <w:r w:rsidRPr="008B341D">
        <w:rPr>
          <w:rFonts w:ascii="宋体" w:hAnsi="宋体" w:cs="宋体"/>
          <w:color w:val="A9B7C6"/>
          <w:sz w:val="24"/>
          <w:szCs w:val="24"/>
        </w:rPr>
        <w:t>-x</w:t>
      </w:r>
      <w:proofErr w:type="gramEnd"/>
      <w:r w:rsidRPr="008B341D">
        <w:rPr>
          <w:rFonts w:ascii="宋体" w:hAnsi="宋体" w:cs="宋体"/>
          <w:color w:val="A9B7C6"/>
          <w:sz w:val="24"/>
          <w:szCs w:val="24"/>
        </w:rPr>
        <w:t xml:space="preserve"> 2 ec2-user </w:t>
      </w:r>
      <w:proofErr w:type="spellStart"/>
      <w:r w:rsidRPr="008B341D">
        <w:rPr>
          <w:rFonts w:ascii="宋体" w:hAnsi="宋体" w:cs="宋体"/>
          <w:color w:val="A9B7C6"/>
          <w:sz w:val="24"/>
          <w:szCs w:val="24"/>
        </w:rPr>
        <w:t>ec2-user</w:t>
      </w:r>
      <w:proofErr w:type="spellEnd"/>
      <w:r w:rsidRPr="008B341D">
        <w:rPr>
          <w:rFonts w:ascii="宋体" w:hAnsi="宋体" w:cs="宋体"/>
          <w:color w:val="A9B7C6"/>
          <w:sz w:val="24"/>
          <w:szCs w:val="24"/>
        </w:rPr>
        <w:t xml:space="preserve"> 4096 Oct 18 04:28 meta</w:t>
      </w:r>
    </w:p>
    <w:p w:rsidR="008B341D" w:rsidRPr="008B341D" w:rsidRDefault="008B341D" w:rsidP="008B341D">
      <w:pPr>
        <w:pStyle w:val="HTML"/>
        <w:shd w:val="clear" w:color="auto" w:fill="2B2B2B"/>
        <w:rPr>
          <w:rFonts w:ascii="宋体" w:hAnsi="宋体" w:cs="宋体"/>
          <w:color w:val="A9B7C6"/>
          <w:sz w:val="24"/>
          <w:szCs w:val="24"/>
        </w:rPr>
      </w:pPr>
      <w:proofErr w:type="spellStart"/>
      <w:proofErr w:type="gramStart"/>
      <w:r w:rsidRPr="008B341D">
        <w:rPr>
          <w:rFonts w:ascii="宋体" w:hAnsi="宋体" w:cs="宋体"/>
          <w:color w:val="A9B7C6"/>
          <w:sz w:val="24"/>
          <w:szCs w:val="24"/>
        </w:rPr>
        <w:t>drwxrwxr</w:t>
      </w:r>
      <w:proofErr w:type="spellEnd"/>
      <w:r w:rsidRPr="008B341D">
        <w:rPr>
          <w:rFonts w:ascii="宋体" w:hAnsi="宋体" w:cs="宋体"/>
          <w:color w:val="A9B7C6"/>
          <w:sz w:val="24"/>
          <w:szCs w:val="24"/>
        </w:rPr>
        <w:t>-x</w:t>
      </w:r>
      <w:proofErr w:type="gramEnd"/>
      <w:r w:rsidRPr="008B341D">
        <w:rPr>
          <w:rFonts w:ascii="宋体" w:hAnsi="宋体" w:cs="宋体"/>
          <w:color w:val="A9B7C6"/>
          <w:sz w:val="24"/>
          <w:szCs w:val="24"/>
        </w:rPr>
        <w:t xml:space="preserve"> 2 ec2-user </w:t>
      </w:r>
      <w:proofErr w:type="spellStart"/>
      <w:r w:rsidRPr="008B341D">
        <w:rPr>
          <w:rFonts w:ascii="宋体" w:hAnsi="宋体" w:cs="宋体"/>
          <w:color w:val="A9B7C6"/>
          <w:sz w:val="24"/>
          <w:szCs w:val="24"/>
        </w:rPr>
        <w:t>ec2-user</w:t>
      </w:r>
      <w:proofErr w:type="spellEnd"/>
      <w:r w:rsidRPr="008B341D">
        <w:rPr>
          <w:rFonts w:ascii="宋体" w:hAnsi="宋体" w:cs="宋体"/>
          <w:color w:val="A9B7C6"/>
          <w:sz w:val="24"/>
          <w:szCs w:val="24"/>
        </w:rPr>
        <w:t xml:space="preserve"> 4096 Oct 18 04:29 </w:t>
      </w:r>
      <w:proofErr w:type="spellStart"/>
      <w:r w:rsidRPr="008B341D">
        <w:rPr>
          <w:rFonts w:ascii="宋体" w:hAnsi="宋体" w:cs="宋体"/>
          <w:color w:val="A9B7C6"/>
          <w:sz w:val="24"/>
          <w:szCs w:val="24"/>
        </w:rPr>
        <w:t>tmp</w:t>
      </w:r>
      <w:proofErr w:type="spellEnd"/>
    </w:p>
    <w:p w:rsidR="008B341D" w:rsidRPr="008B341D" w:rsidRDefault="008B341D" w:rsidP="008B341D">
      <w:pPr>
        <w:pStyle w:val="HTML"/>
        <w:shd w:val="clear" w:color="auto" w:fill="2B2B2B"/>
        <w:rPr>
          <w:rFonts w:ascii="宋体" w:hAnsi="宋体" w:cs="宋体"/>
          <w:color w:val="A9B7C6"/>
          <w:sz w:val="24"/>
          <w:szCs w:val="24"/>
        </w:rPr>
      </w:pPr>
      <w:proofErr w:type="spellStart"/>
      <w:proofErr w:type="gramStart"/>
      <w:r w:rsidRPr="008B341D">
        <w:rPr>
          <w:rFonts w:ascii="宋体" w:hAnsi="宋体" w:cs="宋体"/>
          <w:color w:val="A9B7C6"/>
          <w:sz w:val="24"/>
          <w:szCs w:val="24"/>
        </w:rPr>
        <w:t>drwxrwxr</w:t>
      </w:r>
      <w:proofErr w:type="spellEnd"/>
      <w:r w:rsidRPr="008B341D">
        <w:rPr>
          <w:rFonts w:ascii="宋体" w:hAnsi="宋体" w:cs="宋体"/>
          <w:color w:val="A9B7C6"/>
          <w:sz w:val="24"/>
          <w:szCs w:val="24"/>
        </w:rPr>
        <w:t>-x</w:t>
      </w:r>
      <w:proofErr w:type="gramEnd"/>
      <w:r w:rsidRPr="008B341D">
        <w:rPr>
          <w:rFonts w:ascii="宋体" w:hAnsi="宋体" w:cs="宋体"/>
          <w:color w:val="A9B7C6"/>
          <w:sz w:val="24"/>
          <w:szCs w:val="24"/>
        </w:rPr>
        <w:t xml:space="preserve"> 6 ec2-user </w:t>
      </w:r>
      <w:proofErr w:type="spellStart"/>
      <w:r w:rsidRPr="008B341D">
        <w:rPr>
          <w:rFonts w:ascii="宋体" w:hAnsi="宋体" w:cs="宋体"/>
          <w:color w:val="A9B7C6"/>
          <w:sz w:val="24"/>
          <w:szCs w:val="24"/>
        </w:rPr>
        <w:t>ec2-user</w:t>
      </w:r>
      <w:proofErr w:type="spellEnd"/>
      <w:r w:rsidRPr="008B341D">
        <w:rPr>
          <w:rFonts w:ascii="宋体" w:hAnsi="宋体" w:cs="宋体"/>
          <w:color w:val="A9B7C6"/>
          <w:sz w:val="24"/>
          <w:szCs w:val="24"/>
        </w:rPr>
        <w:t xml:space="preserve"> 4096 Oct 18 04:10 </w:t>
      </w:r>
      <w:proofErr w:type="spellStart"/>
      <w:r w:rsidRPr="008B341D">
        <w:rPr>
          <w:rFonts w:ascii="宋体" w:hAnsi="宋体" w:cs="宋体"/>
          <w:color w:val="A9B7C6"/>
          <w:sz w:val="24"/>
          <w:szCs w:val="24"/>
        </w:rPr>
        <w:t>ultraInvoice</w:t>
      </w:r>
      <w:proofErr w:type="spellEnd"/>
    </w:p>
    <w:p w:rsidR="008B341D" w:rsidRPr="008B341D" w:rsidRDefault="008B341D" w:rsidP="008B341D">
      <w:pPr>
        <w:pStyle w:val="HTML"/>
        <w:shd w:val="clear" w:color="auto" w:fill="2B2B2B"/>
        <w:rPr>
          <w:rFonts w:ascii="宋体" w:hAnsi="宋体" w:cs="宋体"/>
          <w:color w:val="A9B7C6"/>
          <w:sz w:val="24"/>
          <w:szCs w:val="24"/>
        </w:rPr>
      </w:pPr>
      <w:r w:rsidRPr="008B341D">
        <w:rPr>
          <w:rFonts w:ascii="宋体" w:hAnsi="宋体" w:cs="宋体"/>
          <w:color w:val="A9B7C6"/>
          <w:sz w:val="24"/>
          <w:szCs w:val="24"/>
        </w:rPr>
        <w:t xml:space="preserve">[ec2-user@ip-172-31-7-110 ~]$ </w:t>
      </w:r>
      <w:proofErr w:type="gramStart"/>
      <w:r w:rsidRPr="008B341D">
        <w:rPr>
          <w:rFonts w:ascii="宋体" w:hAnsi="宋体" w:cs="宋体"/>
          <w:color w:val="A9B7C6"/>
          <w:sz w:val="24"/>
          <w:szCs w:val="24"/>
        </w:rPr>
        <w:t>cat</w:t>
      </w:r>
      <w:proofErr w:type="gramEnd"/>
      <w:r w:rsidRPr="008B341D">
        <w:rPr>
          <w:rFonts w:ascii="宋体" w:hAnsi="宋体" w:cs="宋体"/>
          <w:color w:val="A9B7C6"/>
          <w:sz w:val="24"/>
          <w:szCs w:val="24"/>
        </w:rPr>
        <w:t xml:space="preserve"> autorun.sh</w:t>
      </w:r>
    </w:p>
    <w:p w:rsidR="008B341D" w:rsidRPr="008B341D" w:rsidRDefault="008B341D" w:rsidP="008B341D">
      <w:pPr>
        <w:pStyle w:val="HTML"/>
        <w:shd w:val="clear" w:color="auto" w:fill="2B2B2B"/>
        <w:rPr>
          <w:rFonts w:ascii="宋体" w:hAnsi="宋体" w:cs="宋体"/>
          <w:color w:val="A9B7C6"/>
          <w:sz w:val="24"/>
          <w:szCs w:val="24"/>
        </w:rPr>
      </w:pPr>
      <w:proofErr w:type="gramStart"/>
      <w:r w:rsidRPr="008B341D">
        <w:rPr>
          <w:rFonts w:ascii="宋体" w:hAnsi="宋体" w:cs="宋体"/>
          <w:color w:val="A9B7C6"/>
          <w:sz w:val="24"/>
          <w:szCs w:val="24"/>
        </w:rPr>
        <w:t>#!/</w:t>
      </w:r>
      <w:proofErr w:type="gramEnd"/>
      <w:r w:rsidRPr="008B341D">
        <w:rPr>
          <w:rFonts w:ascii="宋体" w:hAnsi="宋体" w:cs="宋体"/>
          <w:color w:val="A9B7C6"/>
          <w:sz w:val="24"/>
          <w:szCs w:val="24"/>
        </w:rPr>
        <w:t>bin/</w:t>
      </w:r>
      <w:proofErr w:type="spellStart"/>
      <w:r w:rsidRPr="008B341D">
        <w:rPr>
          <w:rFonts w:ascii="宋体" w:hAnsi="宋体" w:cs="宋体"/>
          <w:color w:val="A9B7C6"/>
          <w:sz w:val="24"/>
          <w:szCs w:val="24"/>
        </w:rPr>
        <w:t>sh</w:t>
      </w:r>
      <w:proofErr w:type="spellEnd"/>
    </w:p>
    <w:p w:rsidR="008B341D" w:rsidRPr="008B341D" w:rsidRDefault="008B341D" w:rsidP="008B341D">
      <w:pPr>
        <w:pStyle w:val="HTML"/>
        <w:shd w:val="clear" w:color="auto" w:fill="2B2B2B"/>
        <w:rPr>
          <w:rFonts w:ascii="宋体" w:hAnsi="宋体" w:cs="宋体"/>
          <w:color w:val="A9B7C6"/>
          <w:sz w:val="24"/>
          <w:szCs w:val="24"/>
        </w:rPr>
      </w:pPr>
      <w:r w:rsidRPr="008B341D">
        <w:rPr>
          <w:rFonts w:ascii="宋体" w:hAnsi="宋体" w:cs="宋体"/>
          <w:color w:val="A9B7C6"/>
          <w:sz w:val="24"/>
          <w:szCs w:val="24"/>
        </w:rPr>
        <w:t>#</w:t>
      </w:r>
    </w:p>
    <w:p w:rsidR="008B341D" w:rsidRPr="008B341D" w:rsidRDefault="008B341D" w:rsidP="008B341D">
      <w:pPr>
        <w:pStyle w:val="HTML"/>
        <w:shd w:val="clear" w:color="auto" w:fill="2B2B2B"/>
        <w:rPr>
          <w:rFonts w:ascii="宋体" w:hAnsi="宋体" w:cs="宋体"/>
          <w:color w:val="A9B7C6"/>
          <w:sz w:val="24"/>
          <w:szCs w:val="24"/>
          <w:highlight w:val="darkGreen"/>
        </w:rPr>
      </w:pPr>
      <w:proofErr w:type="gramStart"/>
      <w:r w:rsidRPr="008B341D">
        <w:rPr>
          <w:rFonts w:ascii="宋体" w:hAnsi="宋体" w:cs="宋体"/>
          <w:color w:val="A9B7C6"/>
          <w:sz w:val="24"/>
          <w:szCs w:val="24"/>
          <w:highlight w:val="darkGreen"/>
        </w:rPr>
        <w:t>echo</w:t>
      </w:r>
      <w:proofErr w:type="gramEnd"/>
      <w:r w:rsidRPr="008B341D">
        <w:rPr>
          <w:rFonts w:ascii="宋体" w:hAnsi="宋体" w:cs="宋体"/>
          <w:color w:val="A9B7C6"/>
          <w:sz w:val="24"/>
          <w:szCs w:val="24"/>
          <w:highlight w:val="darkGreen"/>
        </w:rPr>
        <w:t xml:space="preserve"> "Starting MonthlyReport.py path=/home/ec2-user..."</w:t>
      </w:r>
    </w:p>
    <w:p w:rsidR="008B341D" w:rsidRPr="008B341D" w:rsidRDefault="008B341D" w:rsidP="008B341D">
      <w:pPr>
        <w:pStyle w:val="HTML"/>
        <w:shd w:val="clear" w:color="auto" w:fill="2B2B2B"/>
        <w:rPr>
          <w:rFonts w:ascii="宋体" w:hAnsi="宋体" w:cs="宋体"/>
          <w:color w:val="A9B7C6"/>
          <w:sz w:val="24"/>
          <w:szCs w:val="24"/>
          <w:highlight w:val="darkGreen"/>
        </w:rPr>
      </w:pPr>
      <w:proofErr w:type="gramStart"/>
      <w:r w:rsidRPr="008B341D">
        <w:rPr>
          <w:rFonts w:ascii="宋体" w:hAnsi="宋体" w:cs="宋体"/>
          <w:color w:val="A9B7C6"/>
          <w:sz w:val="24"/>
          <w:szCs w:val="24"/>
          <w:highlight w:val="darkGreen"/>
        </w:rPr>
        <w:t>python</w:t>
      </w:r>
      <w:proofErr w:type="gramEnd"/>
      <w:r w:rsidRPr="008B341D">
        <w:rPr>
          <w:rFonts w:ascii="宋体" w:hAnsi="宋体" w:cs="宋体"/>
          <w:color w:val="A9B7C6"/>
          <w:sz w:val="24"/>
          <w:szCs w:val="24"/>
          <w:highlight w:val="darkGreen"/>
        </w:rPr>
        <w:t xml:space="preserve"> /home/ec2-user/ultraInvoice/MonthlyReport.py path=/home/ec2-user 2&gt;&gt;/home/ec2-user autorun.log</w:t>
      </w:r>
    </w:p>
    <w:p w:rsidR="008B341D" w:rsidRPr="008B341D" w:rsidRDefault="008B341D" w:rsidP="008B341D">
      <w:pPr>
        <w:pStyle w:val="HTML"/>
        <w:shd w:val="clear" w:color="auto" w:fill="2B2B2B"/>
        <w:rPr>
          <w:rFonts w:ascii="宋体" w:hAnsi="宋体" w:cs="宋体"/>
          <w:color w:val="A9B7C6"/>
          <w:sz w:val="24"/>
          <w:szCs w:val="24"/>
          <w:highlight w:val="darkGreen"/>
        </w:rPr>
      </w:pPr>
    </w:p>
    <w:p w:rsidR="008B341D" w:rsidRPr="008B341D" w:rsidRDefault="008B341D" w:rsidP="008B341D">
      <w:pPr>
        <w:pStyle w:val="HTML"/>
        <w:shd w:val="clear" w:color="auto" w:fill="2B2B2B"/>
        <w:rPr>
          <w:rFonts w:ascii="宋体" w:hAnsi="宋体" w:cs="宋体"/>
          <w:color w:val="A9B7C6"/>
          <w:sz w:val="24"/>
          <w:szCs w:val="24"/>
          <w:highlight w:val="darkGreen"/>
        </w:rPr>
      </w:pPr>
      <w:proofErr w:type="gramStart"/>
      <w:r w:rsidRPr="008B341D">
        <w:rPr>
          <w:rFonts w:ascii="宋体" w:hAnsi="宋体" w:cs="宋体"/>
          <w:color w:val="A9B7C6"/>
          <w:sz w:val="24"/>
          <w:szCs w:val="24"/>
          <w:highlight w:val="darkGreen"/>
        </w:rPr>
        <w:t>echo</w:t>
      </w:r>
      <w:proofErr w:type="gramEnd"/>
      <w:r w:rsidRPr="008B341D">
        <w:rPr>
          <w:rFonts w:ascii="宋体" w:hAnsi="宋体" w:cs="宋体"/>
          <w:color w:val="A9B7C6"/>
          <w:sz w:val="24"/>
          <w:szCs w:val="24"/>
          <w:highlight w:val="darkGreen"/>
        </w:rPr>
        <w:t xml:space="preserve"> "MonthlyReport.py Finished. </w:t>
      </w:r>
      <w:proofErr w:type="gramStart"/>
      <w:r w:rsidRPr="008B341D">
        <w:rPr>
          <w:rFonts w:ascii="宋体" w:hAnsi="宋体" w:cs="宋体"/>
          <w:color w:val="A9B7C6"/>
          <w:sz w:val="24"/>
          <w:szCs w:val="24"/>
          <w:highlight w:val="darkGreen"/>
        </w:rPr>
        <w:t>and</w:t>
      </w:r>
      <w:proofErr w:type="gramEnd"/>
      <w:r w:rsidRPr="008B341D">
        <w:rPr>
          <w:rFonts w:ascii="宋体" w:hAnsi="宋体" w:cs="宋体"/>
          <w:color w:val="A9B7C6"/>
          <w:sz w:val="24"/>
          <w:szCs w:val="24"/>
          <w:highlight w:val="darkGreen"/>
        </w:rPr>
        <w:t xml:space="preserve"> shutdown after 3 minutes"</w:t>
      </w:r>
    </w:p>
    <w:p w:rsidR="008B341D" w:rsidRPr="008B341D" w:rsidRDefault="008B341D" w:rsidP="008B341D">
      <w:pPr>
        <w:pStyle w:val="HTML"/>
        <w:shd w:val="clear" w:color="auto" w:fill="2B2B2B"/>
        <w:rPr>
          <w:rFonts w:ascii="宋体" w:hAnsi="宋体" w:cs="宋体"/>
          <w:color w:val="A9B7C6"/>
          <w:sz w:val="24"/>
          <w:szCs w:val="24"/>
        </w:rPr>
      </w:pPr>
      <w:proofErr w:type="spellStart"/>
      <w:proofErr w:type="gramStart"/>
      <w:r w:rsidRPr="008B341D">
        <w:rPr>
          <w:rFonts w:ascii="宋体" w:hAnsi="宋体" w:cs="宋体"/>
          <w:color w:val="A9B7C6"/>
          <w:sz w:val="24"/>
          <w:szCs w:val="24"/>
          <w:highlight w:val="darkGreen"/>
        </w:rPr>
        <w:t>sudo</w:t>
      </w:r>
      <w:proofErr w:type="spellEnd"/>
      <w:proofErr w:type="gramEnd"/>
      <w:r w:rsidRPr="008B341D">
        <w:rPr>
          <w:rFonts w:ascii="宋体" w:hAnsi="宋体" w:cs="宋体"/>
          <w:color w:val="A9B7C6"/>
          <w:sz w:val="24"/>
          <w:szCs w:val="24"/>
          <w:highlight w:val="darkGreen"/>
        </w:rPr>
        <w:t xml:space="preserve"> shutdown -h +3 "3 minutes after shutdown"</w:t>
      </w:r>
    </w:p>
    <w:p w:rsidR="008B341D" w:rsidRPr="008B341D" w:rsidRDefault="008B341D" w:rsidP="008B341D">
      <w:pPr>
        <w:pStyle w:val="HTML"/>
        <w:shd w:val="clear" w:color="auto" w:fill="2B2B2B"/>
        <w:rPr>
          <w:rFonts w:ascii="宋体" w:hAnsi="宋体" w:cs="宋体"/>
          <w:color w:val="A9B7C6"/>
          <w:sz w:val="24"/>
          <w:szCs w:val="24"/>
        </w:rPr>
      </w:pPr>
    </w:p>
    <w:p w:rsidR="008B341D" w:rsidRPr="008B341D" w:rsidRDefault="008B341D" w:rsidP="008B341D">
      <w:pPr>
        <w:pStyle w:val="HTML"/>
        <w:shd w:val="clear" w:color="auto" w:fill="2B2B2B"/>
        <w:rPr>
          <w:rFonts w:ascii="宋体" w:hAnsi="宋体" w:cs="宋体"/>
          <w:color w:val="A9B7C6"/>
          <w:sz w:val="24"/>
          <w:szCs w:val="24"/>
        </w:rPr>
      </w:pPr>
      <w:r w:rsidRPr="008B341D">
        <w:rPr>
          <w:rFonts w:ascii="宋体" w:hAnsi="宋体" w:cs="宋体"/>
          <w:color w:val="A9B7C6"/>
          <w:sz w:val="24"/>
          <w:szCs w:val="24"/>
        </w:rPr>
        <w:t xml:space="preserve">[ec2-user@ip-172-31-7-110 ~]$ </w:t>
      </w:r>
      <w:proofErr w:type="gramStart"/>
      <w:r w:rsidRPr="008B341D">
        <w:rPr>
          <w:rFonts w:ascii="宋体" w:hAnsi="宋体" w:cs="宋体"/>
          <w:color w:val="A9B7C6"/>
          <w:sz w:val="24"/>
          <w:szCs w:val="24"/>
        </w:rPr>
        <w:t>cat</w:t>
      </w:r>
      <w:proofErr w:type="gramEnd"/>
      <w:r w:rsidRPr="008B341D">
        <w:rPr>
          <w:rFonts w:ascii="宋体" w:hAnsi="宋体" w:cs="宋体"/>
          <w:color w:val="A9B7C6"/>
          <w:sz w:val="24"/>
          <w:szCs w:val="24"/>
        </w:rPr>
        <w:t xml:space="preserve"> /</w:t>
      </w:r>
      <w:proofErr w:type="spellStart"/>
      <w:r w:rsidRPr="008B341D">
        <w:rPr>
          <w:rFonts w:ascii="宋体" w:hAnsi="宋体" w:cs="宋体"/>
          <w:color w:val="A9B7C6"/>
          <w:sz w:val="24"/>
          <w:szCs w:val="24"/>
        </w:rPr>
        <w:t>etc</w:t>
      </w:r>
      <w:proofErr w:type="spellEnd"/>
      <w:r w:rsidRPr="008B341D">
        <w:rPr>
          <w:rFonts w:ascii="宋体" w:hAnsi="宋体" w:cs="宋体"/>
          <w:color w:val="A9B7C6"/>
          <w:sz w:val="24"/>
          <w:szCs w:val="24"/>
        </w:rPr>
        <w:t>/</w:t>
      </w:r>
      <w:proofErr w:type="spellStart"/>
      <w:r w:rsidRPr="008B341D">
        <w:rPr>
          <w:rFonts w:ascii="宋体" w:hAnsi="宋体" w:cs="宋体"/>
          <w:color w:val="A9B7C6"/>
          <w:sz w:val="24"/>
          <w:szCs w:val="24"/>
        </w:rPr>
        <w:t>rc.local</w:t>
      </w:r>
      <w:proofErr w:type="spellEnd"/>
    </w:p>
    <w:p w:rsidR="008B341D" w:rsidRPr="008B341D" w:rsidRDefault="008B341D" w:rsidP="008B341D">
      <w:pPr>
        <w:pStyle w:val="HTML"/>
        <w:shd w:val="clear" w:color="auto" w:fill="2B2B2B"/>
        <w:rPr>
          <w:rFonts w:ascii="宋体" w:hAnsi="宋体" w:cs="宋体"/>
          <w:color w:val="A9B7C6"/>
          <w:sz w:val="24"/>
          <w:szCs w:val="24"/>
        </w:rPr>
      </w:pPr>
      <w:proofErr w:type="gramStart"/>
      <w:r w:rsidRPr="008B341D">
        <w:rPr>
          <w:rFonts w:ascii="宋体" w:hAnsi="宋体" w:cs="宋体"/>
          <w:color w:val="A9B7C6"/>
          <w:sz w:val="24"/>
          <w:szCs w:val="24"/>
        </w:rPr>
        <w:lastRenderedPageBreak/>
        <w:t>#!/</w:t>
      </w:r>
      <w:proofErr w:type="gramEnd"/>
      <w:r w:rsidRPr="008B341D">
        <w:rPr>
          <w:rFonts w:ascii="宋体" w:hAnsi="宋体" w:cs="宋体"/>
          <w:color w:val="A9B7C6"/>
          <w:sz w:val="24"/>
          <w:szCs w:val="24"/>
        </w:rPr>
        <w:t>bin/</w:t>
      </w:r>
      <w:proofErr w:type="spellStart"/>
      <w:r w:rsidRPr="008B341D">
        <w:rPr>
          <w:rFonts w:ascii="宋体" w:hAnsi="宋体" w:cs="宋体"/>
          <w:color w:val="A9B7C6"/>
          <w:sz w:val="24"/>
          <w:szCs w:val="24"/>
        </w:rPr>
        <w:t>sh</w:t>
      </w:r>
      <w:proofErr w:type="spellEnd"/>
    </w:p>
    <w:p w:rsidR="008B341D" w:rsidRPr="008B341D" w:rsidRDefault="008B341D" w:rsidP="008B341D">
      <w:pPr>
        <w:pStyle w:val="HTML"/>
        <w:shd w:val="clear" w:color="auto" w:fill="2B2B2B"/>
        <w:rPr>
          <w:rFonts w:ascii="宋体" w:hAnsi="宋体" w:cs="宋体"/>
          <w:color w:val="A9B7C6"/>
          <w:sz w:val="24"/>
          <w:szCs w:val="24"/>
        </w:rPr>
      </w:pPr>
      <w:r w:rsidRPr="008B341D">
        <w:rPr>
          <w:rFonts w:ascii="宋体" w:hAnsi="宋体" w:cs="宋体"/>
          <w:color w:val="A9B7C6"/>
          <w:sz w:val="24"/>
          <w:szCs w:val="24"/>
        </w:rPr>
        <w:t>#</w:t>
      </w:r>
    </w:p>
    <w:p w:rsidR="008B341D" w:rsidRPr="008B341D" w:rsidRDefault="008B341D" w:rsidP="008B341D">
      <w:pPr>
        <w:pStyle w:val="HTML"/>
        <w:shd w:val="clear" w:color="auto" w:fill="2B2B2B"/>
        <w:rPr>
          <w:rFonts w:ascii="宋体" w:hAnsi="宋体" w:cs="宋体"/>
          <w:color w:val="A9B7C6"/>
          <w:sz w:val="24"/>
          <w:szCs w:val="24"/>
        </w:rPr>
      </w:pPr>
      <w:r w:rsidRPr="008B341D">
        <w:rPr>
          <w:rFonts w:ascii="宋体" w:hAnsi="宋体" w:cs="宋体"/>
          <w:color w:val="A9B7C6"/>
          <w:sz w:val="24"/>
          <w:szCs w:val="24"/>
        </w:rPr>
        <w:t xml:space="preserve"># </w:t>
      </w:r>
      <w:proofErr w:type="gramStart"/>
      <w:r w:rsidRPr="008B341D">
        <w:rPr>
          <w:rFonts w:ascii="宋体" w:hAnsi="宋体" w:cs="宋体"/>
          <w:color w:val="A9B7C6"/>
          <w:sz w:val="24"/>
          <w:szCs w:val="24"/>
        </w:rPr>
        <w:t>This</w:t>
      </w:r>
      <w:proofErr w:type="gramEnd"/>
      <w:r w:rsidRPr="008B341D">
        <w:rPr>
          <w:rFonts w:ascii="宋体" w:hAnsi="宋体" w:cs="宋体"/>
          <w:color w:val="A9B7C6"/>
          <w:sz w:val="24"/>
          <w:szCs w:val="24"/>
        </w:rPr>
        <w:t xml:space="preserve"> script will be executed *after* all the other </w:t>
      </w:r>
      <w:proofErr w:type="spellStart"/>
      <w:r w:rsidRPr="008B341D">
        <w:rPr>
          <w:rFonts w:ascii="宋体" w:hAnsi="宋体" w:cs="宋体"/>
          <w:color w:val="A9B7C6"/>
          <w:sz w:val="24"/>
          <w:szCs w:val="24"/>
        </w:rPr>
        <w:t>init</w:t>
      </w:r>
      <w:proofErr w:type="spellEnd"/>
      <w:r w:rsidRPr="008B341D">
        <w:rPr>
          <w:rFonts w:ascii="宋体" w:hAnsi="宋体" w:cs="宋体"/>
          <w:color w:val="A9B7C6"/>
          <w:sz w:val="24"/>
          <w:szCs w:val="24"/>
        </w:rPr>
        <w:t xml:space="preserve"> scripts.</w:t>
      </w:r>
    </w:p>
    <w:p w:rsidR="008B341D" w:rsidRPr="008B341D" w:rsidRDefault="008B341D" w:rsidP="008B341D">
      <w:pPr>
        <w:pStyle w:val="HTML"/>
        <w:shd w:val="clear" w:color="auto" w:fill="2B2B2B"/>
        <w:rPr>
          <w:rFonts w:ascii="宋体" w:hAnsi="宋体" w:cs="宋体"/>
          <w:color w:val="A9B7C6"/>
          <w:sz w:val="24"/>
          <w:szCs w:val="24"/>
        </w:rPr>
      </w:pPr>
      <w:r w:rsidRPr="008B341D">
        <w:rPr>
          <w:rFonts w:ascii="宋体" w:hAnsi="宋体" w:cs="宋体"/>
          <w:color w:val="A9B7C6"/>
          <w:sz w:val="24"/>
          <w:szCs w:val="24"/>
        </w:rPr>
        <w:t xml:space="preserve"># </w:t>
      </w:r>
      <w:proofErr w:type="gramStart"/>
      <w:r w:rsidRPr="008B341D">
        <w:rPr>
          <w:rFonts w:ascii="宋体" w:hAnsi="宋体" w:cs="宋体"/>
          <w:color w:val="A9B7C6"/>
          <w:sz w:val="24"/>
          <w:szCs w:val="24"/>
        </w:rPr>
        <w:t>You</w:t>
      </w:r>
      <w:proofErr w:type="gramEnd"/>
      <w:r w:rsidRPr="008B341D">
        <w:rPr>
          <w:rFonts w:ascii="宋体" w:hAnsi="宋体" w:cs="宋体"/>
          <w:color w:val="A9B7C6"/>
          <w:sz w:val="24"/>
          <w:szCs w:val="24"/>
        </w:rPr>
        <w:t xml:space="preserve"> can put your own initialization stuff in here if you don't</w:t>
      </w:r>
    </w:p>
    <w:p w:rsidR="008B341D" w:rsidRPr="008B341D" w:rsidRDefault="008B341D" w:rsidP="008B341D">
      <w:pPr>
        <w:pStyle w:val="HTML"/>
        <w:shd w:val="clear" w:color="auto" w:fill="2B2B2B"/>
        <w:rPr>
          <w:rFonts w:ascii="宋体" w:hAnsi="宋体" w:cs="宋体"/>
          <w:color w:val="A9B7C6"/>
          <w:sz w:val="24"/>
          <w:szCs w:val="24"/>
        </w:rPr>
      </w:pPr>
      <w:r w:rsidRPr="008B341D">
        <w:rPr>
          <w:rFonts w:ascii="宋体" w:hAnsi="宋体" w:cs="宋体"/>
          <w:color w:val="A9B7C6"/>
          <w:sz w:val="24"/>
          <w:szCs w:val="24"/>
        </w:rPr>
        <w:t xml:space="preserve"># want to do the full Sys V style </w:t>
      </w:r>
      <w:proofErr w:type="spellStart"/>
      <w:r w:rsidRPr="008B341D">
        <w:rPr>
          <w:rFonts w:ascii="宋体" w:hAnsi="宋体" w:cs="宋体"/>
          <w:color w:val="A9B7C6"/>
          <w:sz w:val="24"/>
          <w:szCs w:val="24"/>
        </w:rPr>
        <w:t>init</w:t>
      </w:r>
      <w:proofErr w:type="spellEnd"/>
      <w:r w:rsidRPr="008B341D">
        <w:rPr>
          <w:rFonts w:ascii="宋体" w:hAnsi="宋体" w:cs="宋体"/>
          <w:color w:val="A9B7C6"/>
          <w:sz w:val="24"/>
          <w:szCs w:val="24"/>
        </w:rPr>
        <w:t xml:space="preserve"> stuff.</w:t>
      </w:r>
    </w:p>
    <w:p w:rsidR="008B341D" w:rsidRPr="008B341D" w:rsidRDefault="008B341D" w:rsidP="008B341D">
      <w:pPr>
        <w:pStyle w:val="HTML"/>
        <w:shd w:val="clear" w:color="auto" w:fill="2B2B2B"/>
        <w:rPr>
          <w:rFonts w:ascii="宋体" w:hAnsi="宋体" w:cs="宋体"/>
          <w:color w:val="A9B7C6"/>
          <w:sz w:val="24"/>
          <w:szCs w:val="24"/>
        </w:rPr>
      </w:pPr>
    </w:p>
    <w:p w:rsidR="008B341D" w:rsidRPr="008B341D" w:rsidRDefault="008B341D" w:rsidP="008B341D">
      <w:pPr>
        <w:pStyle w:val="HTML"/>
        <w:shd w:val="clear" w:color="auto" w:fill="2B2B2B"/>
        <w:rPr>
          <w:rFonts w:ascii="宋体" w:hAnsi="宋体" w:cs="宋体"/>
          <w:color w:val="A9B7C6"/>
          <w:sz w:val="24"/>
          <w:szCs w:val="24"/>
        </w:rPr>
      </w:pPr>
      <w:proofErr w:type="gramStart"/>
      <w:r w:rsidRPr="008B341D">
        <w:rPr>
          <w:rFonts w:ascii="宋体" w:hAnsi="宋体" w:cs="宋体"/>
          <w:color w:val="A9B7C6"/>
          <w:sz w:val="24"/>
          <w:szCs w:val="24"/>
        </w:rPr>
        <w:t>touch</w:t>
      </w:r>
      <w:proofErr w:type="gramEnd"/>
      <w:r w:rsidRPr="008B341D">
        <w:rPr>
          <w:rFonts w:ascii="宋体" w:hAnsi="宋体" w:cs="宋体"/>
          <w:color w:val="A9B7C6"/>
          <w:sz w:val="24"/>
          <w:szCs w:val="24"/>
        </w:rPr>
        <w:t xml:space="preserve"> /</w:t>
      </w:r>
      <w:proofErr w:type="spellStart"/>
      <w:r w:rsidRPr="008B341D">
        <w:rPr>
          <w:rFonts w:ascii="宋体" w:hAnsi="宋体" w:cs="宋体"/>
          <w:color w:val="A9B7C6"/>
          <w:sz w:val="24"/>
          <w:szCs w:val="24"/>
        </w:rPr>
        <w:t>var</w:t>
      </w:r>
      <w:proofErr w:type="spellEnd"/>
      <w:r w:rsidRPr="008B341D">
        <w:rPr>
          <w:rFonts w:ascii="宋体" w:hAnsi="宋体" w:cs="宋体"/>
          <w:color w:val="A9B7C6"/>
          <w:sz w:val="24"/>
          <w:szCs w:val="24"/>
        </w:rPr>
        <w:t>/lock/</w:t>
      </w:r>
      <w:proofErr w:type="spellStart"/>
      <w:r w:rsidRPr="008B341D">
        <w:rPr>
          <w:rFonts w:ascii="宋体" w:hAnsi="宋体" w:cs="宋体"/>
          <w:color w:val="A9B7C6"/>
          <w:sz w:val="24"/>
          <w:szCs w:val="24"/>
        </w:rPr>
        <w:t>subsys</w:t>
      </w:r>
      <w:proofErr w:type="spellEnd"/>
      <w:r w:rsidRPr="008B341D">
        <w:rPr>
          <w:rFonts w:ascii="宋体" w:hAnsi="宋体" w:cs="宋体"/>
          <w:color w:val="A9B7C6"/>
          <w:sz w:val="24"/>
          <w:szCs w:val="24"/>
        </w:rPr>
        <w:t>/local</w:t>
      </w:r>
    </w:p>
    <w:p w:rsidR="008B341D" w:rsidRPr="008B341D" w:rsidRDefault="008B341D" w:rsidP="008B341D">
      <w:pPr>
        <w:pStyle w:val="HTML"/>
        <w:shd w:val="clear" w:color="auto" w:fill="2B2B2B"/>
        <w:rPr>
          <w:rFonts w:ascii="宋体" w:hAnsi="宋体" w:cs="宋体"/>
          <w:color w:val="A9B7C6"/>
          <w:sz w:val="24"/>
          <w:szCs w:val="24"/>
        </w:rPr>
      </w:pPr>
      <w:proofErr w:type="spellStart"/>
      <w:proofErr w:type="gramStart"/>
      <w:r w:rsidRPr="008B341D">
        <w:rPr>
          <w:rFonts w:ascii="宋体" w:hAnsi="宋体" w:cs="宋体"/>
          <w:color w:val="A9B7C6"/>
          <w:sz w:val="24"/>
          <w:szCs w:val="24"/>
          <w:highlight w:val="darkGreen"/>
        </w:rPr>
        <w:t>su</w:t>
      </w:r>
      <w:proofErr w:type="spellEnd"/>
      <w:proofErr w:type="gramEnd"/>
      <w:r w:rsidRPr="008B341D">
        <w:rPr>
          <w:rFonts w:ascii="宋体" w:hAnsi="宋体" w:cs="宋体"/>
          <w:color w:val="A9B7C6"/>
          <w:sz w:val="24"/>
          <w:szCs w:val="24"/>
          <w:highlight w:val="darkGreen"/>
        </w:rPr>
        <w:t xml:space="preserve"> - ec2-user -c /home/ec2-user/autorun.sh</w:t>
      </w:r>
    </w:p>
    <w:p w:rsidR="008B341D" w:rsidRPr="008B341D" w:rsidRDefault="008B341D" w:rsidP="008B341D">
      <w:pPr>
        <w:pStyle w:val="a6"/>
        <w:ind w:firstLine="480"/>
        <w:rPr>
          <w:rFonts w:hint="eastAsia"/>
        </w:rPr>
      </w:pPr>
    </w:p>
    <w:p w:rsidR="00F25C2A" w:rsidRDefault="008B341D" w:rsidP="008B341D">
      <w:pPr>
        <w:pStyle w:val="20"/>
      </w:pPr>
      <w:r>
        <w:rPr>
          <w:rFonts w:hint="eastAsia"/>
        </w:rPr>
        <w:t>运行选项</w:t>
      </w:r>
    </w:p>
    <w:p w:rsidR="008B341D" w:rsidRPr="008B341D" w:rsidRDefault="008B341D" w:rsidP="008B341D">
      <w:pPr>
        <w:pStyle w:val="HTML"/>
        <w:shd w:val="clear" w:color="auto" w:fill="2B2B2B"/>
        <w:rPr>
          <w:rFonts w:ascii="宋体" w:hAnsi="宋体" w:cs="宋体"/>
          <w:color w:val="A9B7C6"/>
          <w:sz w:val="24"/>
          <w:szCs w:val="24"/>
        </w:rPr>
      </w:pPr>
      <w:r w:rsidRPr="008B341D">
        <w:rPr>
          <w:rFonts w:ascii="宋体" w:hAnsi="宋体" w:cs="宋体"/>
          <w:color w:val="A9B7C6"/>
          <w:sz w:val="24"/>
          <w:szCs w:val="24"/>
        </w:rPr>
        <w:t xml:space="preserve"> [ec2-user@ip-172-31-7-110 ~]$ </w:t>
      </w:r>
      <w:proofErr w:type="gramStart"/>
      <w:r w:rsidRPr="008B341D">
        <w:rPr>
          <w:rFonts w:ascii="宋体" w:hAnsi="宋体" w:cs="宋体"/>
          <w:color w:val="A9B7C6"/>
          <w:sz w:val="24"/>
          <w:szCs w:val="24"/>
        </w:rPr>
        <w:t>python</w:t>
      </w:r>
      <w:proofErr w:type="gramEnd"/>
      <w:r w:rsidRPr="008B341D">
        <w:rPr>
          <w:rFonts w:ascii="宋体" w:hAnsi="宋体" w:cs="宋体"/>
          <w:color w:val="A9B7C6"/>
          <w:sz w:val="24"/>
          <w:szCs w:val="24"/>
        </w:rPr>
        <w:t xml:space="preserve"> /home/ec2-user/ultraInvoice/MonthlyReport.py  month=1909 path=/</w:t>
      </w:r>
      <w:proofErr w:type="spellStart"/>
      <w:r w:rsidRPr="008B341D">
        <w:rPr>
          <w:rFonts w:ascii="宋体" w:hAnsi="宋体" w:cs="宋体"/>
          <w:color w:val="A9B7C6"/>
          <w:sz w:val="24"/>
          <w:szCs w:val="24"/>
        </w:rPr>
        <w:t>tmp</w:t>
      </w:r>
      <w:proofErr w:type="spellEnd"/>
      <w:r w:rsidRPr="008B341D">
        <w:rPr>
          <w:rFonts w:ascii="宋体" w:hAnsi="宋体" w:cs="宋体"/>
          <w:color w:val="A9B7C6"/>
          <w:sz w:val="24"/>
          <w:szCs w:val="24"/>
        </w:rPr>
        <w:t>/</w:t>
      </w:r>
      <w:proofErr w:type="spellStart"/>
      <w:r w:rsidRPr="008B341D">
        <w:rPr>
          <w:rFonts w:ascii="宋体" w:hAnsi="宋体" w:cs="宋体"/>
          <w:color w:val="A9B7C6"/>
          <w:sz w:val="24"/>
          <w:szCs w:val="24"/>
        </w:rPr>
        <w:t>ultrabilling</w:t>
      </w:r>
      <w:proofErr w:type="spellEnd"/>
      <w:r w:rsidRPr="008B341D">
        <w:rPr>
          <w:rFonts w:ascii="宋体" w:hAnsi="宋体" w:cs="宋体"/>
          <w:color w:val="A9B7C6"/>
          <w:sz w:val="24"/>
          <w:szCs w:val="24"/>
        </w:rPr>
        <w:t xml:space="preserve"> log=DEBUG</w:t>
      </w:r>
    </w:p>
    <w:p w:rsidR="008B341D" w:rsidRDefault="00651D6A" w:rsidP="008B341D">
      <w:pPr>
        <w:pStyle w:val="a6"/>
        <w:ind w:firstLine="480"/>
      </w:pPr>
      <w:proofErr w:type="gramStart"/>
      <w:r>
        <w:rPr>
          <w:rFonts w:hint="eastAsia"/>
        </w:rPr>
        <w:t>log</w:t>
      </w:r>
      <w:proofErr w:type="gramEnd"/>
      <w:r>
        <w:t xml:space="preserve"> = </w:t>
      </w:r>
    </w:p>
    <w:p w:rsidR="008B341D" w:rsidRPr="008B341D" w:rsidRDefault="008B341D" w:rsidP="008B341D">
      <w:pPr>
        <w:pStyle w:val="a6"/>
        <w:ind w:firstLine="480"/>
        <w:rPr>
          <w:rFonts w:hint="eastAsia"/>
        </w:rPr>
      </w:pPr>
      <w:r w:rsidRPr="008B341D">
        <w:t>NOTSET</w:t>
      </w:r>
      <w:r w:rsidR="00651D6A">
        <w:t>、</w:t>
      </w:r>
      <w:r w:rsidRPr="008B341D">
        <w:t>DEBUG</w:t>
      </w:r>
      <w:r w:rsidR="00651D6A">
        <w:t>、</w:t>
      </w:r>
      <w:r w:rsidRPr="008B341D">
        <w:t>INFO</w:t>
      </w:r>
      <w:r w:rsidR="00651D6A">
        <w:t>、</w:t>
      </w:r>
      <w:r w:rsidRPr="008B341D">
        <w:t>WARNING</w:t>
      </w:r>
      <w:r w:rsidR="00651D6A">
        <w:t>、</w:t>
      </w:r>
      <w:r w:rsidRPr="008B341D">
        <w:t>ERROR</w:t>
      </w:r>
      <w:r w:rsidR="00651D6A">
        <w:t>、</w:t>
      </w:r>
      <w:r w:rsidRPr="008B341D">
        <w:t>CRITICAL</w:t>
      </w:r>
      <w:bookmarkStart w:id="2" w:name="_GoBack"/>
      <w:bookmarkEnd w:id="2"/>
    </w:p>
    <w:sectPr w:rsidR="008B341D" w:rsidRPr="008B341D" w:rsidSect="00EE7654">
      <w:footerReference w:type="default" r:id="rId21"/>
      <w:pgSz w:w="11906" w:h="16838" w:code="9"/>
      <w:pgMar w:top="1440" w:right="1588" w:bottom="1440" w:left="1588" w:header="851" w:footer="397" w:gutter="0"/>
      <w:pgNumType w:start="1"/>
      <w:cols w:space="425"/>
      <w:docGrid w:type="lines" w:linePitch="43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C89" w:rsidRDefault="00C92C89" w:rsidP="00FB2E8A">
      <w:pPr>
        <w:ind w:left="480" w:right="240" w:hanging="480"/>
      </w:pPr>
      <w:r>
        <w:separator/>
      </w:r>
    </w:p>
    <w:p w:rsidR="00C92C89" w:rsidRDefault="00C92C89" w:rsidP="00FB2E8A">
      <w:pPr>
        <w:ind w:left="480" w:right="240" w:hanging="480"/>
      </w:pPr>
    </w:p>
    <w:p w:rsidR="00C92C89" w:rsidRDefault="00C92C89" w:rsidP="00FB2E8A">
      <w:pPr>
        <w:ind w:left="480" w:right="240" w:hanging="480"/>
      </w:pPr>
    </w:p>
  </w:endnote>
  <w:endnote w:type="continuationSeparator" w:id="0">
    <w:p w:rsidR="00C92C89" w:rsidRDefault="00C92C89" w:rsidP="00FB2E8A">
      <w:pPr>
        <w:ind w:left="480" w:right="240" w:hanging="480"/>
      </w:pPr>
      <w:r>
        <w:continuationSeparator/>
      </w:r>
    </w:p>
    <w:p w:rsidR="00C92C89" w:rsidRDefault="00C92C89" w:rsidP="00FB2E8A">
      <w:pPr>
        <w:ind w:left="480" w:right="240" w:hanging="480"/>
      </w:pPr>
    </w:p>
    <w:p w:rsidR="00C92C89" w:rsidRDefault="00C92C89" w:rsidP="00FB2E8A">
      <w:pPr>
        <w:ind w:left="480" w:right="240" w:hanging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Bk">
    <w:altName w:val="Arial"/>
    <w:charset w:val="00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70C" w:rsidRDefault="0009170C" w:rsidP="00FB2E8A">
    <w:pPr>
      <w:pStyle w:val="ab"/>
      <w:framePr w:wrap="around" w:vAnchor="text" w:hAnchor="margin" w:xAlign="right" w:y="1"/>
      <w:ind w:left="360" w:right="240" w:hanging="360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09170C" w:rsidRDefault="0009170C" w:rsidP="00FB2E8A">
    <w:pPr>
      <w:pStyle w:val="ab"/>
      <w:ind w:left="360" w:right="24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70C" w:rsidRDefault="0009170C" w:rsidP="00E448EB">
    <w:pPr>
      <w:pStyle w:val="ab"/>
      <w:pBdr>
        <w:top w:val="thinThickSmallGap" w:sz="24" w:space="1" w:color="auto"/>
      </w:pBdr>
      <w:ind w:left="480" w:right="240" w:firstLine="360"/>
      <w:jc w:val="both"/>
    </w:pPr>
    <w:r>
      <w:rPr>
        <w:rFonts w:hint="eastAsia"/>
      </w:rPr>
      <w:t>神州泰岳软件股份有限公司</w:t>
    </w:r>
  </w:p>
  <w:p w:rsidR="0009170C" w:rsidRDefault="0009170C" w:rsidP="00E448EB">
    <w:pPr>
      <w:pStyle w:val="ab"/>
      <w:pBdr>
        <w:top w:val="thinThickSmallGap" w:sz="24" w:space="1" w:color="auto"/>
      </w:pBdr>
      <w:ind w:left="480" w:right="240" w:firstLine="360"/>
      <w:jc w:val="both"/>
    </w:pPr>
    <w:r>
      <w:rPr>
        <w:rFonts w:hint="eastAsia"/>
        <w:szCs w:val="21"/>
      </w:rPr>
      <w:t>Http://www.ultrapower.com.cn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70C" w:rsidRDefault="0009170C" w:rsidP="00E448EB">
    <w:pPr>
      <w:pStyle w:val="ab"/>
      <w:ind w:left="480"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70C" w:rsidRDefault="0009170C" w:rsidP="00E448EB">
    <w:pPr>
      <w:pStyle w:val="ab"/>
      <w:pBdr>
        <w:top w:val="thinThickSmallGap" w:sz="24" w:space="1" w:color="auto"/>
      </w:pBdr>
      <w:ind w:left="480" w:right="240" w:firstLine="360"/>
    </w:pPr>
    <w:r>
      <w:rPr>
        <w:rFonts w:hint="eastAsia"/>
      </w:rPr>
      <w:t>神州泰岳软件股份有限公司</w:t>
    </w:r>
    <w:r>
      <w:rPr>
        <w:rFonts w:hint="eastAsia"/>
      </w:rPr>
      <w:tab/>
    </w:r>
    <w:r>
      <w:rPr>
        <w:rFonts w:hint="eastAsia"/>
      </w:rPr>
      <w:tab/>
    </w:r>
    <w:r w:rsidRPr="00EB660D">
      <w:rPr>
        <w:rFonts w:asciiTheme="majorHAnsi" w:hAnsiTheme="majorHAnsi"/>
        <w:lang w:val="zh-CN"/>
      </w:rPr>
      <w:t xml:space="preserve">~ </w:t>
    </w:r>
    <w:r w:rsidR="00915F0E">
      <w:fldChar w:fldCharType="begin"/>
    </w:r>
    <w:r w:rsidR="00915F0E">
      <w:instrText xml:space="preserve"> PAGE    \* MERGEFORMAT </w:instrText>
    </w:r>
    <w:r w:rsidR="00915F0E">
      <w:fldChar w:fldCharType="separate"/>
    </w:r>
    <w:r w:rsidR="00651D6A" w:rsidRPr="00651D6A">
      <w:rPr>
        <w:rFonts w:asciiTheme="majorHAnsi" w:hAnsiTheme="majorHAnsi"/>
        <w:noProof/>
        <w:lang w:val="zh-CN"/>
      </w:rPr>
      <w:t>12</w:t>
    </w:r>
    <w:r w:rsidR="00915F0E">
      <w:rPr>
        <w:rFonts w:asciiTheme="majorHAnsi" w:hAnsiTheme="majorHAnsi"/>
        <w:noProof/>
        <w:lang w:val="zh-CN"/>
      </w:rPr>
      <w:fldChar w:fldCharType="end"/>
    </w:r>
    <w:r w:rsidRPr="00EB660D">
      <w:rPr>
        <w:rFonts w:asciiTheme="majorHAnsi" w:hAnsiTheme="majorHAnsi"/>
        <w:lang w:val="zh-CN"/>
      </w:rPr>
      <w:t xml:space="preserve"> ~</w:t>
    </w:r>
  </w:p>
  <w:p w:rsidR="0009170C" w:rsidRDefault="0009170C" w:rsidP="00E448EB">
    <w:pPr>
      <w:pStyle w:val="ab"/>
      <w:pBdr>
        <w:top w:val="thinThickSmallGap" w:sz="24" w:space="1" w:color="auto"/>
      </w:pBdr>
      <w:ind w:left="480" w:right="240" w:firstLine="360"/>
    </w:pPr>
    <w:r>
      <w:rPr>
        <w:rFonts w:hint="eastAsia"/>
        <w:szCs w:val="21"/>
      </w:rPr>
      <w:t>Http://www.ultrapower.com.cn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C89" w:rsidRDefault="00C92C89" w:rsidP="00FB2E8A">
      <w:pPr>
        <w:ind w:left="480" w:right="240" w:hanging="480"/>
      </w:pPr>
      <w:r>
        <w:separator/>
      </w:r>
    </w:p>
    <w:p w:rsidR="00C92C89" w:rsidRDefault="00C92C89" w:rsidP="00FB2E8A">
      <w:pPr>
        <w:ind w:left="480" w:right="240" w:hanging="480"/>
      </w:pPr>
    </w:p>
    <w:p w:rsidR="00C92C89" w:rsidRDefault="00C92C89" w:rsidP="00FB2E8A">
      <w:pPr>
        <w:ind w:left="480" w:right="240" w:hanging="480"/>
      </w:pPr>
    </w:p>
  </w:footnote>
  <w:footnote w:type="continuationSeparator" w:id="0">
    <w:p w:rsidR="00C92C89" w:rsidRDefault="00C92C89" w:rsidP="00FB2E8A">
      <w:pPr>
        <w:ind w:left="480" w:right="240" w:hanging="480"/>
      </w:pPr>
      <w:r>
        <w:continuationSeparator/>
      </w:r>
    </w:p>
    <w:p w:rsidR="00C92C89" w:rsidRDefault="00C92C89" w:rsidP="00FB2E8A">
      <w:pPr>
        <w:ind w:left="480" w:right="240" w:hanging="480"/>
      </w:pPr>
    </w:p>
    <w:p w:rsidR="00C92C89" w:rsidRDefault="00C92C89" w:rsidP="00FB2E8A">
      <w:pPr>
        <w:ind w:left="480" w:right="240" w:hanging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70C" w:rsidRDefault="0009170C" w:rsidP="00FB2E8A">
    <w:pPr>
      <w:pStyle w:val="aa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70C" w:rsidRDefault="008F10DD" w:rsidP="008F10DD">
    <w:pPr>
      <w:pStyle w:val="aa"/>
      <w:pBdr>
        <w:bottom w:val="none" w:sz="0" w:space="0" w:color="auto"/>
      </w:pBdr>
      <w:ind w:left="480" w:right="240" w:firstLine="360"/>
    </w:pPr>
    <w:r>
      <w:fldChar w:fldCharType="begin"/>
    </w:r>
    <w:r>
      <w:instrText xml:space="preserve"> DOCPROPERTY  </w:instrText>
    </w:r>
    <w:r>
      <w:instrText>文档名称</w:instrText>
    </w:r>
    <w:r>
      <w:instrText xml:space="preserve">  \* MERGEFORMAT </w:instrText>
    </w:r>
    <w:r>
      <w:fldChar w:fldCharType="separate"/>
    </w:r>
    <w:r w:rsidR="00836C90" w:rsidRPr="00836C90">
      <w:rPr>
        <w:rFonts w:hint="eastAsia"/>
        <w:sz w:val="21"/>
        <w:szCs w:val="21"/>
      </w:rPr>
      <w:t>业务需求和摘要设计说明书</w:t>
    </w:r>
    <w:r>
      <w:fldChar w:fldCharType="end"/>
    </w:r>
    <w:r w:rsidR="002C490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-8255</wp:posOffset>
              </wp:positionH>
              <wp:positionV relativeFrom="paragraph">
                <wp:posOffset>231140</wp:posOffset>
              </wp:positionV>
              <wp:extent cx="5553075" cy="0"/>
              <wp:effectExtent l="9525" t="9525" r="9525" b="9525"/>
              <wp:wrapNone/>
              <wp:docPr id="3" name="AutoShap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30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751B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3" o:spid="_x0000_s1026" type="#_x0000_t32" style="position:absolute;left:0;text-align:left;margin-left:-.65pt;margin-top:18.2pt;width:43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" strokecolor="black [3213]" strokeweight="1.5pt">
              <v:shadow color="#7f7f7f [1601]" opacity=".5" offset="1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70C" w:rsidRDefault="0009170C" w:rsidP="00E448EB">
    <w:pPr>
      <w:pStyle w:val="aa"/>
      <w:pBdr>
        <w:bottom w:val="none" w:sz="0" w:space="0" w:color="auto"/>
      </w:pBdr>
      <w:ind w:left="48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80DE6D8C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" w15:restartNumberingAfterBreak="0">
    <w:nsid w:val="FFFFFF82"/>
    <w:multiLevelType w:val="singleLevel"/>
    <w:tmpl w:val="B2421680"/>
    <w:lvl w:ilvl="0">
      <w:start w:val="1"/>
      <w:numFmt w:val="bullet"/>
      <w:pStyle w:val="3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FFFFFF88"/>
    <w:multiLevelType w:val="singleLevel"/>
    <w:tmpl w:val="C20CF9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3" w15:restartNumberingAfterBreak="0">
    <w:nsid w:val="20D134ED"/>
    <w:multiLevelType w:val="hybridMultilevel"/>
    <w:tmpl w:val="6E16A9E0"/>
    <w:lvl w:ilvl="0" w:tplc="04090001">
      <w:start w:val="1"/>
      <w:numFmt w:val="decimal"/>
      <w:pStyle w:val="5"/>
      <w:lvlText w:val="（%1）"/>
      <w:lvlJc w:val="left"/>
      <w:pPr>
        <w:tabs>
          <w:tab w:val="num" w:pos="260"/>
        </w:tabs>
        <w:ind w:left="260" w:hanging="36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740"/>
        </w:tabs>
        <w:ind w:left="7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160"/>
        </w:tabs>
        <w:ind w:left="11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580"/>
        </w:tabs>
        <w:ind w:left="15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000"/>
        </w:tabs>
        <w:ind w:left="20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420"/>
        </w:tabs>
        <w:ind w:left="24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840"/>
        </w:tabs>
        <w:ind w:left="28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260"/>
        </w:tabs>
        <w:ind w:left="32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680"/>
        </w:tabs>
        <w:ind w:left="3680" w:hanging="420"/>
      </w:pPr>
    </w:lvl>
  </w:abstractNum>
  <w:abstractNum w:abstractNumId="4" w15:restartNumberingAfterBreak="0">
    <w:nsid w:val="274B2113"/>
    <w:multiLevelType w:val="hybridMultilevel"/>
    <w:tmpl w:val="223A4CF4"/>
    <w:lvl w:ilvl="0" w:tplc="04090001">
      <w:start w:val="1"/>
      <w:numFmt w:val="decimal"/>
      <w:pStyle w:val="a0"/>
      <w:lvlText w:val="图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7E3EF6"/>
    <w:multiLevelType w:val="multilevel"/>
    <w:tmpl w:val="CFD01BDA"/>
    <w:numStyleLink w:val="08542"/>
  </w:abstractNum>
  <w:abstractNum w:abstractNumId="6" w15:restartNumberingAfterBreak="0">
    <w:nsid w:val="363F4C04"/>
    <w:multiLevelType w:val="multilevel"/>
    <w:tmpl w:val="CF50A822"/>
    <w:numStyleLink w:val="Wingdings11842"/>
  </w:abstractNum>
  <w:abstractNum w:abstractNumId="7" w15:restartNumberingAfterBreak="0">
    <w:nsid w:val="37014E4C"/>
    <w:multiLevelType w:val="multilevel"/>
    <w:tmpl w:val="EC0E9B32"/>
    <w:numStyleLink w:val="30"/>
  </w:abstractNum>
  <w:abstractNum w:abstractNumId="8" w15:restartNumberingAfterBreak="0">
    <w:nsid w:val="43E01C05"/>
    <w:multiLevelType w:val="multilevel"/>
    <w:tmpl w:val="CFD01BDA"/>
    <w:numStyleLink w:val="08542"/>
  </w:abstractNum>
  <w:abstractNum w:abstractNumId="9" w15:restartNumberingAfterBreak="0">
    <w:nsid w:val="441E668F"/>
    <w:multiLevelType w:val="multilevel"/>
    <w:tmpl w:val="82D47776"/>
    <w:styleLink w:val="a1"/>
    <w:lvl w:ilvl="0">
      <w:start w:val="1"/>
      <w:numFmt w:val="bullet"/>
      <w:lvlText w:val=""/>
      <w:lvlJc w:val="left"/>
      <w:pPr>
        <w:tabs>
          <w:tab w:val="num" w:pos="680"/>
        </w:tabs>
        <w:ind w:left="680" w:hanging="283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6516557"/>
    <w:multiLevelType w:val="multilevel"/>
    <w:tmpl w:val="E0743CE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lang w:eastAsia="zh-CN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46B149C2"/>
    <w:multiLevelType w:val="hybridMultilevel"/>
    <w:tmpl w:val="A74CBAE6"/>
    <w:lvl w:ilvl="0" w:tplc="CFD85106">
      <w:start w:val="1"/>
      <w:numFmt w:val="bullet"/>
      <w:pStyle w:val="a2"/>
      <w:lvlText w:val=""/>
      <w:lvlJc w:val="left"/>
      <w:pPr>
        <w:ind w:left="930" w:hanging="420"/>
      </w:pPr>
      <w:rPr>
        <w:rFonts w:ascii="Wingdings" w:hAnsi="Wingdings" w:hint="default"/>
      </w:rPr>
    </w:lvl>
    <w:lvl w:ilvl="1" w:tplc="AC6C30CA" w:tentative="1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28BE82E0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31C4BA98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EF2E6932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9320DA4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B652F870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634482C2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D0561530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abstractNum w:abstractNumId="12" w15:restartNumberingAfterBreak="0">
    <w:nsid w:val="528B5D7B"/>
    <w:multiLevelType w:val="multilevel"/>
    <w:tmpl w:val="CFD01BDA"/>
    <w:styleLink w:val="08542"/>
    <w:lvl w:ilvl="0">
      <w:start w:val="1"/>
      <w:numFmt w:val="decimal"/>
      <w:lvlText w:val="%1."/>
      <w:lvlJc w:val="left"/>
      <w:pPr>
        <w:ind w:left="900" w:hanging="420"/>
      </w:pPr>
      <w:rPr>
        <w:sz w:val="24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AB17434"/>
    <w:multiLevelType w:val="multilevel"/>
    <w:tmpl w:val="A27011A2"/>
    <w:lvl w:ilvl="0">
      <w:start w:val="1"/>
      <w:numFmt w:val="decimal"/>
      <w:pStyle w:val="a3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Restart w:val="0"/>
      <w:lvlText w:val="4.2.2.%3"/>
      <w:lvlJc w:val="left"/>
      <w:pPr>
        <w:tabs>
          <w:tab w:val="num" w:pos="851"/>
        </w:tabs>
        <w:ind w:left="851" w:hanging="851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eastAsianLayout w:id="-475739904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5C4B689D"/>
    <w:multiLevelType w:val="hybridMultilevel"/>
    <w:tmpl w:val="38AA5664"/>
    <w:lvl w:ilvl="0" w:tplc="AC18A140">
      <w:start w:val="1"/>
      <w:numFmt w:val="bullet"/>
      <w:pStyle w:val="10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46260FA"/>
    <w:multiLevelType w:val="multilevel"/>
    <w:tmpl w:val="10F83DFC"/>
    <w:lvl w:ilvl="0">
      <w:start w:val="1"/>
      <w:numFmt w:val="decimal"/>
      <w:pStyle w:val="a4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66C26F8A"/>
    <w:multiLevelType w:val="multilevel"/>
    <w:tmpl w:val="9ADA4242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72C43CD"/>
    <w:multiLevelType w:val="multilevel"/>
    <w:tmpl w:val="EC0E9B32"/>
    <w:styleLink w:val="30"/>
    <w:lvl w:ilvl="0">
      <w:start w:val="1"/>
      <w:numFmt w:val="bullet"/>
      <w:pStyle w:val="40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54C36B8"/>
    <w:multiLevelType w:val="hybridMultilevel"/>
    <w:tmpl w:val="4A562F48"/>
    <w:lvl w:ilvl="0" w:tplc="FCDAE968">
      <w:start w:val="1"/>
      <w:numFmt w:val="bullet"/>
      <w:pStyle w:val="handline1"/>
      <w:lvlText w:val=""/>
      <w:lvlJc w:val="left"/>
      <w:pPr>
        <w:ind w:left="1680" w:hanging="420"/>
      </w:pPr>
      <w:rPr>
        <w:rFonts w:ascii="Wingdings" w:hAnsi="Wingdings" w:hint="default"/>
      </w:rPr>
    </w:lvl>
    <w:lvl w:ilvl="1" w:tplc="D818CD7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5AEA3C82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A0AEA53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F5CC227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22A6C52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A71EB1F2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2E04955A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C325D7C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 w15:restartNumberingAfterBreak="0">
    <w:nsid w:val="75A80237"/>
    <w:multiLevelType w:val="multilevel"/>
    <w:tmpl w:val="75FCDFAC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A8B6FC1"/>
    <w:multiLevelType w:val="hybridMultilevel"/>
    <w:tmpl w:val="CFD01BDA"/>
    <w:lvl w:ilvl="0" w:tplc="D82CD374">
      <w:start w:val="1"/>
      <w:numFmt w:val="decimal"/>
      <w:pStyle w:val="11"/>
      <w:lvlText w:val="%1."/>
      <w:lvlJc w:val="left"/>
      <w:pPr>
        <w:ind w:left="900" w:hanging="420"/>
      </w:pPr>
    </w:lvl>
    <w:lvl w:ilvl="1" w:tplc="35F8D776" w:tentative="1">
      <w:start w:val="1"/>
      <w:numFmt w:val="lowerLetter"/>
      <w:lvlText w:val="%2)"/>
      <w:lvlJc w:val="left"/>
      <w:pPr>
        <w:ind w:left="1320" w:hanging="420"/>
      </w:pPr>
    </w:lvl>
    <w:lvl w:ilvl="2" w:tplc="615A2254" w:tentative="1">
      <w:start w:val="1"/>
      <w:numFmt w:val="lowerRoman"/>
      <w:lvlText w:val="%3."/>
      <w:lvlJc w:val="right"/>
      <w:pPr>
        <w:ind w:left="1740" w:hanging="420"/>
      </w:pPr>
    </w:lvl>
    <w:lvl w:ilvl="3" w:tplc="525A9AD0" w:tentative="1">
      <w:start w:val="1"/>
      <w:numFmt w:val="decimal"/>
      <w:lvlText w:val="%4."/>
      <w:lvlJc w:val="left"/>
      <w:pPr>
        <w:ind w:left="2160" w:hanging="420"/>
      </w:pPr>
    </w:lvl>
    <w:lvl w:ilvl="4" w:tplc="9BD6E0E4" w:tentative="1">
      <w:start w:val="1"/>
      <w:numFmt w:val="lowerLetter"/>
      <w:lvlText w:val="%5)"/>
      <w:lvlJc w:val="left"/>
      <w:pPr>
        <w:ind w:left="2580" w:hanging="420"/>
      </w:pPr>
    </w:lvl>
    <w:lvl w:ilvl="5" w:tplc="139485F0" w:tentative="1">
      <w:start w:val="1"/>
      <w:numFmt w:val="lowerRoman"/>
      <w:lvlText w:val="%6."/>
      <w:lvlJc w:val="right"/>
      <w:pPr>
        <w:ind w:left="3000" w:hanging="420"/>
      </w:pPr>
    </w:lvl>
    <w:lvl w:ilvl="6" w:tplc="ACB636F8" w:tentative="1">
      <w:start w:val="1"/>
      <w:numFmt w:val="decimal"/>
      <w:lvlText w:val="%7."/>
      <w:lvlJc w:val="left"/>
      <w:pPr>
        <w:ind w:left="3420" w:hanging="420"/>
      </w:pPr>
    </w:lvl>
    <w:lvl w:ilvl="7" w:tplc="21A40982" w:tentative="1">
      <w:start w:val="1"/>
      <w:numFmt w:val="lowerLetter"/>
      <w:lvlText w:val="%8)"/>
      <w:lvlJc w:val="left"/>
      <w:pPr>
        <w:ind w:left="3840" w:hanging="420"/>
      </w:pPr>
    </w:lvl>
    <w:lvl w:ilvl="8" w:tplc="015C6BEC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AE867BF"/>
    <w:multiLevelType w:val="hybridMultilevel"/>
    <w:tmpl w:val="630C5620"/>
    <w:lvl w:ilvl="0" w:tplc="C4742914">
      <w:start w:val="1"/>
      <w:numFmt w:val="bullet"/>
      <w:pStyle w:val="headline1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2AD6DF60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EFA7E14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684EF9EA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2674A02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330A6818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E6C6D302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70CE0896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B9160C82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C5B6FE6"/>
    <w:multiLevelType w:val="multilevel"/>
    <w:tmpl w:val="CF50A822"/>
    <w:styleLink w:val="Wingdings11842"/>
    <w:lvl w:ilvl="0">
      <w:start w:val="1"/>
      <w:numFmt w:val="bullet"/>
      <w:pStyle w:val="21"/>
      <w:lvlText w:val=""/>
      <w:lvlJc w:val="left"/>
      <w:pPr>
        <w:ind w:left="66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89" w:hanging="420"/>
      </w:pPr>
      <w:rPr>
        <w:rFonts w:ascii="Wingdings" w:hAnsi="Wingdings"/>
        <w:sz w:val="24"/>
      </w:rPr>
    </w:lvl>
    <w:lvl w:ilvl="2">
      <w:start w:val="1"/>
      <w:numFmt w:val="bullet"/>
      <w:lvlText w:val=""/>
      <w:lvlJc w:val="left"/>
      <w:pPr>
        <w:ind w:left="150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4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6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8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9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0"/>
  </w:num>
  <w:num w:numId="4">
    <w:abstractNumId w:val="1"/>
  </w:num>
  <w:num w:numId="5">
    <w:abstractNumId w:val="15"/>
  </w:num>
  <w:num w:numId="6">
    <w:abstractNumId w:val="13"/>
  </w:num>
  <w:num w:numId="7">
    <w:abstractNumId w:val="17"/>
  </w:num>
  <w:num w:numId="8">
    <w:abstractNumId w:val="7"/>
  </w:num>
  <w:num w:numId="9">
    <w:abstractNumId w:val="9"/>
  </w:num>
  <w:num w:numId="10">
    <w:abstractNumId w:val="16"/>
  </w:num>
  <w:num w:numId="11">
    <w:abstractNumId w:val="2"/>
  </w:num>
  <w:num w:numId="12">
    <w:abstractNumId w:val="10"/>
  </w:num>
  <w:num w:numId="13">
    <w:abstractNumId w:val="18"/>
  </w:num>
  <w:num w:numId="14">
    <w:abstractNumId w:val="4"/>
  </w:num>
  <w:num w:numId="15">
    <w:abstractNumId w:val="21"/>
  </w:num>
  <w:num w:numId="16">
    <w:abstractNumId w:val="6"/>
  </w:num>
  <w:num w:numId="17">
    <w:abstractNumId w:val="11"/>
  </w:num>
  <w:num w:numId="18">
    <w:abstractNumId w:val="20"/>
  </w:num>
  <w:num w:numId="19">
    <w:abstractNumId w:val="22"/>
  </w:num>
  <w:num w:numId="20">
    <w:abstractNumId w:val="14"/>
  </w:num>
  <w:num w:numId="21">
    <w:abstractNumId w:val="12"/>
  </w:num>
  <w:num w:numId="22">
    <w:abstractNumId w:val="5"/>
  </w:num>
  <w:num w:numId="23">
    <w:abstractNumId w:val="8"/>
  </w:num>
  <w:num w:numId="24">
    <w:abstractNumId w:val="10"/>
  </w:num>
  <w:num w:numId="25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218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90"/>
    <w:rsid w:val="000004B5"/>
    <w:rsid w:val="0000085C"/>
    <w:rsid w:val="00000FB4"/>
    <w:rsid w:val="00001356"/>
    <w:rsid w:val="00001853"/>
    <w:rsid w:val="00001D3D"/>
    <w:rsid w:val="00001E13"/>
    <w:rsid w:val="00002364"/>
    <w:rsid w:val="00002C13"/>
    <w:rsid w:val="00003405"/>
    <w:rsid w:val="00003421"/>
    <w:rsid w:val="0000475B"/>
    <w:rsid w:val="000055D8"/>
    <w:rsid w:val="00005F9D"/>
    <w:rsid w:val="00006054"/>
    <w:rsid w:val="00006CF6"/>
    <w:rsid w:val="000102E1"/>
    <w:rsid w:val="00011FAF"/>
    <w:rsid w:val="000121C3"/>
    <w:rsid w:val="00012355"/>
    <w:rsid w:val="00012377"/>
    <w:rsid w:val="00012D02"/>
    <w:rsid w:val="00014148"/>
    <w:rsid w:val="00014670"/>
    <w:rsid w:val="00014DF6"/>
    <w:rsid w:val="000152DD"/>
    <w:rsid w:val="00016100"/>
    <w:rsid w:val="0001679D"/>
    <w:rsid w:val="00016D09"/>
    <w:rsid w:val="00016E2C"/>
    <w:rsid w:val="00017F7D"/>
    <w:rsid w:val="0002018E"/>
    <w:rsid w:val="000211F1"/>
    <w:rsid w:val="000224FB"/>
    <w:rsid w:val="000225B3"/>
    <w:rsid w:val="000228FB"/>
    <w:rsid w:val="00023BED"/>
    <w:rsid w:val="00024AD2"/>
    <w:rsid w:val="000253DD"/>
    <w:rsid w:val="00025565"/>
    <w:rsid w:val="00025808"/>
    <w:rsid w:val="00025994"/>
    <w:rsid w:val="0002632F"/>
    <w:rsid w:val="000268AE"/>
    <w:rsid w:val="00026BC1"/>
    <w:rsid w:val="00027091"/>
    <w:rsid w:val="000270DD"/>
    <w:rsid w:val="000272DF"/>
    <w:rsid w:val="000272F4"/>
    <w:rsid w:val="00027CE4"/>
    <w:rsid w:val="00030028"/>
    <w:rsid w:val="00030607"/>
    <w:rsid w:val="000308B0"/>
    <w:rsid w:val="00031C1B"/>
    <w:rsid w:val="00032421"/>
    <w:rsid w:val="00032B7B"/>
    <w:rsid w:val="00033354"/>
    <w:rsid w:val="00033D52"/>
    <w:rsid w:val="00034DFF"/>
    <w:rsid w:val="00035B6F"/>
    <w:rsid w:val="00040588"/>
    <w:rsid w:val="000409EB"/>
    <w:rsid w:val="00040AE4"/>
    <w:rsid w:val="00040DA4"/>
    <w:rsid w:val="000418FF"/>
    <w:rsid w:val="0004241E"/>
    <w:rsid w:val="000432B9"/>
    <w:rsid w:val="00043DE3"/>
    <w:rsid w:val="000443F6"/>
    <w:rsid w:val="000445BE"/>
    <w:rsid w:val="00045265"/>
    <w:rsid w:val="00045434"/>
    <w:rsid w:val="00046725"/>
    <w:rsid w:val="000468A7"/>
    <w:rsid w:val="00046C41"/>
    <w:rsid w:val="00047DAB"/>
    <w:rsid w:val="00050C0B"/>
    <w:rsid w:val="0005239A"/>
    <w:rsid w:val="00052770"/>
    <w:rsid w:val="00052B1F"/>
    <w:rsid w:val="00052B77"/>
    <w:rsid w:val="00052DDE"/>
    <w:rsid w:val="00053039"/>
    <w:rsid w:val="00053696"/>
    <w:rsid w:val="00053CCA"/>
    <w:rsid w:val="00053E56"/>
    <w:rsid w:val="00054F37"/>
    <w:rsid w:val="0005549F"/>
    <w:rsid w:val="0005641B"/>
    <w:rsid w:val="00056587"/>
    <w:rsid w:val="00056C37"/>
    <w:rsid w:val="00057DC6"/>
    <w:rsid w:val="00057FCF"/>
    <w:rsid w:val="00057FD4"/>
    <w:rsid w:val="00061163"/>
    <w:rsid w:val="0006201F"/>
    <w:rsid w:val="0006205D"/>
    <w:rsid w:val="00062702"/>
    <w:rsid w:val="00062BED"/>
    <w:rsid w:val="00062F94"/>
    <w:rsid w:val="0006410F"/>
    <w:rsid w:val="000643A9"/>
    <w:rsid w:val="000651EA"/>
    <w:rsid w:val="00065265"/>
    <w:rsid w:val="00067565"/>
    <w:rsid w:val="00072963"/>
    <w:rsid w:val="00072EBE"/>
    <w:rsid w:val="000731F6"/>
    <w:rsid w:val="00073275"/>
    <w:rsid w:val="00073665"/>
    <w:rsid w:val="0007373C"/>
    <w:rsid w:val="00073EB8"/>
    <w:rsid w:val="00074623"/>
    <w:rsid w:val="00075973"/>
    <w:rsid w:val="00076AED"/>
    <w:rsid w:val="00076C17"/>
    <w:rsid w:val="00077146"/>
    <w:rsid w:val="000776F9"/>
    <w:rsid w:val="000811A9"/>
    <w:rsid w:val="000815F0"/>
    <w:rsid w:val="000828F7"/>
    <w:rsid w:val="00082A96"/>
    <w:rsid w:val="000837AB"/>
    <w:rsid w:val="00083DB9"/>
    <w:rsid w:val="0008436E"/>
    <w:rsid w:val="00084437"/>
    <w:rsid w:val="0008488F"/>
    <w:rsid w:val="0008520D"/>
    <w:rsid w:val="00085436"/>
    <w:rsid w:val="00085863"/>
    <w:rsid w:val="00086DED"/>
    <w:rsid w:val="000878FA"/>
    <w:rsid w:val="00087B61"/>
    <w:rsid w:val="00090C5F"/>
    <w:rsid w:val="00090E7B"/>
    <w:rsid w:val="000910BC"/>
    <w:rsid w:val="00091375"/>
    <w:rsid w:val="0009170C"/>
    <w:rsid w:val="00091AA0"/>
    <w:rsid w:val="00091C7A"/>
    <w:rsid w:val="000933D0"/>
    <w:rsid w:val="00093C4A"/>
    <w:rsid w:val="00093D33"/>
    <w:rsid w:val="000946FC"/>
    <w:rsid w:val="00094B7B"/>
    <w:rsid w:val="000951DF"/>
    <w:rsid w:val="000952A9"/>
    <w:rsid w:val="00095CC4"/>
    <w:rsid w:val="000969FE"/>
    <w:rsid w:val="00097B33"/>
    <w:rsid w:val="00097C92"/>
    <w:rsid w:val="000A07DA"/>
    <w:rsid w:val="000A13E9"/>
    <w:rsid w:val="000A1B1D"/>
    <w:rsid w:val="000A2E2A"/>
    <w:rsid w:val="000A46E4"/>
    <w:rsid w:val="000A5AE6"/>
    <w:rsid w:val="000A5F21"/>
    <w:rsid w:val="000A6293"/>
    <w:rsid w:val="000A7AEF"/>
    <w:rsid w:val="000B020B"/>
    <w:rsid w:val="000B0323"/>
    <w:rsid w:val="000B233E"/>
    <w:rsid w:val="000B2447"/>
    <w:rsid w:val="000B2837"/>
    <w:rsid w:val="000B2ED7"/>
    <w:rsid w:val="000B2F87"/>
    <w:rsid w:val="000B44BA"/>
    <w:rsid w:val="000B4DC1"/>
    <w:rsid w:val="000B4EBF"/>
    <w:rsid w:val="000B4F7A"/>
    <w:rsid w:val="000B5E38"/>
    <w:rsid w:val="000B658E"/>
    <w:rsid w:val="000B6F4C"/>
    <w:rsid w:val="000C05E6"/>
    <w:rsid w:val="000C12F1"/>
    <w:rsid w:val="000C147D"/>
    <w:rsid w:val="000C17AE"/>
    <w:rsid w:val="000C220A"/>
    <w:rsid w:val="000C3BAD"/>
    <w:rsid w:val="000C3EE0"/>
    <w:rsid w:val="000C502A"/>
    <w:rsid w:val="000C56FD"/>
    <w:rsid w:val="000C5FDC"/>
    <w:rsid w:val="000C658B"/>
    <w:rsid w:val="000C6A5D"/>
    <w:rsid w:val="000C6D0B"/>
    <w:rsid w:val="000C6F72"/>
    <w:rsid w:val="000C7987"/>
    <w:rsid w:val="000D0EB9"/>
    <w:rsid w:val="000D15DA"/>
    <w:rsid w:val="000D1950"/>
    <w:rsid w:val="000D2208"/>
    <w:rsid w:val="000D23C9"/>
    <w:rsid w:val="000D2586"/>
    <w:rsid w:val="000D326A"/>
    <w:rsid w:val="000D40D9"/>
    <w:rsid w:val="000D4DC2"/>
    <w:rsid w:val="000D54FC"/>
    <w:rsid w:val="000D57E1"/>
    <w:rsid w:val="000D5B4A"/>
    <w:rsid w:val="000D5E0A"/>
    <w:rsid w:val="000D66A3"/>
    <w:rsid w:val="000D6A71"/>
    <w:rsid w:val="000E0473"/>
    <w:rsid w:val="000E0C5A"/>
    <w:rsid w:val="000E0E02"/>
    <w:rsid w:val="000E0FC4"/>
    <w:rsid w:val="000E0FC7"/>
    <w:rsid w:val="000E26BE"/>
    <w:rsid w:val="000E281A"/>
    <w:rsid w:val="000E288D"/>
    <w:rsid w:val="000E353E"/>
    <w:rsid w:val="000E4091"/>
    <w:rsid w:val="000E421D"/>
    <w:rsid w:val="000E467F"/>
    <w:rsid w:val="000E5DCB"/>
    <w:rsid w:val="000E6F62"/>
    <w:rsid w:val="000E7215"/>
    <w:rsid w:val="000E7D4E"/>
    <w:rsid w:val="000F0342"/>
    <w:rsid w:val="000F0EA4"/>
    <w:rsid w:val="000F2701"/>
    <w:rsid w:val="000F2F3E"/>
    <w:rsid w:val="000F4263"/>
    <w:rsid w:val="000F532B"/>
    <w:rsid w:val="000F5584"/>
    <w:rsid w:val="000F5862"/>
    <w:rsid w:val="000F5A6A"/>
    <w:rsid w:val="000F64FB"/>
    <w:rsid w:val="000F6A17"/>
    <w:rsid w:val="001008B6"/>
    <w:rsid w:val="0010104A"/>
    <w:rsid w:val="00101655"/>
    <w:rsid w:val="00101F7F"/>
    <w:rsid w:val="00102B8A"/>
    <w:rsid w:val="00102F48"/>
    <w:rsid w:val="00103796"/>
    <w:rsid w:val="00103A44"/>
    <w:rsid w:val="0010401C"/>
    <w:rsid w:val="00104159"/>
    <w:rsid w:val="0010535E"/>
    <w:rsid w:val="00105513"/>
    <w:rsid w:val="001059BE"/>
    <w:rsid w:val="00107667"/>
    <w:rsid w:val="00110F66"/>
    <w:rsid w:val="001129F4"/>
    <w:rsid w:val="00113880"/>
    <w:rsid w:val="00113D33"/>
    <w:rsid w:val="00113E2A"/>
    <w:rsid w:val="00113E41"/>
    <w:rsid w:val="0011536E"/>
    <w:rsid w:val="001156C6"/>
    <w:rsid w:val="00115B17"/>
    <w:rsid w:val="0011628C"/>
    <w:rsid w:val="001162BA"/>
    <w:rsid w:val="0011693E"/>
    <w:rsid w:val="00116E09"/>
    <w:rsid w:val="001206A3"/>
    <w:rsid w:val="00120D99"/>
    <w:rsid w:val="00121935"/>
    <w:rsid w:val="0012218B"/>
    <w:rsid w:val="001221E6"/>
    <w:rsid w:val="00122485"/>
    <w:rsid w:val="00122905"/>
    <w:rsid w:val="0012340C"/>
    <w:rsid w:val="00123EFB"/>
    <w:rsid w:val="00124326"/>
    <w:rsid w:val="00124327"/>
    <w:rsid w:val="00124E21"/>
    <w:rsid w:val="0012580C"/>
    <w:rsid w:val="001262E3"/>
    <w:rsid w:val="00127511"/>
    <w:rsid w:val="00127E64"/>
    <w:rsid w:val="00130472"/>
    <w:rsid w:val="0013138A"/>
    <w:rsid w:val="001348A4"/>
    <w:rsid w:val="00134F04"/>
    <w:rsid w:val="00135A7B"/>
    <w:rsid w:val="00135F5A"/>
    <w:rsid w:val="00136078"/>
    <w:rsid w:val="0013739B"/>
    <w:rsid w:val="00137FDD"/>
    <w:rsid w:val="001417B7"/>
    <w:rsid w:val="00141A3A"/>
    <w:rsid w:val="00141E74"/>
    <w:rsid w:val="00142E3D"/>
    <w:rsid w:val="00143493"/>
    <w:rsid w:val="001439B9"/>
    <w:rsid w:val="00144867"/>
    <w:rsid w:val="001448E1"/>
    <w:rsid w:val="00145763"/>
    <w:rsid w:val="00145B15"/>
    <w:rsid w:val="00145F72"/>
    <w:rsid w:val="00146103"/>
    <w:rsid w:val="001463ED"/>
    <w:rsid w:val="00150588"/>
    <w:rsid w:val="0015175A"/>
    <w:rsid w:val="00151DB6"/>
    <w:rsid w:val="00151E39"/>
    <w:rsid w:val="00152B17"/>
    <w:rsid w:val="00154546"/>
    <w:rsid w:val="001554D4"/>
    <w:rsid w:val="001556AC"/>
    <w:rsid w:val="00155B01"/>
    <w:rsid w:val="00155B66"/>
    <w:rsid w:val="00155CBE"/>
    <w:rsid w:val="00155CFB"/>
    <w:rsid w:val="00155D50"/>
    <w:rsid w:val="00156842"/>
    <w:rsid w:val="00157308"/>
    <w:rsid w:val="0016030E"/>
    <w:rsid w:val="001607F3"/>
    <w:rsid w:val="00161C25"/>
    <w:rsid w:val="0016259B"/>
    <w:rsid w:val="00163147"/>
    <w:rsid w:val="0016340B"/>
    <w:rsid w:val="001635A3"/>
    <w:rsid w:val="0016487B"/>
    <w:rsid w:val="0016536C"/>
    <w:rsid w:val="00165546"/>
    <w:rsid w:val="0016567D"/>
    <w:rsid w:val="001656C2"/>
    <w:rsid w:val="0016608D"/>
    <w:rsid w:val="001663E7"/>
    <w:rsid w:val="001674B2"/>
    <w:rsid w:val="00167D94"/>
    <w:rsid w:val="00167E93"/>
    <w:rsid w:val="00170262"/>
    <w:rsid w:val="001712AB"/>
    <w:rsid w:val="00172B82"/>
    <w:rsid w:val="001731DD"/>
    <w:rsid w:val="00173B01"/>
    <w:rsid w:val="00173E1B"/>
    <w:rsid w:val="00174158"/>
    <w:rsid w:val="0017459B"/>
    <w:rsid w:val="00176330"/>
    <w:rsid w:val="001765EB"/>
    <w:rsid w:val="00176779"/>
    <w:rsid w:val="0017748E"/>
    <w:rsid w:val="001776AF"/>
    <w:rsid w:val="00177B7A"/>
    <w:rsid w:val="00177D97"/>
    <w:rsid w:val="00177FDC"/>
    <w:rsid w:val="001806F7"/>
    <w:rsid w:val="0018119A"/>
    <w:rsid w:val="001841B1"/>
    <w:rsid w:val="00184CA9"/>
    <w:rsid w:val="00184D65"/>
    <w:rsid w:val="00185650"/>
    <w:rsid w:val="001860D5"/>
    <w:rsid w:val="00186CF1"/>
    <w:rsid w:val="001871A6"/>
    <w:rsid w:val="0018760F"/>
    <w:rsid w:val="00187860"/>
    <w:rsid w:val="00187AEE"/>
    <w:rsid w:val="00187D64"/>
    <w:rsid w:val="00190210"/>
    <w:rsid w:val="00190823"/>
    <w:rsid w:val="001913E7"/>
    <w:rsid w:val="001921BA"/>
    <w:rsid w:val="00192790"/>
    <w:rsid w:val="001935B0"/>
    <w:rsid w:val="00193A4F"/>
    <w:rsid w:val="00194698"/>
    <w:rsid w:val="00194E62"/>
    <w:rsid w:val="0019503D"/>
    <w:rsid w:val="001959C5"/>
    <w:rsid w:val="00196654"/>
    <w:rsid w:val="00196666"/>
    <w:rsid w:val="00196A18"/>
    <w:rsid w:val="00196FFB"/>
    <w:rsid w:val="001972E6"/>
    <w:rsid w:val="001978FE"/>
    <w:rsid w:val="001A0031"/>
    <w:rsid w:val="001A0B63"/>
    <w:rsid w:val="001A140A"/>
    <w:rsid w:val="001A1F0B"/>
    <w:rsid w:val="001A2F86"/>
    <w:rsid w:val="001A3ABF"/>
    <w:rsid w:val="001A3F7D"/>
    <w:rsid w:val="001A4617"/>
    <w:rsid w:val="001A6C69"/>
    <w:rsid w:val="001A7570"/>
    <w:rsid w:val="001A7CAA"/>
    <w:rsid w:val="001A7E9D"/>
    <w:rsid w:val="001B1610"/>
    <w:rsid w:val="001B2785"/>
    <w:rsid w:val="001B451B"/>
    <w:rsid w:val="001B6690"/>
    <w:rsid w:val="001B697F"/>
    <w:rsid w:val="001B6B88"/>
    <w:rsid w:val="001B6DCE"/>
    <w:rsid w:val="001C0E29"/>
    <w:rsid w:val="001C1A2F"/>
    <w:rsid w:val="001C1BBF"/>
    <w:rsid w:val="001C1BD4"/>
    <w:rsid w:val="001C1F8C"/>
    <w:rsid w:val="001C215E"/>
    <w:rsid w:val="001C2179"/>
    <w:rsid w:val="001C2281"/>
    <w:rsid w:val="001C305C"/>
    <w:rsid w:val="001C3891"/>
    <w:rsid w:val="001C4610"/>
    <w:rsid w:val="001C47EE"/>
    <w:rsid w:val="001C4BC6"/>
    <w:rsid w:val="001C4D86"/>
    <w:rsid w:val="001C4FE4"/>
    <w:rsid w:val="001C584D"/>
    <w:rsid w:val="001C6485"/>
    <w:rsid w:val="001C6680"/>
    <w:rsid w:val="001C7878"/>
    <w:rsid w:val="001D074F"/>
    <w:rsid w:val="001D0ABC"/>
    <w:rsid w:val="001D0C62"/>
    <w:rsid w:val="001D136A"/>
    <w:rsid w:val="001D1EAE"/>
    <w:rsid w:val="001D2B2F"/>
    <w:rsid w:val="001D38BC"/>
    <w:rsid w:val="001D3A4A"/>
    <w:rsid w:val="001D4793"/>
    <w:rsid w:val="001D7AC0"/>
    <w:rsid w:val="001D7B55"/>
    <w:rsid w:val="001E0594"/>
    <w:rsid w:val="001E22C7"/>
    <w:rsid w:val="001E364B"/>
    <w:rsid w:val="001E371D"/>
    <w:rsid w:val="001E3996"/>
    <w:rsid w:val="001E4A60"/>
    <w:rsid w:val="001E4E6C"/>
    <w:rsid w:val="001E4F24"/>
    <w:rsid w:val="001E5025"/>
    <w:rsid w:val="001E5120"/>
    <w:rsid w:val="001E59AC"/>
    <w:rsid w:val="001E5EC6"/>
    <w:rsid w:val="001E63D6"/>
    <w:rsid w:val="001E6D2C"/>
    <w:rsid w:val="001E74BC"/>
    <w:rsid w:val="001E74EB"/>
    <w:rsid w:val="001E7EDE"/>
    <w:rsid w:val="001F0316"/>
    <w:rsid w:val="001F03FB"/>
    <w:rsid w:val="001F29D6"/>
    <w:rsid w:val="001F38EC"/>
    <w:rsid w:val="001F39EE"/>
    <w:rsid w:val="001F3ADA"/>
    <w:rsid w:val="001F3F54"/>
    <w:rsid w:val="001F4587"/>
    <w:rsid w:val="001F5002"/>
    <w:rsid w:val="001F5F0C"/>
    <w:rsid w:val="001F682D"/>
    <w:rsid w:val="001F6DEA"/>
    <w:rsid w:val="001F7B12"/>
    <w:rsid w:val="001F7CF1"/>
    <w:rsid w:val="0020070A"/>
    <w:rsid w:val="00200851"/>
    <w:rsid w:val="00200D0F"/>
    <w:rsid w:val="002014DC"/>
    <w:rsid w:val="00201F2A"/>
    <w:rsid w:val="00201F8C"/>
    <w:rsid w:val="0020205F"/>
    <w:rsid w:val="0020270B"/>
    <w:rsid w:val="00203299"/>
    <w:rsid w:val="0020363C"/>
    <w:rsid w:val="00204290"/>
    <w:rsid w:val="00205316"/>
    <w:rsid w:val="0020536B"/>
    <w:rsid w:val="0020746D"/>
    <w:rsid w:val="00207C6D"/>
    <w:rsid w:val="00207F66"/>
    <w:rsid w:val="002103F5"/>
    <w:rsid w:val="00210465"/>
    <w:rsid w:val="0021053F"/>
    <w:rsid w:val="00210B08"/>
    <w:rsid w:val="00210FD5"/>
    <w:rsid w:val="00211188"/>
    <w:rsid w:val="00211DD7"/>
    <w:rsid w:val="0021321A"/>
    <w:rsid w:val="00213742"/>
    <w:rsid w:val="00213CC9"/>
    <w:rsid w:val="00213D88"/>
    <w:rsid w:val="0021497E"/>
    <w:rsid w:val="002150DA"/>
    <w:rsid w:val="002152BE"/>
    <w:rsid w:val="00216C13"/>
    <w:rsid w:val="00217110"/>
    <w:rsid w:val="002175B8"/>
    <w:rsid w:val="00217B05"/>
    <w:rsid w:val="00217E41"/>
    <w:rsid w:val="002200B3"/>
    <w:rsid w:val="002202F1"/>
    <w:rsid w:val="0022142A"/>
    <w:rsid w:val="002214FB"/>
    <w:rsid w:val="00221F73"/>
    <w:rsid w:val="00223405"/>
    <w:rsid w:val="00223F93"/>
    <w:rsid w:val="002245B1"/>
    <w:rsid w:val="002245BA"/>
    <w:rsid w:val="002254DA"/>
    <w:rsid w:val="002265ED"/>
    <w:rsid w:val="00226DD5"/>
    <w:rsid w:val="00227FB9"/>
    <w:rsid w:val="002304FC"/>
    <w:rsid w:val="00230CEB"/>
    <w:rsid w:val="00230E8D"/>
    <w:rsid w:val="0023138F"/>
    <w:rsid w:val="002316D0"/>
    <w:rsid w:val="002329E7"/>
    <w:rsid w:val="00232B34"/>
    <w:rsid w:val="00232DA0"/>
    <w:rsid w:val="00234FF4"/>
    <w:rsid w:val="002358BD"/>
    <w:rsid w:val="00236AD4"/>
    <w:rsid w:val="0023745B"/>
    <w:rsid w:val="00240351"/>
    <w:rsid w:val="00240583"/>
    <w:rsid w:val="00240FA2"/>
    <w:rsid w:val="00241547"/>
    <w:rsid w:val="00242255"/>
    <w:rsid w:val="002458D6"/>
    <w:rsid w:val="00251C27"/>
    <w:rsid w:val="00251DB7"/>
    <w:rsid w:val="00252194"/>
    <w:rsid w:val="00252F2F"/>
    <w:rsid w:val="00253A5A"/>
    <w:rsid w:val="002545B6"/>
    <w:rsid w:val="00255985"/>
    <w:rsid w:val="002571AE"/>
    <w:rsid w:val="002571F0"/>
    <w:rsid w:val="002574D3"/>
    <w:rsid w:val="0025786B"/>
    <w:rsid w:val="00260B32"/>
    <w:rsid w:val="0026287F"/>
    <w:rsid w:val="00262D07"/>
    <w:rsid w:val="00263283"/>
    <w:rsid w:val="002642C4"/>
    <w:rsid w:val="00264655"/>
    <w:rsid w:val="0026482A"/>
    <w:rsid w:val="00265075"/>
    <w:rsid w:val="00265CD4"/>
    <w:rsid w:val="00270BED"/>
    <w:rsid w:val="00270CC5"/>
    <w:rsid w:val="002730E9"/>
    <w:rsid w:val="002745D8"/>
    <w:rsid w:val="002753BD"/>
    <w:rsid w:val="00275F38"/>
    <w:rsid w:val="00275FAE"/>
    <w:rsid w:val="0027600D"/>
    <w:rsid w:val="0027769F"/>
    <w:rsid w:val="002776DC"/>
    <w:rsid w:val="00280A72"/>
    <w:rsid w:val="00280CB2"/>
    <w:rsid w:val="00280E6B"/>
    <w:rsid w:val="00281715"/>
    <w:rsid w:val="002830EE"/>
    <w:rsid w:val="00284A28"/>
    <w:rsid w:val="00284B18"/>
    <w:rsid w:val="002852E1"/>
    <w:rsid w:val="00285C46"/>
    <w:rsid w:val="0028652B"/>
    <w:rsid w:val="00287927"/>
    <w:rsid w:val="0029043E"/>
    <w:rsid w:val="00290A77"/>
    <w:rsid w:val="002910F5"/>
    <w:rsid w:val="002912C2"/>
    <w:rsid w:val="002913EA"/>
    <w:rsid w:val="0029175F"/>
    <w:rsid w:val="00291D09"/>
    <w:rsid w:val="00291FEB"/>
    <w:rsid w:val="00292058"/>
    <w:rsid w:val="00292EBF"/>
    <w:rsid w:val="002946D9"/>
    <w:rsid w:val="00295DB2"/>
    <w:rsid w:val="00296078"/>
    <w:rsid w:val="00296657"/>
    <w:rsid w:val="00296753"/>
    <w:rsid w:val="00296827"/>
    <w:rsid w:val="0029768E"/>
    <w:rsid w:val="00297A02"/>
    <w:rsid w:val="002A053F"/>
    <w:rsid w:val="002A0B4C"/>
    <w:rsid w:val="002A182E"/>
    <w:rsid w:val="002A2084"/>
    <w:rsid w:val="002A2540"/>
    <w:rsid w:val="002A2542"/>
    <w:rsid w:val="002A2A51"/>
    <w:rsid w:val="002A30EA"/>
    <w:rsid w:val="002A32E8"/>
    <w:rsid w:val="002A3EF7"/>
    <w:rsid w:val="002A4174"/>
    <w:rsid w:val="002A445D"/>
    <w:rsid w:val="002A50AB"/>
    <w:rsid w:val="002A5343"/>
    <w:rsid w:val="002A5AF4"/>
    <w:rsid w:val="002A5E79"/>
    <w:rsid w:val="002A6123"/>
    <w:rsid w:val="002A61E2"/>
    <w:rsid w:val="002A71A3"/>
    <w:rsid w:val="002A7DC5"/>
    <w:rsid w:val="002B0305"/>
    <w:rsid w:val="002B0312"/>
    <w:rsid w:val="002B1002"/>
    <w:rsid w:val="002B14BC"/>
    <w:rsid w:val="002B2C57"/>
    <w:rsid w:val="002B3777"/>
    <w:rsid w:val="002B3E33"/>
    <w:rsid w:val="002B4BB0"/>
    <w:rsid w:val="002B4D0B"/>
    <w:rsid w:val="002B4FAC"/>
    <w:rsid w:val="002B5CEE"/>
    <w:rsid w:val="002B60E6"/>
    <w:rsid w:val="002B740B"/>
    <w:rsid w:val="002B78E7"/>
    <w:rsid w:val="002B7A32"/>
    <w:rsid w:val="002B7AE5"/>
    <w:rsid w:val="002C0A44"/>
    <w:rsid w:val="002C10D9"/>
    <w:rsid w:val="002C1873"/>
    <w:rsid w:val="002C18B7"/>
    <w:rsid w:val="002C2083"/>
    <w:rsid w:val="002C20E2"/>
    <w:rsid w:val="002C3BA9"/>
    <w:rsid w:val="002C451D"/>
    <w:rsid w:val="002C4904"/>
    <w:rsid w:val="002C4A68"/>
    <w:rsid w:val="002C4D19"/>
    <w:rsid w:val="002C526B"/>
    <w:rsid w:val="002C52C9"/>
    <w:rsid w:val="002C67EC"/>
    <w:rsid w:val="002C69FC"/>
    <w:rsid w:val="002D1AA4"/>
    <w:rsid w:val="002D2D3B"/>
    <w:rsid w:val="002D407C"/>
    <w:rsid w:val="002D43C4"/>
    <w:rsid w:val="002D4996"/>
    <w:rsid w:val="002D4CA0"/>
    <w:rsid w:val="002D4E19"/>
    <w:rsid w:val="002D5563"/>
    <w:rsid w:val="002D634D"/>
    <w:rsid w:val="002D6722"/>
    <w:rsid w:val="002D7279"/>
    <w:rsid w:val="002D73BA"/>
    <w:rsid w:val="002E0A7A"/>
    <w:rsid w:val="002E0B77"/>
    <w:rsid w:val="002E1B7B"/>
    <w:rsid w:val="002E1FEE"/>
    <w:rsid w:val="002E2232"/>
    <w:rsid w:val="002E312C"/>
    <w:rsid w:val="002E3801"/>
    <w:rsid w:val="002E3BA6"/>
    <w:rsid w:val="002E3C28"/>
    <w:rsid w:val="002E4DE3"/>
    <w:rsid w:val="002E4F3D"/>
    <w:rsid w:val="002E523F"/>
    <w:rsid w:val="002E58DE"/>
    <w:rsid w:val="002E6D22"/>
    <w:rsid w:val="002E70FE"/>
    <w:rsid w:val="002E72CB"/>
    <w:rsid w:val="002E768A"/>
    <w:rsid w:val="002F0710"/>
    <w:rsid w:val="002F0A2A"/>
    <w:rsid w:val="002F0A73"/>
    <w:rsid w:val="002F1294"/>
    <w:rsid w:val="002F3825"/>
    <w:rsid w:val="002F3C7F"/>
    <w:rsid w:val="002F3D0C"/>
    <w:rsid w:val="002F5B5A"/>
    <w:rsid w:val="002F642B"/>
    <w:rsid w:val="002F6AB2"/>
    <w:rsid w:val="0030007E"/>
    <w:rsid w:val="00300804"/>
    <w:rsid w:val="003011B0"/>
    <w:rsid w:val="003015E8"/>
    <w:rsid w:val="00301734"/>
    <w:rsid w:val="00301CD5"/>
    <w:rsid w:val="00301F95"/>
    <w:rsid w:val="003020F3"/>
    <w:rsid w:val="00302513"/>
    <w:rsid w:val="00303602"/>
    <w:rsid w:val="00304CA5"/>
    <w:rsid w:val="00304D5B"/>
    <w:rsid w:val="00304FD2"/>
    <w:rsid w:val="003058D1"/>
    <w:rsid w:val="00306041"/>
    <w:rsid w:val="0030610E"/>
    <w:rsid w:val="00310279"/>
    <w:rsid w:val="0031056C"/>
    <w:rsid w:val="0031182F"/>
    <w:rsid w:val="003127E3"/>
    <w:rsid w:val="00312BB2"/>
    <w:rsid w:val="00313861"/>
    <w:rsid w:val="00314542"/>
    <w:rsid w:val="003152F4"/>
    <w:rsid w:val="00315C42"/>
    <w:rsid w:val="00315FDE"/>
    <w:rsid w:val="003168A6"/>
    <w:rsid w:val="0031694F"/>
    <w:rsid w:val="00316B49"/>
    <w:rsid w:val="00316FAA"/>
    <w:rsid w:val="00317D4B"/>
    <w:rsid w:val="00321FBB"/>
    <w:rsid w:val="003229FF"/>
    <w:rsid w:val="0032348D"/>
    <w:rsid w:val="0032395A"/>
    <w:rsid w:val="00323F13"/>
    <w:rsid w:val="003244B7"/>
    <w:rsid w:val="0032545F"/>
    <w:rsid w:val="0033013A"/>
    <w:rsid w:val="00330CC6"/>
    <w:rsid w:val="003311CE"/>
    <w:rsid w:val="003313B7"/>
    <w:rsid w:val="00332A76"/>
    <w:rsid w:val="0033348E"/>
    <w:rsid w:val="003335C9"/>
    <w:rsid w:val="003342BC"/>
    <w:rsid w:val="00334402"/>
    <w:rsid w:val="00334763"/>
    <w:rsid w:val="003350ED"/>
    <w:rsid w:val="00335194"/>
    <w:rsid w:val="00335B00"/>
    <w:rsid w:val="003361C6"/>
    <w:rsid w:val="00336551"/>
    <w:rsid w:val="00336D76"/>
    <w:rsid w:val="0033741C"/>
    <w:rsid w:val="00337A77"/>
    <w:rsid w:val="00337CEF"/>
    <w:rsid w:val="00340018"/>
    <w:rsid w:val="00340D16"/>
    <w:rsid w:val="00340EF8"/>
    <w:rsid w:val="003411CA"/>
    <w:rsid w:val="003413A0"/>
    <w:rsid w:val="00341EA8"/>
    <w:rsid w:val="00343B5A"/>
    <w:rsid w:val="00343BAD"/>
    <w:rsid w:val="00344038"/>
    <w:rsid w:val="0034565F"/>
    <w:rsid w:val="003460CD"/>
    <w:rsid w:val="003502A6"/>
    <w:rsid w:val="003502D0"/>
    <w:rsid w:val="00350F32"/>
    <w:rsid w:val="00351448"/>
    <w:rsid w:val="00351A10"/>
    <w:rsid w:val="00352750"/>
    <w:rsid w:val="003528F9"/>
    <w:rsid w:val="00353103"/>
    <w:rsid w:val="00353255"/>
    <w:rsid w:val="003541CC"/>
    <w:rsid w:val="00354831"/>
    <w:rsid w:val="003548FA"/>
    <w:rsid w:val="003554E5"/>
    <w:rsid w:val="003555D8"/>
    <w:rsid w:val="0035560C"/>
    <w:rsid w:val="00355667"/>
    <w:rsid w:val="00355814"/>
    <w:rsid w:val="00355B78"/>
    <w:rsid w:val="0035669A"/>
    <w:rsid w:val="0035682A"/>
    <w:rsid w:val="00360941"/>
    <w:rsid w:val="00360D33"/>
    <w:rsid w:val="00361420"/>
    <w:rsid w:val="00361803"/>
    <w:rsid w:val="00361D4A"/>
    <w:rsid w:val="00362C01"/>
    <w:rsid w:val="00363974"/>
    <w:rsid w:val="00366861"/>
    <w:rsid w:val="00366A5E"/>
    <w:rsid w:val="00367358"/>
    <w:rsid w:val="0036737F"/>
    <w:rsid w:val="00367745"/>
    <w:rsid w:val="00367847"/>
    <w:rsid w:val="003679C0"/>
    <w:rsid w:val="00367D72"/>
    <w:rsid w:val="00370BE8"/>
    <w:rsid w:val="003714E0"/>
    <w:rsid w:val="003726C4"/>
    <w:rsid w:val="00372A64"/>
    <w:rsid w:val="00373B82"/>
    <w:rsid w:val="00374CA5"/>
    <w:rsid w:val="00374DF6"/>
    <w:rsid w:val="003756B5"/>
    <w:rsid w:val="00375EB1"/>
    <w:rsid w:val="00376C92"/>
    <w:rsid w:val="0037703A"/>
    <w:rsid w:val="003778D7"/>
    <w:rsid w:val="00380822"/>
    <w:rsid w:val="00380834"/>
    <w:rsid w:val="00380ABA"/>
    <w:rsid w:val="00380E24"/>
    <w:rsid w:val="0038420A"/>
    <w:rsid w:val="003846FC"/>
    <w:rsid w:val="003862C7"/>
    <w:rsid w:val="00387102"/>
    <w:rsid w:val="00387242"/>
    <w:rsid w:val="0038766A"/>
    <w:rsid w:val="00387AFC"/>
    <w:rsid w:val="00387B31"/>
    <w:rsid w:val="00391B2B"/>
    <w:rsid w:val="00392C0A"/>
    <w:rsid w:val="0039336E"/>
    <w:rsid w:val="003935B0"/>
    <w:rsid w:val="00394C0E"/>
    <w:rsid w:val="00394D68"/>
    <w:rsid w:val="00394F7E"/>
    <w:rsid w:val="0039500B"/>
    <w:rsid w:val="00395C64"/>
    <w:rsid w:val="00396A05"/>
    <w:rsid w:val="00396BDC"/>
    <w:rsid w:val="00396EE9"/>
    <w:rsid w:val="00397008"/>
    <w:rsid w:val="003A01AD"/>
    <w:rsid w:val="003A024F"/>
    <w:rsid w:val="003A0286"/>
    <w:rsid w:val="003A0377"/>
    <w:rsid w:val="003A0410"/>
    <w:rsid w:val="003A1FD7"/>
    <w:rsid w:val="003A2B42"/>
    <w:rsid w:val="003A3302"/>
    <w:rsid w:val="003A4710"/>
    <w:rsid w:val="003A49EE"/>
    <w:rsid w:val="003A534F"/>
    <w:rsid w:val="003A5544"/>
    <w:rsid w:val="003A5DE7"/>
    <w:rsid w:val="003A5FE8"/>
    <w:rsid w:val="003A677F"/>
    <w:rsid w:val="003A6C71"/>
    <w:rsid w:val="003A6DB7"/>
    <w:rsid w:val="003A7B2E"/>
    <w:rsid w:val="003A7EA4"/>
    <w:rsid w:val="003B13E4"/>
    <w:rsid w:val="003B15FB"/>
    <w:rsid w:val="003B1F29"/>
    <w:rsid w:val="003B2B1D"/>
    <w:rsid w:val="003B3FE6"/>
    <w:rsid w:val="003B71B0"/>
    <w:rsid w:val="003B71D9"/>
    <w:rsid w:val="003B7666"/>
    <w:rsid w:val="003B799D"/>
    <w:rsid w:val="003C160F"/>
    <w:rsid w:val="003C1E18"/>
    <w:rsid w:val="003C1E92"/>
    <w:rsid w:val="003C2323"/>
    <w:rsid w:val="003C2470"/>
    <w:rsid w:val="003C2E3E"/>
    <w:rsid w:val="003C3091"/>
    <w:rsid w:val="003C41BE"/>
    <w:rsid w:val="003C439B"/>
    <w:rsid w:val="003C494F"/>
    <w:rsid w:val="003C4E55"/>
    <w:rsid w:val="003C5809"/>
    <w:rsid w:val="003C594D"/>
    <w:rsid w:val="003C6B97"/>
    <w:rsid w:val="003C6FE6"/>
    <w:rsid w:val="003C75DD"/>
    <w:rsid w:val="003C7D4C"/>
    <w:rsid w:val="003C7F0A"/>
    <w:rsid w:val="003D095D"/>
    <w:rsid w:val="003D136B"/>
    <w:rsid w:val="003D243E"/>
    <w:rsid w:val="003D25B7"/>
    <w:rsid w:val="003D2620"/>
    <w:rsid w:val="003D2A44"/>
    <w:rsid w:val="003D376F"/>
    <w:rsid w:val="003D44F9"/>
    <w:rsid w:val="003D49ED"/>
    <w:rsid w:val="003D558F"/>
    <w:rsid w:val="003D5975"/>
    <w:rsid w:val="003D6239"/>
    <w:rsid w:val="003D63FC"/>
    <w:rsid w:val="003D6519"/>
    <w:rsid w:val="003D7513"/>
    <w:rsid w:val="003D7BC6"/>
    <w:rsid w:val="003D7E2C"/>
    <w:rsid w:val="003E034A"/>
    <w:rsid w:val="003E091D"/>
    <w:rsid w:val="003E10E4"/>
    <w:rsid w:val="003E258F"/>
    <w:rsid w:val="003E2BA8"/>
    <w:rsid w:val="003E32D9"/>
    <w:rsid w:val="003E396B"/>
    <w:rsid w:val="003E3B5F"/>
    <w:rsid w:val="003E6EA7"/>
    <w:rsid w:val="003E6F9D"/>
    <w:rsid w:val="003E6FCC"/>
    <w:rsid w:val="003E72BD"/>
    <w:rsid w:val="003F06EE"/>
    <w:rsid w:val="003F1220"/>
    <w:rsid w:val="003F17F8"/>
    <w:rsid w:val="003F3007"/>
    <w:rsid w:val="003F721E"/>
    <w:rsid w:val="003F7953"/>
    <w:rsid w:val="004010E2"/>
    <w:rsid w:val="004028B7"/>
    <w:rsid w:val="004034A9"/>
    <w:rsid w:val="00403883"/>
    <w:rsid w:val="00403D75"/>
    <w:rsid w:val="00404255"/>
    <w:rsid w:val="004042FE"/>
    <w:rsid w:val="004043F3"/>
    <w:rsid w:val="00404669"/>
    <w:rsid w:val="00404A77"/>
    <w:rsid w:val="004052C0"/>
    <w:rsid w:val="004103F4"/>
    <w:rsid w:val="00410E84"/>
    <w:rsid w:val="004113DE"/>
    <w:rsid w:val="00411B52"/>
    <w:rsid w:val="00412EE6"/>
    <w:rsid w:val="00413103"/>
    <w:rsid w:val="00413D57"/>
    <w:rsid w:val="00414844"/>
    <w:rsid w:val="00414B2C"/>
    <w:rsid w:val="00414CE0"/>
    <w:rsid w:val="004151EB"/>
    <w:rsid w:val="00415BB8"/>
    <w:rsid w:val="004164C4"/>
    <w:rsid w:val="004167BE"/>
    <w:rsid w:val="00416FDD"/>
    <w:rsid w:val="004172FB"/>
    <w:rsid w:val="004174DA"/>
    <w:rsid w:val="004179B5"/>
    <w:rsid w:val="00420955"/>
    <w:rsid w:val="00420EB4"/>
    <w:rsid w:val="0042105F"/>
    <w:rsid w:val="00421581"/>
    <w:rsid w:val="00421C48"/>
    <w:rsid w:val="00421C99"/>
    <w:rsid w:val="00422A05"/>
    <w:rsid w:val="00422F30"/>
    <w:rsid w:val="00423124"/>
    <w:rsid w:val="0042357E"/>
    <w:rsid w:val="00423BDB"/>
    <w:rsid w:val="004247B3"/>
    <w:rsid w:val="0042559A"/>
    <w:rsid w:val="004255C7"/>
    <w:rsid w:val="00425CE5"/>
    <w:rsid w:val="00426BAA"/>
    <w:rsid w:val="004275BF"/>
    <w:rsid w:val="00427D91"/>
    <w:rsid w:val="00427DC4"/>
    <w:rsid w:val="00427EE2"/>
    <w:rsid w:val="00430216"/>
    <w:rsid w:val="0043030D"/>
    <w:rsid w:val="004306AA"/>
    <w:rsid w:val="00430BAF"/>
    <w:rsid w:val="00430EC4"/>
    <w:rsid w:val="00431765"/>
    <w:rsid w:val="00431BD3"/>
    <w:rsid w:val="00433613"/>
    <w:rsid w:val="00434177"/>
    <w:rsid w:val="0043655C"/>
    <w:rsid w:val="004366F2"/>
    <w:rsid w:val="00436766"/>
    <w:rsid w:val="00436954"/>
    <w:rsid w:val="00436A3E"/>
    <w:rsid w:val="00436AE1"/>
    <w:rsid w:val="00436B17"/>
    <w:rsid w:val="00437412"/>
    <w:rsid w:val="004409C1"/>
    <w:rsid w:val="0044170E"/>
    <w:rsid w:val="00441BE5"/>
    <w:rsid w:val="00441C03"/>
    <w:rsid w:val="00442091"/>
    <w:rsid w:val="0044245C"/>
    <w:rsid w:val="004425AB"/>
    <w:rsid w:val="00443503"/>
    <w:rsid w:val="0044355B"/>
    <w:rsid w:val="0044519F"/>
    <w:rsid w:val="00445DE2"/>
    <w:rsid w:val="00447CB3"/>
    <w:rsid w:val="00450103"/>
    <w:rsid w:val="004503CF"/>
    <w:rsid w:val="00450B11"/>
    <w:rsid w:val="004516ED"/>
    <w:rsid w:val="004518CA"/>
    <w:rsid w:val="00452774"/>
    <w:rsid w:val="00452792"/>
    <w:rsid w:val="00452C10"/>
    <w:rsid w:val="00453A1A"/>
    <w:rsid w:val="0045444A"/>
    <w:rsid w:val="00455EAC"/>
    <w:rsid w:val="0045798E"/>
    <w:rsid w:val="00457BEC"/>
    <w:rsid w:val="00457D66"/>
    <w:rsid w:val="0046087A"/>
    <w:rsid w:val="00460C38"/>
    <w:rsid w:val="00461ACE"/>
    <w:rsid w:val="004621C4"/>
    <w:rsid w:val="004622DB"/>
    <w:rsid w:val="00462B5F"/>
    <w:rsid w:val="00462EF1"/>
    <w:rsid w:val="0046429C"/>
    <w:rsid w:val="00464824"/>
    <w:rsid w:val="00465521"/>
    <w:rsid w:val="00465F96"/>
    <w:rsid w:val="004663CF"/>
    <w:rsid w:val="00467F70"/>
    <w:rsid w:val="00470497"/>
    <w:rsid w:val="00471DCC"/>
    <w:rsid w:val="00472F03"/>
    <w:rsid w:val="00473861"/>
    <w:rsid w:val="00474E25"/>
    <w:rsid w:val="00477897"/>
    <w:rsid w:val="00477EBA"/>
    <w:rsid w:val="00480350"/>
    <w:rsid w:val="00480957"/>
    <w:rsid w:val="004819AD"/>
    <w:rsid w:val="00482A2A"/>
    <w:rsid w:val="00482B4C"/>
    <w:rsid w:val="004838D3"/>
    <w:rsid w:val="00483F13"/>
    <w:rsid w:val="00487A8C"/>
    <w:rsid w:val="00490DEE"/>
    <w:rsid w:val="0049111E"/>
    <w:rsid w:val="004912F2"/>
    <w:rsid w:val="00491EB7"/>
    <w:rsid w:val="0049249B"/>
    <w:rsid w:val="00493B08"/>
    <w:rsid w:val="0049401D"/>
    <w:rsid w:val="004945AC"/>
    <w:rsid w:val="00494DF3"/>
    <w:rsid w:val="00495DCB"/>
    <w:rsid w:val="004966C0"/>
    <w:rsid w:val="00497106"/>
    <w:rsid w:val="00497140"/>
    <w:rsid w:val="00497306"/>
    <w:rsid w:val="004A08C7"/>
    <w:rsid w:val="004A3EBD"/>
    <w:rsid w:val="004A437B"/>
    <w:rsid w:val="004A4907"/>
    <w:rsid w:val="004A4968"/>
    <w:rsid w:val="004A4CB7"/>
    <w:rsid w:val="004A534E"/>
    <w:rsid w:val="004A6029"/>
    <w:rsid w:val="004A629B"/>
    <w:rsid w:val="004B059B"/>
    <w:rsid w:val="004B1DAA"/>
    <w:rsid w:val="004B1DD9"/>
    <w:rsid w:val="004B1E84"/>
    <w:rsid w:val="004B20BE"/>
    <w:rsid w:val="004B25D1"/>
    <w:rsid w:val="004B285A"/>
    <w:rsid w:val="004B37A8"/>
    <w:rsid w:val="004B3F67"/>
    <w:rsid w:val="004B434C"/>
    <w:rsid w:val="004B48A3"/>
    <w:rsid w:val="004B5361"/>
    <w:rsid w:val="004B5BF7"/>
    <w:rsid w:val="004B6562"/>
    <w:rsid w:val="004B7667"/>
    <w:rsid w:val="004B7728"/>
    <w:rsid w:val="004C0E32"/>
    <w:rsid w:val="004C1732"/>
    <w:rsid w:val="004C1A59"/>
    <w:rsid w:val="004C2224"/>
    <w:rsid w:val="004C37A8"/>
    <w:rsid w:val="004C4560"/>
    <w:rsid w:val="004C5424"/>
    <w:rsid w:val="004C6C21"/>
    <w:rsid w:val="004D05D9"/>
    <w:rsid w:val="004D0B96"/>
    <w:rsid w:val="004D12B3"/>
    <w:rsid w:val="004D145E"/>
    <w:rsid w:val="004D195B"/>
    <w:rsid w:val="004D1BD7"/>
    <w:rsid w:val="004D200C"/>
    <w:rsid w:val="004D24AD"/>
    <w:rsid w:val="004D28C4"/>
    <w:rsid w:val="004D3ED0"/>
    <w:rsid w:val="004D4059"/>
    <w:rsid w:val="004D45D2"/>
    <w:rsid w:val="004D4B94"/>
    <w:rsid w:val="004D4DFB"/>
    <w:rsid w:val="004D4F56"/>
    <w:rsid w:val="004D53EA"/>
    <w:rsid w:val="004D5BEF"/>
    <w:rsid w:val="004D5EF3"/>
    <w:rsid w:val="004D5F10"/>
    <w:rsid w:val="004D654F"/>
    <w:rsid w:val="004D66EE"/>
    <w:rsid w:val="004D7520"/>
    <w:rsid w:val="004D79B6"/>
    <w:rsid w:val="004D7BE9"/>
    <w:rsid w:val="004E19D9"/>
    <w:rsid w:val="004E2833"/>
    <w:rsid w:val="004E31AF"/>
    <w:rsid w:val="004E39E0"/>
    <w:rsid w:val="004E4E68"/>
    <w:rsid w:val="004E56A7"/>
    <w:rsid w:val="004E6754"/>
    <w:rsid w:val="004E7524"/>
    <w:rsid w:val="004F01BF"/>
    <w:rsid w:val="004F07D0"/>
    <w:rsid w:val="004F15D8"/>
    <w:rsid w:val="004F24C0"/>
    <w:rsid w:val="004F3214"/>
    <w:rsid w:val="004F3CDB"/>
    <w:rsid w:val="004F40E1"/>
    <w:rsid w:val="004F43DA"/>
    <w:rsid w:val="004F4AD6"/>
    <w:rsid w:val="004F66C6"/>
    <w:rsid w:val="004F77B8"/>
    <w:rsid w:val="00500754"/>
    <w:rsid w:val="00500A01"/>
    <w:rsid w:val="005011EA"/>
    <w:rsid w:val="00501488"/>
    <w:rsid w:val="00501FD6"/>
    <w:rsid w:val="00502992"/>
    <w:rsid w:val="005054F3"/>
    <w:rsid w:val="005057A2"/>
    <w:rsid w:val="00505C70"/>
    <w:rsid w:val="00505E78"/>
    <w:rsid w:val="005075F5"/>
    <w:rsid w:val="00507D41"/>
    <w:rsid w:val="0051000D"/>
    <w:rsid w:val="0051045F"/>
    <w:rsid w:val="00511AD0"/>
    <w:rsid w:val="00511C3A"/>
    <w:rsid w:val="00512AED"/>
    <w:rsid w:val="00512ECF"/>
    <w:rsid w:val="00514A63"/>
    <w:rsid w:val="00514BAB"/>
    <w:rsid w:val="00520A89"/>
    <w:rsid w:val="00521521"/>
    <w:rsid w:val="00521641"/>
    <w:rsid w:val="00521E91"/>
    <w:rsid w:val="00522B70"/>
    <w:rsid w:val="00523BDE"/>
    <w:rsid w:val="00523DDA"/>
    <w:rsid w:val="00524199"/>
    <w:rsid w:val="00524579"/>
    <w:rsid w:val="00524BD0"/>
    <w:rsid w:val="0052511C"/>
    <w:rsid w:val="0052601D"/>
    <w:rsid w:val="0052694D"/>
    <w:rsid w:val="00526FF1"/>
    <w:rsid w:val="00530503"/>
    <w:rsid w:val="00530535"/>
    <w:rsid w:val="00530B3F"/>
    <w:rsid w:val="00531457"/>
    <w:rsid w:val="0053198F"/>
    <w:rsid w:val="00532A5C"/>
    <w:rsid w:val="00532ABB"/>
    <w:rsid w:val="00532EC3"/>
    <w:rsid w:val="00533080"/>
    <w:rsid w:val="00533A69"/>
    <w:rsid w:val="00534589"/>
    <w:rsid w:val="005347A6"/>
    <w:rsid w:val="00534C33"/>
    <w:rsid w:val="00534F58"/>
    <w:rsid w:val="00535EA6"/>
    <w:rsid w:val="005374E5"/>
    <w:rsid w:val="00537765"/>
    <w:rsid w:val="00537946"/>
    <w:rsid w:val="00537D06"/>
    <w:rsid w:val="00540DFA"/>
    <w:rsid w:val="00541852"/>
    <w:rsid w:val="00541CC4"/>
    <w:rsid w:val="0054260E"/>
    <w:rsid w:val="0054375D"/>
    <w:rsid w:val="00544186"/>
    <w:rsid w:val="005455FD"/>
    <w:rsid w:val="00545652"/>
    <w:rsid w:val="00545FA4"/>
    <w:rsid w:val="005469D2"/>
    <w:rsid w:val="00550251"/>
    <w:rsid w:val="00550FD9"/>
    <w:rsid w:val="005514FD"/>
    <w:rsid w:val="00551708"/>
    <w:rsid w:val="00551EA3"/>
    <w:rsid w:val="00551FC7"/>
    <w:rsid w:val="005520E9"/>
    <w:rsid w:val="0055312D"/>
    <w:rsid w:val="005533FB"/>
    <w:rsid w:val="005539FE"/>
    <w:rsid w:val="00554407"/>
    <w:rsid w:val="00554F87"/>
    <w:rsid w:val="00555A7B"/>
    <w:rsid w:val="00556670"/>
    <w:rsid w:val="00557A9A"/>
    <w:rsid w:val="00557C0C"/>
    <w:rsid w:val="005609D2"/>
    <w:rsid w:val="005624EA"/>
    <w:rsid w:val="0056297C"/>
    <w:rsid w:val="00563E9E"/>
    <w:rsid w:val="0056401B"/>
    <w:rsid w:val="00565518"/>
    <w:rsid w:val="00565BA9"/>
    <w:rsid w:val="00566F84"/>
    <w:rsid w:val="0056706A"/>
    <w:rsid w:val="0056791B"/>
    <w:rsid w:val="00567BC9"/>
    <w:rsid w:val="00570266"/>
    <w:rsid w:val="00570CA5"/>
    <w:rsid w:val="00570CA7"/>
    <w:rsid w:val="00570DB1"/>
    <w:rsid w:val="00572204"/>
    <w:rsid w:val="0057317C"/>
    <w:rsid w:val="0057323F"/>
    <w:rsid w:val="00573599"/>
    <w:rsid w:val="0057384B"/>
    <w:rsid w:val="00573DDD"/>
    <w:rsid w:val="00573E7A"/>
    <w:rsid w:val="005744C4"/>
    <w:rsid w:val="00574A4C"/>
    <w:rsid w:val="00575E17"/>
    <w:rsid w:val="005761A3"/>
    <w:rsid w:val="005762F5"/>
    <w:rsid w:val="00576335"/>
    <w:rsid w:val="005764C6"/>
    <w:rsid w:val="0057692A"/>
    <w:rsid w:val="00577C7B"/>
    <w:rsid w:val="00580135"/>
    <w:rsid w:val="00580C78"/>
    <w:rsid w:val="005813E0"/>
    <w:rsid w:val="00582627"/>
    <w:rsid w:val="0058318D"/>
    <w:rsid w:val="00583BF4"/>
    <w:rsid w:val="00583ECD"/>
    <w:rsid w:val="00584533"/>
    <w:rsid w:val="00586183"/>
    <w:rsid w:val="00590FC7"/>
    <w:rsid w:val="005915F6"/>
    <w:rsid w:val="00591B65"/>
    <w:rsid w:val="005923F8"/>
    <w:rsid w:val="00592DAD"/>
    <w:rsid w:val="0059302B"/>
    <w:rsid w:val="00593753"/>
    <w:rsid w:val="00593B3E"/>
    <w:rsid w:val="005954B5"/>
    <w:rsid w:val="00596AEA"/>
    <w:rsid w:val="005A0470"/>
    <w:rsid w:val="005A058E"/>
    <w:rsid w:val="005A090F"/>
    <w:rsid w:val="005A1495"/>
    <w:rsid w:val="005A14FC"/>
    <w:rsid w:val="005A1536"/>
    <w:rsid w:val="005A1B09"/>
    <w:rsid w:val="005A1D6D"/>
    <w:rsid w:val="005A2FB4"/>
    <w:rsid w:val="005A420A"/>
    <w:rsid w:val="005A59D7"/>
    <w:rsid w:val="005A6243"/>
    <w:rsid w:val="005A642B"/>
    <w:rsid w:val="005A68B5"/>
    <w:rsid w:val="005A6BF4"/>
    <w:rsid w:val="005A7557"/>
    <w:rsid w:val="005A772D"/>
    <w:rsid w:val="005A7FA3"/>
    <w:rsid w:val="005B004D"/>
    <w:rsid w:val="005B0A53"/>
    <w:rsid w:val="005B2E09"/>
    <w:rsid w:val="005B300F"/>
    <w:rsid w:val="005B4212"/>
    <w:rsid w:val="005B4721"/>
    <w:rsid w:val="005B4BAC"/>
    <w:rsid w:val="005B6041"/>
    <w:rsid w:val="005B72C3"/>
    <w:rsid w:val="005C2303"/>
    <w:rsid w:val="005C27F2"/>
    <w:rsid w:val="005C2936"/>
    <w:rsid w:val="005C3149"/>
    <w:rsid w:val="005C4047"/>
    <w:rsid w:val="005C42FE"/>
    <w:rsid w:val="005C60F6"/>
    <w:rsid w:val="005C6540"/>
    <w:rsid w:val="005C6804"/>
    <w:rsid w:val="005C7400"/>
    <w:rsid w:val="005D4292"/>
    <w:rsid w:val="005D4714"/>
    <w:rsid w:val="005D4AE4"/>
    <w:rsid w:val="005D4B9A"/>
    <w:rsid w:val="005D5BED"/>
    <w:rsid w:val="005D6819"/>
    <w:rsid w:val="005D7254"/>
    <w:rsid w:val="005D7AFD"/>
    <w:rsid w:val="005E0FD0"/>
    <w:rsid w:val="005E220B"/>
    <w:rsid w:val="005E23A9"/>
    <w:rsid w:val="005E2A47"/>
    <w:rsid w:val="005E2BF4"/>
    <w:rsid w:val="005E3719"/>
    <w:rsid w:val="005E3B50"/>
    <w:rsid w:val="005E45E3"/>
    <w:rsid w:val="005E4B5D"/>
    <w:rsid w:val="005E531F"/>
    <w:rsid w:val="005E5671"/>
    <w:rsid w:val="005E5815"/>
    <w:rsid w:val="005E5ADD"/>
    <w:rsid w:val="005E5EFA"/>
    <w:rsid w:val="005E67BC"/>
    <w:rsid w:val="005E708B"/>
    <w:rsid w:val="005F1097"/>
    <w:rsid w:val="005F4910"/>
    <w:rsid w:val="005F4FF1"/>
    <w:rsid w:val="005F59E2"/>
    <w:rsid w:val="005F70E9"/>
    <w:rsid w:val="005F72E1"/>
    <w:rsid w:val="005F7308"/>
    <w:rsid w:val="005F73D9"/>
    <w:rsid w:val="00600EB1"/>
    <w:rsid w:val="00603053"/>
    <w:rsid w:val="006040AE"/>
    <w:rsid w:val="006053E3"/>
    <w:rsid w:val="00605C36"/>
    <w:rsid w:val="006064F3"/>
    <w:rsid w:val="00606895"/>
    <w:rsid w:val="00606D46"/>
    <w:rsid w:val="0060753D"/>
    <w:rsid w:val="00607A71"/>
    <w:rsid w:val="00610300"/>
    <w:rsid w:val="00610D0D"/>
    <w:rsid w:val="00610EB5"/>
    <w:rsid w:val="006112EF"/>
    <w:rsid w:val="00611A5C"/>
    <w:rsid w:val="00612409"/>
    <w:rsid w:val="0061398E"/>
    <w:rsid w:val="0061540B"/>
    <w:rsid w:val="0061779C"/>
    <w:rsid w:val="00617C7B"/>
    <w:rsid w:val="00617DA9"/>
    <w:rsid w:val="006202EE"/>
    <w:rsid w:val="006204CB"/>
    <w:rsid w:val="00621A37"/>
    <w:rsid w:val="00621C5B"/>
    <w:rsid w:val="0062481C"/>
    <w:rsid w:val="00626B84"/>
    <w:rsid w:val="0062733D"/>
    <w:rsid w:val="00627CDA"/>
    <w:rsid w:val="006304ED"/>
    <w:rsid w:val="006321EF"/>
    <w:rsid w:val="00632EF8"/>
    <w:rsid w:val="00633582"/>
    <w:rsid w:val="00633A3B"/>
    <w:rsid w:val="00633C1E"/>
    <w:rsid w:val="00633CD3"/>
    <w:rsid w:val="00633E38"/>
    <w:rsid w:val="00634A4C"/>
    <w:rsid w:val="00635723"/>
    <w:rsid w:val="00636BED"/>
    <w:rsid w:val="0063742F"/>
    <w:rsid w:val="00637B13"/>
    <w:rsid w:val="00637C60"/>
    <w:rsid w:val="0064042D"/>
    <w:rsid w:val="00640FC0"/>
    <w:rsid w:val="006423E1"/>
    <w:rsid w:val="00642BAD"/>
    <w:rsid w:val="00642FF3"/>
    <w:rsid w:val="00643384"/>
    <w:rsid w:val="00643ACF"/>
    <w:rsid w:val="00643DE7"/>
    <w:rsid w:val="00643E05"/>
    <w:rsid w:val="006449CB"/>
    <w:rsid w:val="00644DFA"/>
    <w:rsid w:val="00646AB0"/>
    <w:rsid w:val="00646DB1"/>
    <w:rsid w:val="00647213"/>
    <w:rsid w:val="006508C8"/>
    <w:rsid w:val="00650A5F"/>
    <w:rsid w:val="00650E3E"/>
    <w:rsid w:val="00651C4D"/>
    <w:rsid w:val="00651D6A"/>
    <w:rsid w:val="00653A2E"/>
    <w:rsid w:val="00654840"/>
    <w:rsid w:val="00655FB3"/>
    <w:rsid w:val="006566AB"/>
    <w:rsid w:val="00656CAF"/>
    <w:rsid w:val="006574D9"/>
    <w:rsid w:val="00657827"/>
    <w:rsid w:val="00660CC2"/>
    <w:rsid w:val="0066106A"/>
    <w:rsid w:val="006614D4"/>
    <w:rsid w:val="0066256E"/>
    <w:rsid w:val="006632F2"/>
    <w:rsid w:val="00664502"/>
    <w:rsid w:val="0066482E"/>
    <w:rsid w:val="006670A3"/>
    <w:rsid w:val="006671D8"/>
    <w:rsid w:val="00667E59"/>
    <w:rsid w:val="00670AB7"/>
    <w:rsid w:val="00670D13"/>
    <w:rsid w:val="00671DF1"/>
    <w:rsid w:val="00672EC6"/>
    <w:rsid w:val="00673419"/>
    <w:rsid w:val="00673D44"/>
    <w:rsid w:val="00674BE6"/>
    <w:rsid w:val="00675E00"/>
    <w:rsid w:val="00677BFE"/>
    <w:rsid w:val="006800FB"/>
    <w:rsid w:val="00680BFD"/>
    <w:rsid w:val="006815D0"/>
    <w:rsid w:val="00681F54"/>
    <w:rsid w:val="00682D08"/>
    <w:rsid w:val="006833F3"/>
    <w:rsid w:val="006846C1"/>
    <w:rsid w:val="00684701"/>
    <w:rsid w:val="0068528E"/>
    <w:rsid w:val="00685CFF"/>
    <w:rsid w:val="00685E50"/>
    <w:rsid w:val="00686435"/>
    <w:rsid w:val="00686C48"/>
    <w:rsid w:val="00687069"/>
    <w:rsid w:val="006911CD"/>
    <w:rsid w:val="0069264E"/>
    <w:rsid w:val="00693083"/>
    <w:rsid w:val="00694752"/>
    <w:rsid w:val="00694A91"/>
    <w:rsid w:val="00694FAC"/>
    <w:rsid w:val="006951EB"/>
    <w:rsid w:val="006951F2"/>
    <w:rsid w:val="00696166"/>
    <w:rsid w:val="00697129"/>
    <w:rsid w:val="00697878"/>
    <w:rsid w:val="00697EE3"/>
    <w:rsid w:val="006A16A2"/>
    <w:rsid w:val="006A262B"/>
    <w:rsid w:val="006A3521"/>
    <w:rsid w:val="006A35F8"/>
    <w:rsid w:val="006A377E"/>
    <w:rsid w:val="006A4442"/>
    <w:rsid w:val="006A4CEB"/>
    <w:rsid w:val="006A74E5"/>
    <w:rsid w:val="006B0102"/>
    <w:rsid w:val="006B0224"/>
    <w:rsid w:val="006B079C"/>
    <w:rsid w:val="006B0F27"/>
    <w:rsid w:val="006B26D3"/>
    <w:rsid w:val="006B27F8"/>
    <w:rsid w:val="006B30A2"/>
    <w:rsid w:val="006B4831"/>
    <w:rsid w:val="006B4C5D"/>
    <w:rsid w:val="006B4F98"/>
    <w:rsid w:val="006B516F"/>
    <w:rsid w:val="006B72A6"/>
    <w:rsid w:val="006B7DF0"/>
    <w:rsid w:val="006C0207"/>
    <w:rsid w:val="006C0A34"/>
    <w:rsid w:val="006C1501"/>
    <w:rsid w:val="006C1C05"/>
    <w:rsid w:val="006C2771"/>
    <w:rsid w:val="006C27F3"/>
    <w:rsid w:val="006C421D"/>
    <w:rsid w:val="006C46F4"/>
    <w:rsid w:val="006C51CF"/>
    <w:rsid w:val="006C55C6"/>
    <w:rsid w:val="006C56DF"/>
    <w:rsid w:val="006C6298"/>
    <w:rsid w:val="006C6461"/>
    <w:rsid w:val="006C66B9"/>
    <w:rsid w:val="006C6AE9"/>
    <w:rsid w:val="006C7992"/>
    <w:rsid w:val="006C7C88"/>
    <w:rsid w:val="006C7DD5"/>
    <w:rsid w:val="006D005B"/>
    <w:rsid w:val="006D02A9"/>
    <w:rsid w:val="006D0785"/>
    <w:rsid w:val="006D10AF"/>
    <w:rsid w:val="006D114B"/>
    <w:rsid w:val="006D127B"/>
    <w:rsid w:val="006D15FA"/>
    <w:rsid w:val="006D174F"/>
    <w:rsid w:val="006D1B29"/>
    <w:rsid w:val="006D205E"/>
    <w:rsid w:val="006D3C2A"/>
    <w:rsid w:val="006D3D87"/>
    <w:rsid w:val="006D42AE"/>
    <w:rsid w:val="006D44B4"/>
    <w:rsid w:val="006D47E8"/>
    <w:rsid w:val="006D4DD9"/>
    <w:rsid w:val="006D5185"/>
    <w:rsid w:val="006D5535"/>
    <w:rsid w:val="006D5BAF"/>
    <w:rsid w:val="006D6588"/>
    <w:rsid w:val="006D66C3"/>
    <w:rsid w:val="006D7583"/>
    <w:rsid w:val="006D7957"/>
    <w:rsid w:val="006E2A1B"/>
    <w:rsid w:val="006E2AF6"/>
    <w:rsid w:val="006E333A"/>
    <w:rsid w:val="006E43E5"/>
    <w:rsid w:val="006E5143"/>
    <w:rsid w:val="006E6F2F"/>
    <w:rsid w:val="006E729A"/>
    <w:rsid w:val="006E74AF"/>
    <w:rsid w:val="006F09EE"/>
    <w:rsid w:val="006F0B92"/>
    <w:rsid w:val="006F2FD4"/>
    <w:rsid w:val="006F331C"/>
    <w:rsid w:val="006F5BFE"/>
    <w:rsid w:val="00700169"/>
    <w:rsid w:val="00702B08"/>
    <w:rsid w:val="0070303F"/>
    <w:rsid w:val="007030E6"/>
    <w:rsid w:val="0070353C"/>
    <w:rsid w:val="007035EB"/>
    <w:rsid w:val="0070490C"/>
    <w:rsid w:val="00704EC4"/>
    <w:rsid w:val="007059F3"/>
    <w:rsid w:val="00706A72"/>
    <w:rsid w:val="0070760F"/>
    <w:rsid w:val="0071017C"/>
    <w:rsid w:val="007102DE"/>
    <w:rsid w:val="007105B0"/>
    <w:rsid w:val="00710A9E"/>
    <w:rsid w:val="00710CDE"/>
    <w:rsid w:val="0071241B"/>
    <w:rsid w:val="007143BF"/>
    <w:rsid w:val="00714B4D"/>
    <w:rsid w:val="007153C6"/>
    <w:rsid w:val="007160B1"/>
    <w:rsid w:val="007173E7"/>
    <w:rsid w:val="0071743E"/>
    <w:rsid w:val="007178FD"/>
    <w:rsid w:val="00717CB0"/>
    <w:rsid w:val="007202CC"/>
    <w:rsid w:val="00721660"/>
    <w:rsid w:val="00723471"/>
    <w:rsid w:val="00723EBA"/>
    <w:rsid w:val="00724985"/>
    <w:rsid w:val="00724C4A"/>
    <w:rsid w:val="007258B7"/>
    <w:rsid w:val="00725EA3"/>
    <w:rsid w:val="0072639D"/>
    <w:rsid w:val="00726F1D"/>
    <w:rsid w:val="00727827"/>
    <w:rsid w:val="0072795D"/>
    <w:rsid w:val="0073094D"/>
    <w:rsid w:val="00730C80"/>
    <w:rsid w:val="007318C3"/>
    <w:rsid w:val="0073286B"/>
    <w:rsid w:val="00732992"/>
    <w:rsid w:val="00732B5A"/>
    <w:rsid w:val="007341F5"/>
    <w:rsid w:val="00734995"/>
    <w:rsid w:val="00734D83"/>
    <w:rsid w:val="007357CB"/>
    <w:rsid w:val="00735D2F"/>
    <w:rsid w:val="007360C7"/>
    <w:rsid w:val="00736173"/>
    <w:rsid w:val="00740B74"/>
    <w:rsid w:val="00742617"/>
    <w:rsid w:val="007432CD"/>
    <w:rsid w:val="00743491"/>
    <w:rsid w:val="007444D7"/>
    <w:rsid w:val="00744F60"/>
    <w:rsid w:val="00745F04"/>
    <w:rsid w:val="00745F23"/>
    <w:rsid w:val="00750892"/>
    <w:rsid w:val="00750E9B"/>
    <w:rsid w:val="00750F20"/>
    <w:rsid w:val="007510AF"/>
    <w:rsid w:val="007513EF"/>
    <w:rsid w:val="0075143E"/>
    <w:rsid w:val="0075163E"/>
    <w:rsid w:val="00752A1F"/>
    <w:rsid w:val="00753299"/>
    <w:rsid w:val="007540F7"/>
    <w:rsid w:val="0075482E"/>
    <w:rsid w:val="00754E88"/>
    <w:rsid w:val="007558AB"/>
    <w:rsid w:val="00756B2D"/>
    <w:rsid w:val="00757705"/>
    <w:rsid w:val="007600B5"/>
    <w:rsid w:val="007619E3"/>
    <w:rsid w:val="00761F21"/>
    <w:rsid w:val="007636BE"/>
    <w:rsid w:val="00763B66"/>
    <w:rsid w:val="00763D18"/>
    <w:rsid w:val="007649D1"/>
    <w:rsid w:val="00764ED1"/>
    <w:rsid w:val="0076507D"/>
    <w:rsid w:val="007650F7"/>
    <w:rsid w:val="007654D2"/>
    <w:rsid w:val="007654F5"/>
    <w:rsid w:val="00766E91"/>
    <w:rsid w:val="007672AE"/>
    <w:rsid w:val="00770480"/>
    <w:rsid w:val="0077054E"/>
    <w:rsid w:val="00770B55"/>
    <w:rsid w:val="00772299"/>
    <w:rsid w:val="007730FF"/>
    <w:rsid w:val="00773B3E"/>
    <w:rsid w:val="00773F09"/>
    <w:rsid w:val="00774D09"/>
    <w:rsid w:val="00774D3C"/>
    <w:rsid w:val="007755AE"/>
    <w:rsid w:val="00775A28"/>
    <w:rsid w:val="00776587"/>
    <w:rsid w:val="0077672D"/>
    <w:rsid w:val="00776AA6"/>
    <w:rsid w:val="00777128"/>
    <w:rsid w:val="007777BD"/>
    <w:rsid w:val="007777F0"/>
    <w:rsid w:val="0078032A"/>
    <w:rsid w:val="007820ED"/>
    <w:rsid w:val="00783058"/>
    <w:rsid w:val="00783D70"/>
    <w:rsid w:val="00784A19"/>
    <w:rsid w:val="007853EC"/>
    <w:rsid w:val="00786D70"/>
    <w:rsid w:val="0078776E"/>
    <w:rsid w:val="00787D93"/>
    <w:rsid w:val="00787D98"/>
    <w:rsid w:val="0079046E"/>
    <w:rsid w:val="00790972"/>
    <w:rsid w:val="00791634"/>
    <w:rsid w:val="007917FC"/>
    <w:rsid w:val="0079301F"/>
    <w:rsid w:val="00793256"/>
    <w:rsid w:val="0079385A"/>
    <w:rsid w:val="00793CF9"/>
    <w:rsid w:val="00794393"/>
    <w:rsid w:val="007946F5"/>
    <w:rsid w:val="00796105"/>
    <w:rsid w:val="00797023"/>
    <w:rsid w:val="007970E6"/>
    <w:rsid w:val="0079741A"/>
    <w:rsid w:val="007A104C"/>
    <w:rsid w:val="007A2034"/>
    <w:rsid w:val="007A37A6"/>
    <w:rsid w:val="007A3C32"/>
    <w:rsid w:val="007A4175"/>
    <w:rsid w:val="007A4590"/>
    <w:rsid w:val="007A49F2"/>
    <w:rsid w:val="007A56B7"/>
    <w:rsid w:val="007A5FEA"/>
    <w:rsid w:val="007A69DD"/>
    <w:rsid w:val="007A7134"/>
    <w:rsid w:val="007A79BC"/>
    <w:rsid w:val="007A7BE1"/>
    <w:rsid w:val="007B06CF"/>
    <w:rsid w:val="007B08F6"/>
    <w:rsid w:val="007B145F"/>
    <w:rsid w:val="007B22FD"/>
    <w:rsid w:val="007B2890"/>
    <w:rsid w:val="007B2C26"/>
    <w:rsid w:val="007B3F82"/>
    <w:rsid w:val="007B3FAC"/>
    <w:rsid w:val="007B4680"/>
    <w:rsid w:val="007B5325"/>
    <w:rsid w:val="007B5601"/>
    <w:rsid w:val="007B646E"/>
    <w:rsid w:val="007B6CF2"/>
    <w:rsid w:val="007B7A0D"/>
    <w:rsid w:val="007B7F05"/>
    <w:rsid w:val="007C0775"/>
    <w:rsid w:val="007C0A43"/>
    <w:rsid w:val="007C1425"/>
    <w:rsid w:val="007C2F67"/>
    <w:rsid w:val="007C3164"/>
    <w:rsid w:val="007C3223"/>
    <w:rsid w:val="007C4233"/>
    <w:rsid w:val="007C43D9"/>
    <w:rsid w:val="007C4ACE"/>
    <w:rsid w:val="007C52D2"/>
    <w:rsid w:val="007C6941"/>
    <w:rsid w:val="007C6C17"/>
    <w:rsid w:val="007C6C25"/>
    <w:rsid w:val="007C6D2D"/>
    <w:rsid w:val="007D0323"/>
    <w:rsid w:val="007D1215"/>
    <w:rsid w:val="007D19F1"/>
    <w:rsid w:val="007D27E5"/>
    <w:rsid w:val="007D2920"/>
    <w:rsid w:val="007D3E8B"/>
    <w:rsid w:val="007D4732"/>
    <w:rsid w:val="007D4AC1"/>
    <w:rsid w:val="007D5B20"/>
    <w:rsid w:val="007D6334"/>
    <w:rsid w:val="007D6893"/>
    <w:rsid w:val="007D68E0"/>
    <w:rsid w:val="007D6B56"/>
    <w:rsid w:val="007D7358"/>
    <w:rsid w:val="007E1F49"/>
    <w:rsid w:val="007E1FE8"/>
    <w:rsid w:val="007E223A"/>
    <w:rsid w:val="007E324E"/>
    <w:rsid w:val="007E3800"/>
    <w:rsid w:val="007E40BB"/>
    <w:rsid w:val="007E5172"/>
    <w:rsid w:val="007E5830"/>
    <w:rsid w:val="007E5872"/>
    <w:rsid w:val="007E6C85"/>
    <w:rsid w:val="007E7BFB"/>
    <w:rsid w:val="007F0613"/>
    <w:rsid w:val="007F1AF4"/>
    <w:rsid w:val="007F1C1D"/>
    <w:rsid w:val="007F29F7"/>
    <w:rsid w:val="007F3E05"/>
    <w:rsid w:val="007F4087"/>
    <w:rsid w:val="007F56F3"/>
    <w:rsid w:val="007F5BE7"/>
    <w:rsid w:val="007F608B"/>
    <w:rsid w:val="007F6521"/>
    <w:rsid w:val="007F6E7F"/>
    <w:rsid w:val="007F7FBE"/>
    <w:rsid w:val="00800110"/>
    <w:rsid w:val="008008EB"/>
    <w:rsid w:val="00800B62"/>
    <w:rsid w:val="00801732"/>
    <w:rsid w:val="008027C1"/>
    <w:rsid w:val="00802A1F"/>
    <w:rsid w:val="00802BB0"/>
    <w:rsid w:val="0080307B"/>
    <w:rsid w:val="00804535"/>
    <w:rsid w:val="00805284"/>
    <w:rsid w:val="00806693"/>
    <w:rsid w:val="00806A7E"/>
    <w:rsid w:val="008074A1"/>
    <w:rsid w:val="0080765D"/>
    <w:rsid w:val="008111E3"/>
    <w:rsid w:val="00811995"/>
    <w:rsid w:val="00812387"/>
    <w:rsid w:val="0081310D"/>
    <w:rsid w:val="00813139"/>
    <w:rsid w:val="00813D83"/>
    <w:rsid w:val="00814148"/>
    <w:rsid w:val="008147F1"/>
    <w:rsid w:val="00815C58"/>
    <w:rsid w:val="00816059"/>
    <w:rsid w:val="0081634B"/>
    <w:rsid w:val="008167F1"/>
    <w:rsid w:val="00816803"/>
    <w:rsid w:val="00817604"/>
    <w:rsid w:val="0081773F"/>
    <w:rsid w:val="0081794D"/>
    <w:rsid w:val="00817FC8"/>
    <w:rsid w:val="0082026F"/>
    <w:rsid w:val="0082090F"/>
    <w:rsid w:val="00821CA5"/>
    <w:rsid w:val="00822324"/>
    <w:rsid w:val="008233F7"/>
    <w:rsid w:val="00823E89"/>
    <w:rsid w:val="00825C36"/>
    <w:rsid w:val="008262B0"/>
    <w:rsid w:val="008271A6"/>
    <w:rsid w:val="008272A2"/>
    <w:rsid w:val="008303BF"/>
    <w:rsid w:val="0083101F"/>
    <w:rsid w:val="008316FA"/>
    <w:rsid w:val="0083229C"/>
    <w:rsid w:val="00832774"/>
    <w:rsid w:val="00832CF6"/>
    <w:rsid w:val="00832EBA"/>
    <w:rsid w:val="00833EAB"/>
    <w:rsid w:val="00834BBA"/>
    <w:rsid w:val="00835007"/>
    <w:rsid w:val="0083552C"/>
    <w:rsid w:val="008356BB"/>
    <w:rsid w:val="00835813"/>
    <w:rsid w:val="00836331"/>
    <w:rsid w:val="00836A0B"/>
    <w:rsid w:val="00836C90"/>
    <w:rsid w:val="00840BE5"/>
    <w:rsid w:val="00840E3C"/>
    <w:rsid w:val="00841B39"/>
    <w:rsid w:val="008422FC"/>
    <w:rsid w:val="00842301"/>
    <w:rsid w:val="00842549"/>
    <w:rsid w:val="008441E7"/>
    <w:rsid w:val="00845121"/>
    <w:rsid w:val="00847B17"/>
    <w:rsid w:val="00850165"/>
    <w:rsid w:val="008501F1"/>
    <w:rsid w:val="0085029E"/>
    <w:rsid w:val="008509A7"/>
    <w:rsid w:val="00851277"/>
    <w:rsid w:val="00851DF7"/>
    <w:rsid w:val="00852AAA"/>
    <w:rsid w:val="0085345E"/>
    <w:rsid w:val="00853CD6"/>
    <w:rsid w:val="00855347"/>
    <w:rsid w:val="00855608"/>
    <w:rsid w:val="008562E4"/>
    <w:rsid w:val="008571F2"/>
    <w:rsid w:val="00857A31"/>
    <w:rsid w:val="00857FFA"/>
    <w:rsid w:val="00860308"/>
    <w:rsid w:val="0086031C"/>
    <w:rsid w:val="00861231"/>
    <w:rsid w:val="00862C54"/>
    <w:rsid w:val="00862CB3"/>
    <w:rsid w:val="00862F2A"/>
    <w:rsid w:val="008632B5"/>
    <w:rsid w:val="00863679"/>
    <w:rsid w:val="00863884"/>
    <w:rsid w:val="008661BA"/>
    <w:rsid w:val="00866AB6"/>
    <w:rsid w:val="008673C8"/>
    <w:rsid w:val="00867C0F"/>
    <w:rsid w:val="008700A0"/>
    <w:rsid w:val="008711D7"/>
    <w:rsid w:val="00872FA5"/>
    <w:rsid w:val="00873220"/>
    <w:rsid w:val="00873AD5"/>
    <w:rsid w:val="008744B0"/>
    <w:rsid w:val="00874DD8"/>
    <w:rsid w:val="00875361"/>
    <w:rsid w:val="00875856"/>
    <w:rsid w:val="00875DF5"/>
    <w:rsid w:val="0087638B"/>
    <w:rsid w:val="008764DF"/>
    <w:rsid w:val="00876BBA"/>
    <w:rsid w:val="00877077"/>
    <w:rsid w:val="00880030"/>
    <w:rsid w:val="008805AB"/>
    <w:rsid w:val="00881023"/>
    <w:rsid w:val="00881680"/>
    <w:rsid w:val="008818BB"/>
    <w:rsid w:val="00882C30"/>
    <w:rsid w:val="00883087"/>
    <w:rsid w:val="008837F1"/>
    <w:rsid w:val="008838E8"/>
    <w:rsid w:val="00883CA4"/>
    <w:rsid w:val="00884763"/>
    <w:rsid w:val="00884B2B"/>
    <w:rsid w:val="00884D92"/>
    <w:rsid w:val="00885384"/>
    <w:rsid w:val="00887239"/>
    <w:rsid w:val="00887689"/>
    <w:rsid w:val="00890A79"/>
    <w:rsid w:val="00890A8D"/>
    <w:rsid w:val="00890C06"/>
    <w:rsid w:val="00890DFC"/>
    <w:rsid w:val="00893899"/>
    <w:rsid w:val="00893EEE"/>
    <w:rsid w:val="00894583"/>
    <w:rsid w:val="008948A1"/>
    <w:rsid w:val="00894B88"/>
    <w:rsid w:val="00894E41"/>
    <w:rsid w:val="008A0BDD"/>
    <w:rsid w:val="008A1114"/>
    <w:rsid w:val="008A119A"/>
    <w:rsid w:val="008A15F7"/>
    <w:rsid w:val="008A16F7"/>
    <w:rsid w:val="008A17B4"/>
    <w:rsid w:val="008A1951"/>
    <w:rsid w:val="008A299A"/>
    <w:rsid w:val="008A2AC1"/>
    <w:rsid w:val="008A2D7B"/>
    <w:rsid w:val="008A305E"/>
    <w:rsid w:val="008A32B8"/>
    <w:rsid w:val="008A3982"/>
    <w:rsid w:val="008A5491"/>
    <w:rsid w:val="008A5EE4"/>
    <w:rsid w:val="008A5F3B"/>
    <w:rsid w:val="008A6251"/>
    <w:rsid w:val="008A6780"/>
    <w:rsid w:val="008A761F"/>
    <w:rsid w:val="008A7810"/>
    <w:rsid w:val="008B148A"/>
    <w:rsid w:val="008B1CAC"/>
    <w:rsid w:val="008B20CE"/>
    <w:rsid w:val="008B24F4"/>
    <w:rsid w:val="008B2D7B"/>
    <w:rsid w:val="008B2E0C"/>
    <w:rsid w:val="008B341D"/>
    <w:rsid w:val="008B375E"/>
    <w:rsid w:val="008B530E"/>
    <w:rsid w:val="008B534E"/>
    <w:rsid w:val="008B6087"/>
    <w:rsid w:val="008B656F"/>
    <w:rsid w:val="008B6808"/>
    <w:rsid w:val="008B7066"/>
    <w:rsid w:val="008B733B"/>
    <w:rsid w:val="008C046D"/>
    <w:rsid w:val="008C237A"/>
    <w:rsid w:val="008C43DE"/>
    <w:rsid w:val="008C4932"/>
    <w:rsid w:val="008C4F0E"/>
    <w:rsid w:val="008D26C0"/>
    <w:rsid w:val="008D2DFA"/>
    <w:rsid w:val="008D3029"/>
    <w:rsid w:val="008D4112"/>
    <w:rsid w:val="008D5B07"/>
    <w:rsid w:val="008D5DB2"/>
    <w:rsid w:val="008D625A"/>
    <w:rsid w:val="008D7528"/>
    <w:rsid w:val="008E00F8"/>
    <w:rsid w:val="008E0755"/>
    <w:rsid w:val="008E21D6"/>
    <w:rsid w:val="008E232C"/>
    <w:rsid w:val="008E2EC1"/>
    <w:rsid w:val="008E410F"/>
    <w:rsid w:val="008E5FFE"/>
    <w:rsid w:val="008E7412"/>
    <w:rsid w:val="008E7900"/>
    <w:rsid w:val="008E7A2B"/>
    <w:rsid w:val="008E7AEC"/>
    <w:rsid w:val="008F10DD"/>
    <w:rsid w:val="008F122C"/>
    <w:rsid w:val="008F1D8E"/>
    <w:rsid w:val="008F2446"/>
    <w:rsid w:val="008F2513"/>
    <w:rsid w:val="008F2626"/>
    <w:rsid w:val="008F2782"/>
    <w:rsid w:val="008F3F7C"/>
    <w:rsid w:val="008F5894"/>
    <w:rsid w:val="008F7858"/>
    <w:rsid w:val="00900121"/>
    <w:rsid w:val="0090117F"/>
    <w:rsid w:val="00901A9A"/>
    <w:rsid w:val="00902747"/>
    <w:rsid w:val="00903685"/>
    <w:rsid w:val="00903A26"/>
    <w:rsid w:val="00903D61"/>
    <w:rsid w:val="00904D90"/>
    <w:rsid w:val="00906BFD"/>
    <w:rsid w:val="009073FC"/>
    <w:rsid w:val="00907C93"/>
    <w:rsid w:val="009100BD"/>
    <w:rsid w:val="00911B48"/>
    <w:rsid w:val="00913155"/>
    <w:rsid w:val="0091353B"/>
    <w:rsid w:val="0091421C"/>
    <w:rsid w:val="00914B68"/>
    <w:rsid w:val="00914B8C"/>
    <w:rsid w:val="009155D2"/>
    <w:rsid w:val="00915851"/>
    <w:rsid w:val="00915CF1"/>
    <w:rsid w:val="00915F0E"/>
    <w:rsid w:val="00915F65"/>
    <w:rsid w:val="009163B4"/>
    <w:rsid w:val="009173B1"/>
    <w:rsid w:val="00917FBE"/>
    <w:rsid w:val="0092067A"/>
    <w:rsid w:val="00921804"/>
    <w:rsid w:val="00922980"/>
    <w:rsid w:val="00922CB5"/>
    <w:rsid w:val="009234EE"/>
    <w:rsid w:val="00925B57"/>
    <w:rsid w:val="00926C86"/>
    <w:rsid w:val="00927899"/>
    <w:rsid w:val="009302E3"/>
    <w:rsid w:val="00931023"/>
    <w:rsid w:val="009337F3"/>
    <w:rsid w:val="00934D5A"/>
    <w:rsid w:val="0093564D"/>
    <w:rsid w:val="00935D31"/>
    <w:rsid w:val="00940C99"/>
    <w:rsid w:val="009410A5"/>
    <w:rsid w:val="0094121E"/>
    <w:rsid w:val="00941BFD"/>
    <w:rsid w:val="0094311E"/>
    <w:rsid w:val="009435CF"/>
    <w:rsid w:val="00943E8A"/>
    <w:rsid w:val="00944558"/>
    <w:rsid w:val="009449BA"/>
    <w:rsid w:val="00944B9F"/>
    <w:rsid w:val="00945577"/>
    <w:rsid w:val="00945978"/>
    <w:rsid w:val="00945AED"/>
    <w:rsid w:val="00945DA5"/>
    <w:rsid w:val="00946E84"/>
    <w:rsid w:val="009473F9"/>
    <w:rsid w:val="009474A8"/>
    <w:rsid w:val="0094770B"/>
    <w:rsid w:val="0094794F"/>
    <w:rsid w:val="00947A70"/>
    <w:rsid w:val="00950F08"/>
    <w:rsid w:val="00951B0F"/>
    <w:rsid w:val="009523F5"/>
    <w:rsid w:val="00952778"/>
    <w:rsid w:val="00952CCE"/>
    <w:rsid w:val="00953142"/>
    <w:rsid w:val="009536D5"/>
    <w:rsid w:val="00953E35"/>
    <w:rsid w:val="00954D64"/>
    <w:rsid w:val="00956418"/>
    <w:rsid w:val="00957610"/>
    <w:rsid w:val="00960210"/>
    <w:rsid w:val="00960378"/>
    <w:rsid w:val="0096051E"/>
    <w:rsid w:val="0096058D"/>
    <w:rsid w:val="00962ED1"/>
    <w:rsid w:val="009631A6"/>
    <w:rsid w:val="00963305"/>
    <w:rsid w:val="00963FE3"/>
    <w:rsid w:val="00964F74"/>
    <w:rsid w:val="00965A20"/>
    <w:rsid w:val="009661A2"/>
    <w:rsid w:val="009666EB"/>
    <w:rsid w:val="00967C8D"/>
    <w:rsid w:val="00970231"/>
    <w:rsid w:val="00971E23"/>
    <w:rsid w:val="00971E8A"/>
    <w:rsid w:val="009733CB"/>
    <w:rsid w:val="00973514"/>
    <w:rsid w:val="009737A9"/>
    <w:rsid w:val="00974828"/>
    <w:rsid w:val="00976C61"/>
    <w:rsid w:val="00976F22"/>
    <w:rsid w:val="0098009C"/>
    <w:rsid w:val="009804AC"/>
    <w:rsid w:val="0098084C"/>
    <w:rsid w:val="00981651"/>
    <w:rsid w:val="00981ECF"/>
    <w:rsid w:val="009829BA"/>
    <w:rsid w:val="00982D7A"/>
    <w:rsid w:val="00983199"/>
    <w:rsid w:val="00983389"/>
    <w:rsid w:val="00983CC3"/>
    <w:rsid w:val="00985289"/>
    <w:rsid w:val="00985EE7"/>
    <w:rsid w:val="00986FAF"/>
    <w:rsid w:val="00987AD7"/>
    <w:rsid w:val="00987C24"/>
    <w:rsid w:val="0099000B"/>
    <w:rsid w:val="00990858"/>
    <w:rsid w:val="00990D32"/>
    <w:rsid w:val="00992132"/>
    <w:rsid w:val="00992286"/>
    <w:rsid w:val="00992DE9"/>
    <w:rsid w:val="00993676"/>
    <w:rsid w:val="00993FB7"/>
    <w:rsid w:val="00994D2A"/>
    <w:rsid w:val="009956F4"/>
    <w:rsid w:val="0099585C"/>
    <w:rsid w:val="00995F0B"/>
    <w:rsid w:val="009966FA"/>
    <w:rsid w:val="00996BBD"/>
    <w:rsid w:val="00997159"/>
    <w:rsid w:val="00997B7B"/>
    <w:rsid w:val="00997F8D"/>
    <w:rsid w:val="009A0024"/>
    <w:rsid w:val="009A0B48"/>
    <w:rsid w:val="009A0CE5"/>
    <w:rsid w:val="009A1DC6"/>
    <w:rsid w:val="009A2B77"/>
    <w:rsid w:val="009A2E3A"/>
    <w:rsid w:val="009A31D6"/>
    <w:rsid w:val="009A321A"/>
    <w:rsid w:val="009A3243"/>
    <w:rsid w:val="009A34DE"/>
    <w:rsid w:val="009A4777"/>
    <w:rsid w:val="009A4A1F"/>
    <w:rsid w:val="009A4CF1"/>
    <w:rsid w:val="009A5721"/>
    <w:rsid w:val="009A617F"/>
    <w:rsid w:val="009A63C4"/>
    <w:rsid w:val="009A6BD9"/>
    <w:rsid w:val="009A7292"/>
    <w:rsid w:val="009A7E38"/>
    <w:rsid w:val="009B06E4"/>
    <w:rsid w:val="009B0F43"/>
    <w:rsid w:val="009B101B"/>
    <w:rsid w:val="009B131C"/>
    <w:rsid w:val="009B1667"/>
    <w:rsid w:val="009B1846"/>
    <w:rsid w:val="009B1F25"/>
    <w:rsid w:val="009B28D2"/>
    <w:rsid w:val="009B3EFB"/>
    <w:rsid w:val="009B4D00"/>
    <w:rsid w:val="009B63D8"/>
    <w:rsid w:val="009B6546"/>
    <w:rsid w:val="009B6722"/>
    <w:rsid w:val="009B69EC"/>
    <w:rsid w:val="009B6C96"/>
    <w:rsid w:val="009B797F"/>
    <w:rsid w:val="009B7B52"/>
    <w:rsid w:val="009C0123"/>
    <w:rsid w:val="009C086A"/>
    <w:rsid w:val="009C0DBA"/>
    <w:rsid w:val="009C1C07"/>
    <w:rsid w:val="009C1F4A"/>
    <w:rsid w:val="009C29D4"/>
    <w:rsid w:val="009C394C"/>
    <w:rsid w:val="009C3B74"/>
    <w:rsid w:val="009C3D9D"/>
    <w:rsid w:val="009C3F41"/>
    <w:rsid w:val="009C42CB"/>
    <w:rsid w:val="009C467E"/>
    <w:rsid w:val="009C4A3C"/>
    <w:rsid w:val="009C63E5"/>
    <w:rsid w:val="009C7B21"/>
    <w:rsid w:val="009C7FC7"/>
    <w:rsid w:val="009D0205"/>
    <w:rsid w:val="009D0314"/>
    <w:rsid w:val="009D0534"/>
    <w:rsid w:val="009D2171"/>
    <w:rsid w:val="009D224A"/>
    <w:rsid w:val="009D2486"/>
    <w:rsid w:val="009D2525"/>
    <w:rsid w:val="009D3944"/>
    <w:rsid w:val="009D3C7C"/>
    <w:rsid w:val="009D3D5C"/>
    <w:rsid w:val="009D5FF4"/>
    <w:rsid w:val="009D6B9E"/>
    <w:rsid w:val="009D6CC1"/>
    <w:rsid w:val="009D7359"/>
    <w:rsid w:val="009D749A"/>
    <w:rsid w:val="009D75A6"/>
    <w:rsid w:val="009E1468"/>
    <w:rsid w:val="009E17CC"/>
    <w:rsid w:val="009E1D79"/>
    <w:rsid w:val="009E2446"/>
    <w:rsid w:val="009E28C1"/>
    <w:rsid w:val="009E297B"/>
    <w:rsid w:val="009E2F97"/>
    <w:rsid w:val="009E3691"/>
    <w:rsid w:val="009E3907"/>
    <w:rsid w:val="009E3F4A"/>
    <w:rsid w:val="009E5B7B"/>
    <w:rsid w:val="009E61ED"/>
    <w:rsid w:val="009E69FD"/>
    <w:rsid w:val="009E7E02"/>
    <w:rsid w:val="009F0225"/>
    <w:rsid w:val="009F0AD1"/>
    <w:rsid w:val="009F0ECC"/>
    <w:rsid w:val="009F14CF"/>
    <w:rsid w:val="009F1556"/>
    <w:rsid w:val="009F18A0"/>
    <w:rsid w:val="009F19EA"/>
    <w:rsid w:val="009F1FDE"/>
    <w:rsid w:val="009F26C6"/>
    <w:rsid w:val="009F346F"/>
    <w:rsid w:val="009F3674"/>
    <w:rsid w:val="009F45D0"/>
    <w:rsid w:val="009F4A81"/>
    <w:rsid w:val="009F4FFE"/>
    <w:rsid w:val="009F51FE"/>
    <w:rsid w:val="009F59DE"/>
    <w:rsid w:val="009F5D3A"/>
    <w:rsid w:val="009F6057"/>
    <w:rsid w:val="009F68DE"/>
    <w:rsid w:val="009F6DE1"/>
    <w:rsid w:val="009F724A"/>
    <w:rsid w:val="00A01B07"/>
    <w:rsid w:val="00A029FD"/>
    <w:rsid w:val="00A02BD2"/>
    <w:rsid w:val="00A02F80"/>
    <w:rsid w:val="00A033A8"/>
    <w:rsid w:val="00A03AE7"/>
    <w:rsid w:val="00A0416A"/>
    <w:rsid w:val="00A044C7"/>
    <w:rsid w:val="00A04761"/>
    <w:rsid w:val="00A04783"/>
    <w:rsid w:val="00A05B0F"/>
    <w:rsid w:val="00A0609E"/>
    <w:rsid w:val="00A06461"/>
    <w:rsid w:val="00A06C42"/>
    <w:rsid w:val="00A06DC2"/>
    <w:rsid w:val="00A0726A"/>
    <w:rsid w:val="00A07EFA"/>
    <w:rsid w:val="00A11098"/>
    <w:rsid w:val="00A11652"/>
    <w:rsid w:val="00A116DE"/>
    <w:rsid w:val="00A118B2"/>
    <w:rsid w:val="00A11ECB"/>
    <w:rsid w:val="00A12F8C"/>
    <w:rsid w:val="00A13665"/>
    <w:rsid w:val="00A13922"/>
    <w:rsid w:val="00A13B0F"/>
    <w:rsid w:val="00A141A1"/>
    <w:rsid w:val="00A14B1C"/>
    <w:rsid w:val="00A15154"/>
    <w:rsid w:val="00A1587C"/>
    <w:rsid w:val="00A16347"/>
    <w:rsid w:val="00A1637D"/>
    <w:rsid w:val="00A17926"/>
    <w:rsid w:val="00A20EA6"/>
    <w:rsid w:val="00A21156"/>
    <w:rsid w:val="00A231CE"/>
    <w:rsid w:val="00A23AB5"/>
    <w:rsid w:val="00A23DA2"/>
    <w:rsid w:val="00A2425A"/>
    <w:rsid w:val="00A246CB"/>
    <w:rsid w:val="00A24714"/>
    <w:rsid w:val="00A24E11"/>
    <w:rsid w:val="00A26243"/>
    <w:rsid w:val="00A26E69"/>
    <w:rsid w:val="00A27DD9"/>
    <w:rsid w:val="00A302F6"/>
    <w:rsid w:val="00A304AE"/>
    <w:rsid w:val="00A30EF3"/>
    <w:rsid w:val="00A313ED"/>
    <w:rsid w:val="00A31720"/>
    <w:rsid w:val="00A31A39"/>
    <w:rsid w:val="00A32EA6"/>
    <w:rsid w:val="00A33E8A"/>
    <w:rsid w:val="00A3445E"/>
    <w:rsid w:val="00A361EE"/>
    <w:rsid w:val="00A363B0"/>
    <w:rsid w:val="00A36BA1"/>
    <w:rsid w:val="00A36DB2"/>
    <w:rsid w:val="00A36E47"/>
    <w:rsid w:val="00A375B3"/>
    <w:rsid w:val="00A41239"/>
    <w:rsid w:val="00A416E0"/>
    <w:rsid w:val="00A41EC0"/>
    <w:rsid w:val="00A42BBB"/>
    <w:rsid w:val="00A43C8F"/>
    <w:rsid w:val="00A44168"/>
    <w:rsid w:val="00A44189"/>
    <w:rsid w:val="00A449B4"/>
    <w:rsid w:val="00A44D85"/>
    <w:rsid w:val="00A4519B"/>
    <w:rsid w:val="00A453F6"/>
    <w:rsid w:val="00A45724"/>
    <w:rsid w:val="00A45EFC"/>
    <w:rsid w:val="00A47001"/>
    <w:rsid w:val="00A50591"/>
    <w:rsid w:val="00A50ADC"/>
    <w:rsid w:val="00A51ED7"/>
    <w:rsid w:val="00A52240"/>
    <w:rsid w:val="00A52461"/>
    <w:rsid w:val="00A52687"/>
    <w:rsid w:val="00A5290F"/>
    <w:rsid w:val="00A53566"/>
    <w:rsid w:val="00A539DA"/>
    <w:rsid w:val="00A54031"/>
    <w:rsid w:val="00A5450C"/>
    <w:rsid w:val="00A545BF"/>
    <w:rsid w:val="00A54F1B"/>
    <w:rsid w:val="00A551F3"/>
    <w:rsid w:val="00A55502"/>
    <w:rsid w:val="00A557B1"/>
    <w:rsid w:val="00A5584E"/>
    <w:rsid w:val="00A5683B"/>
    <w:rsid w:val="00A5765A"/>
    <w:rsid w:val="00A57BC0"/>
    <w:rsid w:val="00A57EC2"/>
    <w:rsid w:val="00A6002C"/>
    <w:rsid w:val="00A60296"/>
    <w:rsid w:val="00A60425"/>
    <w:rsid w:val="00A60442"/>
    <w:rsid w:val="00A60D1D"/>
    <w:rsid w:val="00A617C6"/>
    <w:rsid w:val="00A62028"/>
    <w:rsid w:val="00A620DC"/>
    <w:rsid w:val="00A62713"/>
    <w:rsid w:val="00A6357C"/>
    <w:rsid w:val="00A63900"/>
    <w:rsid w:val="00A63E73"/>
    <w:rsid w:val="00A64454"/>
    <w:rsid w:val="00A644DD"/>
    <w:rsid w:val="00A645DB"/>
    <w:rsid w:val="00A64D8A"/>
    <w:rsid w:val="00A664F5"/>
    <w:rsid w:val="00A672AE"/>
    <w:rsid w:val="00A67389"/>
    <w:rsid w:val="00A67811"/>
    <w:rsid w:val="00A7166A"/>
    <w:rsid w:val="00A7175F"/>
    <w:rsid w:val="00A71EBF"/>
    <w:rsid w:val="00A7261B"/>
    <w:rsid w:val="00A73071"/>
    <w:rsid w:val="00A73C6F"/>
    <w:rsid w:val="00A74D8C"/>
    <w:rsid w:val="00A75C88"/>
    <w:rsid w:val="00A75CBE"/>
    <w:rsid w:val="00A7616C"/>
    <w:rsid w:val="00A7684C"/>
    <w:rsid w:val="00A77A8D"/>
    <w:rsid w:val="00A80626"/>
    <w:rsid w:val="00A80A14"/>
    <w:rsid w:val="00A81220"/>
    <w:rsid w:val="00A81338"/>
    <w:rsid w:val="00A815E5"/>
    <w:rsid w:val="00A81D74"/>
    <w:rsid w:val="00A82395"/>
    <w:rsid w:val="00A85005"/>
    <w:rsid w:val="00A8602F"/>
    <w:rsid w:val="00A86D6D"/>
    <w:rsid w:val="00A86F5A"/>
    <w:rsid w:val="00A90335"/>
    <w:rsid w:val="00A9041D"/>
    <w:rsid w:val="00A90AF3"/>
    <w:rsid w:val="00A90C32"/>
    <w:rsid w:val="00A912AA"/>
    <w:rsid w:val="00A91F9F"/>
    <w:rsid w:val="00A91FB5"/>
    <w:rsid w:val="00A920AE"/>
    <w:rsid w:val="00A921DE"/>
    <w:rsid w:val="00A92D2A"/>
    <w:rsid w:val="00A94554"/>
    <w:rsid w:val="00A952EA"/>
    <w:rsid w:val="00A9581C"/>
    <w:rsid w:val="00A962F9"/>
    <w:rsid w:val="00A9659E"/>
    <w:rsid w:val="00A9695D"/>
    <w:rsid w:val="00A96BDF"/>
    <w:rsid w:val="00A96C9F"/>
    <w:rsid w:val="00A96FF1"/>
    <w:rsid w:val="00AA0245"/>
    <w:rsid w:val="00AA0417"/>
    <w:rsid w:val="00AA09D9"/>
    <w:rsid w:val="00AA0B96"/>
    <w:rsid w:val="00AA0CD8"/>
    <w:rsid w:val="00AA1E93"/>
    <w:rsid w:val="00AA21B3"/>
    <w:rsid w:val="00AA51D8"/>
    <w:rsid w:val="00AA5279"/>
    <w:rsid w:val="00AA5EB7"/>
    <w:rsid w:val="00AA60BA"/>
    <w:rsid w:val="00AA628B"/>
    <w:rsid w:val="00AA6CA1"/>
    <w:rsid w:val="00AA74C0"/>
    <w:rsid w:val="00AA7B21"/>
    <w:rsid w:val="00AB02D3"/>
    <w:rsid w:val="00AB04BE"/>
    <w:rsid w:val="00AB0C14"/>
    <w:rsid w:val="00AB15A6"/>
    <w:rsid w:val="00AB1877"/>
    <w:rsid w:val="00AB1D31"/>
    <w:rsid w:val="00AB2819"/>
    <w:rsid w:val="00AB2ACD"/>
    <w:rsid w:val="00AB31D7"/>
    <w:rsid w:val="00AB3EFB"/>
    <w:rsid w:val="00AB41BE"/>
    <w:rsid w:val="00AB4662"/>
    <w:rsid w:val="00AB5498"/>
    <w:rsid w:val="00AB6C23"/>
    <w:rsid w:val="00AC0007"/>
    <w:rsid w:val="00AC009D"/>
    <w:rsid w:val="00AC0209"/>
    <w:rsid w:val="00AC0C47"/>
    <w:rsid w:val="00AC1127"/>
    <w:rsid w:val="00AC1AA9"/>
    <w:rsid w:val="00AC26D3"/>
    <w:rsid w:val="00AC45B1"/>
    <w:rsid w:val="00AC4B9A"/>
    <w:rsid w:val="00AC4CFE"/>
    <w:rsid w:val="00AC521C"/>
    <w:rsid w:val="00AC5950"/>
    <w:rsid w:val="00AC5CE6"/>
    <w:rsid w:val="00AC5D0E"/>
    <w:rsid w:val="00AC61AE"/>
    <w:rsid w:val="00AC641F"/>
    <w:rsid w:val="00AC6B3B"/>
    <w:rsid w:val="00AC7330"/>
    <w:rsid w:val="00AC773D"/>
    <w:rsid w:val="00AD0E11"/>
    <w:rsid w:val="00AD1623"/>
    <w:rsid w:val="00AD312A"/>
    <w:rsid w:val="00AD3575"/>
    <w:rsid w:val="00AD42F7"/>
    <w:rsid w:val="00AD46AA"/>
    <w:rsid w:val="00AD63C6"/>
    <w:rsid w:val="00AD6464"/>
    <w:rsid w:val="00AE105A"/>
    <w:rsid w:val="00AE1B48"/>
    <w:rsid w:val="00AE238F"/>
    <w:rsid w:val="00AE37BF"/>
    <w:rsid w:val="00AE44FA"/>
    <w:rsid w:val="00AE4990"/>
    <w:rsid w:val="00AE4AF9"/>
    <w:rsid w:val="00AE5FC2"/>
    <w:rsid w:val="00AE683A"/>
    <w:rsid w:val="00AE6924"/>
    <w:rsid w:val="00AE6A9D"/>
    <w:rsid w:val="00AE7D5C"/>
    <w:rsid w:val="00AF0422"/>
    <w:rsid w:val="00AF0D03"/>
    <w:rsid w:val="00AF246B"/>
    <w:rsid w:val="00AF2672"/>
    <w:rsid w:val="00AF28BC"/>
    <w:rsid w:val="00AF36A4"/>
    <w:rsid w:val="00AF3E62"/>
    <w:rsid w:val="00AF4536"/>
    <w:rsid w:val="00AF51BB"/>
    <w:rsid w:val="00AF548A"/>
    <w:rsid w:val="00AF6DAA"/>
    <w:rsid w:val="00AF6E17"/>
    <w:rsid w:val="00AF7765"/>
    <w:rsid w:val="00AF7EE5"/>
    <w:rsid w:val="00B00102"/>
    <w:rsid w:val="00B00B34"/>
    <w:rsid w:val="00B01E40"/>
    <w:rsid w:val="00B02513"/>
    <w:rsid w:val="00B02BB7"/>
    <w:rsid w:val="00B02D92"/>
    <w:rsid w:val="00B0329B"/>
    <w:rsid w:val="00B03DE5"/>
    <w:rsid w:val="00B043C1"/>
    <w:rsid w:val="00B04E14"/>
    <w:rsid w:val="00B05AD6"/>
    <w:rsid w:val="00B06863"/>
    <w:rsid w:val="00B071A3"/>
    <w:rsid w:val="00B077B6"/>
    <w:rsid w:val="00B102B0"/>
    <w:rsid w:val="00B116EB"/>
    <w:rsid w:val="00B126F1"/>
    <w:rsid w:val="00B140C4"/>
    <w:rsid w:val="00B15A9C"/>
    <w:rsid w:val="00B163EA"/>
    <w:rsid w:val="00B17965"/>
    <w:rsid w:val="00B202D8"/>
    <w:rsid w:val="00B20491"/>
    <w:rsid w:val="00B21A6C"/>
    <w:rsid w:val="00B22422"/>
    <w:rsid w:val="00B22633"/>
    <w:rsid w:val="00B22930"/>
    <w:rsid w:val="00B2302D"/>
    <w:rsid w:val="00B23F06"/>
    <w:rsid w:val="00B247C3"/>
    <w:rsid w:val="00B250EB"/>
    <w:rsid w:val="00B256A0"/>
    <w:rsid w:val="00B25F6B"/>
    <w:rsid w:val="00B26161"/>
    <w:rsid w:val="00B274D1"/>
    <w:rsid w:val="00B30042"/>
    <w:rsid w:val="00B317C3"/>
    <w:rsid w:val="00B32490"/>
    <w:rsid w:val="00B33191"/>
    <w:rsid w:val="00B332F1"/>
    <w:rsid w:val="00B33CD5"/>
    <w:rsid w:val="00B34175"/>
    <w:rsid w:val="00B344A3"/>
    <w:rsid w:val="00B345B6"/>
    <w:rsid w:val="00B34650"/>
    <w:rsid w:val="00B35053"/>
    <w:rsid w:val="00B354B2"/>
    <w:rsid w:val="00B35522"/>
    <w:rsid w:val="00B35BCE"/>
    <w:rsid w:val="00B36665"/>
    <w:rsid w:val="00B37081"/>
    <w:rsid w:val="00B403FE"/>
    <w:rsid w:val="00B40521"/>
    <w:rsid w:val="00B40BD5"/>
    <w:rsid w:val="00B40CE0"/>
    <w:rsid w:val="00B42A5F"/>
    <w:rsid w:val="00B4393C"/>
    <w:rsid w:val="00B43C00"/>
    <w:rsid w:val="00B43F85"/>
    <w:rsid w:val="00B448F7"/>
    <w:rsid w:val="00B44B62"/>
    <w:rsid w:val="00B45D5F"/>
    <w:rsid w:val="00B46859"/>
    <w:rsid w:val="00B47080"/>
    <w:rsid w:val="00B4710E"/>
    <w:rsid w:val="00B47B09"/>
    <w:rsid w:val="00B47E38"/>
    <w:rsid w:val="00B47EB5"/>
    <w:rsid w:val="00B47FF5"/>
    <w:rsid w:val="00B50FAE"/>
    <w:rsid w:val="00B5147F"/>
    <w:rsid w:val="00B5226C"/>
    <w:rsid w:val="00B523B4"/>
    <w:rsid w:val="00B52789"/>
    <w:rsid w:val="00B52D40"/>
    <w:rsid w:val="00B52FEF"/>
    <w:rsid w:val="00B53729"/>
    <w:rsid w:val="00B53A8A"/>
    <w:rsid w:val="00B53C47"/>
    <w:rsid w:val="00B54DE8"/>
    <w:rsid w:val="00B55670"/>
    <w:rsid w:val="00B55EE0"/>
    <w:rsid w:val="00B561E4"/>
    <w:rsid w:val="00B561FA"/>
    <w:rsid w:val="00B57276"/>
    <w:rsid w:val="00B57B05"/>
    <w:rsid w:val="00B60957"/>
    <w:rsid w:val="00B60CE7"/>
    <w:rsid w:val="00B61097"/>
    <w:rsid w:val="00B612AB"/>
    <w:rsid w:val="00B61C7E"/>
    <w:rsid w:val="00B626AA"/>
    <w:rsid w:val="00B6289C"/>
    <w:rsid w:val="00B63026"/>
    <w:rsid w:val="00B63C1C"/>
    <w:rsid w:val="00B63DAB"/>
    <w:rsid w:val="00B644D2"/>
    <w:rsid w:val="00B64A40"/>
    <w:rsid w:val="00B64CDE"/>
    <w:rsid w:val="00B64DA6"/>
    <w:rsid w:val="00B65CAA"/>
    <w:rsid w:val="00B664FF"/>
    <w:rsid w:val="00B66786"/>
    <w:rsid w:val="00B66B12"/>
    <w:rsid w:val="00B66CBC"/>
    <w:rsid w:val="00B66E88"/>
    <w:rsid w:val="00B67837"/>
    <w:rsid w:val="00B705CE"/>
    <w:rsid w:val="00B70867"/>
    <w:rsid w:val="00B71CB0"/>
    <w:rsid w:val="00B72AEA"/>
    <w:rsid w:val="00B7328C"/>
    <w:rsid w:val="00B735DE"/>
    <w:rsid w:val="00B74084"/>
    <w:rsid w:val="00B74E33"/>
    <w:rsid w:val="00B7510D"/>
    <w:rsid w:val="00B75461"/>
    <w:rsid w:val="00B75682"/>
    <w:rsid w:val="00B76763"/>
    <w:rsid w:val="00B772A2"/>
    <w:rsid w:val="00B77A8B"/>
    <w:rsid w:val="00B77F4D"/>
    <w:rsid w:val="00B803C8"/>
    <w:rsid w:val="00B807D2"/>
    <w:rsid w:val="00B80C8A"/>
    <w:rsid w:val="00B80DF3"/>
    <w:rsid w:val="00B83FED"/>
    <w:rsid w:val="00B84A81"/>
    <w:rsid w:val="00B84FA5"/>
    <w:rsid w:val="00B86339"/>
    <w:rsid w:val="00B867E6"/>
    <w:rsid w:val="00B86ACE"/>
    <w:rsid w:val="00B86CB0"/>
    <w:rsid w:val="00B87579"/>
    <w:rsid w:val="00B8789A"/>
    <w:rsid w:val="00B87FC7"/>
    <w:rsid w:val="00B907CC"/>
    <w:rsid w:val="00B9132B"/>
    <w:rsid w:val="00B9431D"/>
    <w:rsid w:val="00B950C7"/>
    <w:rsid w:val="00B95AFB"/>
    <w:rsid w:val="00B95C82"/>
    <w:rsid w:val="00B975DF"/>
    <w:rsid w:val="00BA04F7"/>
    <w:rsid w:val="00BA0DB4"/>
    <w:rsid w:val="00BA0F4D"/>
    <w:rsid w:val="00BA11F9"/>
    <w:rsid w:val="00BA16B9"/>
    <w:rsid w:val="00BA1BC0"/>
    <w:rsid w:val="00BA2752"/>
    <w:rsid w:val="00BA2842"/>
    <w:rsid w:val="00BA297F"/>
    <w:rsid w:val="00BA2B03"/>
    <w:rsid w:val="00BA304D"/>
    <w:rsid w:val="00BA385F"/>
    <w:rsid w:val="00BA3A55"/>
    <w:rsid w:val="00BA4291"/>
    <w:rsid w:val="00BA4C12"/>
    <w:rsid w:val="00BA5A4C"/>
    <w:rsid w:val="00BA750A"/>
    <w:rsid w:val="00BA764B"/>
    <w:rsid w:val="00BA78B4"/>
    <w:rsid w:val="00BA7E38"/>
    <w:rsid w:val="00BB058A"/>
    <w:rsid w:val="00BB0A30"/>
    <w:rsid w:val="00BB0FAD"/>
    <w:rsid w:val="00BB1D16"/>
    <w:rsid w:val="00BB1D76"/>
    <w:rsid w:val="00BB2396"/>
    <w:rsid w:val="00BB248D"/>
    <w:rsid w:val="00BB2C8A"/>
    <w:rsid w:val="00BB316B"/>
    <w:rsid w:val="00BB31BB"/>
    <w:rsid w:val="00BB3B98"/>
    <w:rsid w:val="00BB412C"/>
    <w:rsid w:val="00BB4411"/>
    <w:rsid w:val="00BB5419"/>
    <w:rsid w:val="00BB5CF5"/>
    <w:rsid w:val="00BB6602"/>
    <w:rsid w:val="00BB6622"/>
    <w:rsid w:val="00BB6750"/>
    <w:rsid w:val="00BB70BD"/>
    <w:rsid w:val="00BB713A"/>
    <w:rsid w:val="00BB71AA"/>
    <w:rsid w:val="00BB780F"/>
    <w:rsid w:val="00BC0E90"/>
    <w:rsid w:val="00BC1696"/>
    <w:rsid w:val="00BC1C93"/>
    <w:rsid w:val="00BC387F"/>
    <w:rsid w:val="00BC431E"/>
    <w:rsid w:val="00BC5826"/>
    <w:rsid w:val="00BC680D"/>
    <w:rsid w:val="00BC7113"/>
    <w:rsid w:val="00BC79B1"/>
    <w:rsid w:val="00BD08FC"/>
    <w:rsid w:val="00BD1895"/>
    <w:rsid w:val="00BD1EA4"/>
    <w:rsid w:val="00BD2075"/>
    <w:rsid w:val="00BD2830"/>
    <w:rsid w:val="00BD2CF6"/>
    <w:rsid w:val="00BD33DB"/>
    <w:rsid w:val="00BD36EC"/>
    <w:rsid w:val="00BD4AED"/>
    <w:rsid w:val="00BD6957"/>
    <w:rsid w:val="00BD6A84"/>
    <w:rsid w:val="00BD7145"/>
    <w:rsid w:val="00BD74F3"/>
    <w:rsid w:val="00BE020C"/>
    <w:rsid w:val="00BE0B56"/>
    <w:rsid w:val="00BE0EB0"/>
    <w:rsid w:val="00BE17E1"/>
    <w:rsid w:val="00BE19FF"/>
    <w:rsid w:val="00BE23CD"/>
    <w:rsid w:val="00BE2ED8"/>
    <w:rsid w:val="00BE300F"/>
    <w:rsid w:val="00BE36EB"/>
    <w:rsid w:val="00BE3F86"/>
    <w:rsid w:val="00BE3FB1"/>
    <w:rsid w:val="00BE4E25"/>
    <w:rsid w:val="00BE4EAA"/>
    <w:rsid w:val="00BE679A"/>
    <w:rsid w:val="00BE730A"/>
    <w:rsid w:val="00BF0B9D"/>
    <w:rsid w:val="00BF117A"/>
    <w:rsid w:val="00BF13B2"/>
    <w:rsid w:val="00BF37D2"/>
    <w:rsid w:val="00BF4356"/>
    <w:rsid w:val="00BF59A4"/>
    <w:rsid w:val="00BF7544"/>
    <w:rsid w:val="00C01576"/>
    <w:rsid w:val="00C01EB1"/>
    <w:rsid w:val="00C02D9B"/>
    <w:rsid w:val="00C034B9"/>
    <w:rsid w:val="00C0437A"/>
    <w:rsid w:val="00C050DB"/>
    <w:rsid w:val="00C0515A"/>
    <w:rsid w:val="00C05A9C"/>
    <w:rsid w:val="00C06CB9"/>
    <w:rsid w:val="00C071A6"/>
    <w:rsid w:val="00C07204"/>
    <w:rsid w:val="00C073D7"/>
    <w:rsid w:val="00C07E6E"/>
    <w:rsid w:val="00C1025D"/>
    <w:rsid w:val="00C103F9"/>
    <w:rsid w:val="00C11115"/>
    <w:rsid w:val="00C112B0"/>
    <w:rsid w:val="00C11741"/>
    <w:rsid w:val="00C123AA"/>
    <w:rsid w:val="00C1275C"/>
    <w:rsid w:val="00C12B42"/>
    <w:rsid w:val="00C13353"/>
    <w:rsid w:val="00C13EFF"/>
    <w:rsid w:val="00C1429F"/>
    <w:rsid w:val="00C143F4"/>
    <w:rsid w:val="00C156DC"/>
    <w:rsid w:val="00C15E27"/>
    <w:rsid w:val="00C16143"/>
    <w:rsid w:val="00C166FD"/>
    <w:rsid w:val="00C16B13"/>
    <w:rsid w:val="00C173E4"/>
    <w:rsid w:val="00C17E61"/>
    <w:rsid w:val="00C201BA"/>
    <w:rsid w:val="00C20DAC"/>
    <w:rsid w:val="00C21CED"/>
    <w:rsid w:val="00C21EAF"/>
    <w:rsid w:val="00C21EBC"/>
    <w:rsid w:val="00C22035"/>
    <w:rsid w:val="00C2263C"/>
    <w:rsid w:val="00C2360E"/>
    <w:rsid w:val="00C2361A"/>
    <w:rsid w:val="00C23A41"/>
    <w:rsid w:val="00C24237"/>
    <w:rsid w:val="00C24519"/>
    <w:rsid w:val="00C24922"/>
    <w:rsid w:val="00C24AF8"/>
    <w:rsid w:val="00C24C2B"/>
    <w:rsid w:val="00C25892"/>
    <w:rsid w:val="00C262A0"/>
    <w:rsid w:val="00C26C5B"/>
    <w:rsid w:val="00C26CAD"/>
    <w:rsid w:val="00C30389"/>
    <w:rsid w:val="00C3113C"/>
    <w:rsid w:val="00C312AB"/>
    <w:rsid w:val="00C334B2"/>
    <w:rsid w:val="00C336C5"/>
    <w:rsid w:val="00C33902"/>
    <w:rsid w:val="00C33D75"/>
    <w:rsid w:val="00C33E1F"/>
    <w:rsid w:val="00C34ABF"/>
    <w:rsid w:val="00C34BD8"/>
    <w:rsid w:val="00C35031"/>
    <w:rsid w:val="00C35304"/>
    <w:rsid w:val="00C3584C"/>
    <w:rsid w:val="00C36A8D"/>
    <w:rsid w:val="00C37588"/>
    <w:rsid w:val="00C3764D"/>
    <w:rsid w:val="00C377F8"/>
    <w:rsid w:val="00C37D5B"/>
    <w:rsid w:val="00C4120E"/>
    <w:rsid w:val="00C41C6F"/>
    <w:rsid w:val="00C4280F"/>
    <w:rsid w:val="00C433EB"/>
    <w:rsid w:val="00C43665"/>
    <w:rsid w:val="00C44279"/>
    <w:rsid w:val="00C442F8"/>
    <w:rsid w:val="00C44BA5"/>
    <w:rsid w:val="00C450E4"/>
    <w:rsid w:val="00C452A2"/>
    <w:rsid w:val="00C452EF"/>
    <w:rsid w:val="00C46B12"/>
    <w:rsid w:val="00C46FE8"/>
    <w:rsid w:val="00C473C1"/>
    <w:rsid w:val="00C4770E"/>
    <w:rsid w:val="00C47823"/>
    <w:rsid w:val="00C5286C"/>
    <w:rsid w:val="00C53E15"/>
    <w:rsid w:val="00C54258"/>
    <w:rsid w:val="00C54CB6"/>
    <w:rsid w:val="00C553B7"/>
    <w:rsid w:val="00C557AC"/>
    <w:rsid w:val="00C55C94"/>
    <w:rsid w:val="00C562A1"/>
    <w:rsid w:val="00C56795"/>
    <w:rsid w:val="00C61C00"/>
    <w:rsid w:val="00C6256F"/>
    <w:rsid w:val="00C6308B"/>
    <w:rsid w:val="00C63614"/>
    <w:rsid w:val="00C63C30"/>
    <w:rsid w:val="00C63E4F"/>
    <w:rsid w:val="00C63FEF"/>
    <w:rsid w:val="00C64045"/>
    <w:rsid w:val="00C6449F"/>
    <w:rsid w:val="00C64607"/>
    <w:rsid w:val="00C6568F"/>
    <w:rsid w:val="00C65822"/>
    <w:rsid w:val="00C663A0"/>
    <w:rsid w:val="00C675AA"/>
    <w:rsid w:val="00C676D7"/>
    <w:rsid w:val="00C67AD5"/>
    <w:rsid w:val="00C67C73"/>
    <w:rsid w:val="00C67E87"/>
    <w:rsid w:val="00C67FD9"/>
    <w:rsid w:val="00C7053B"/>
    <w:rsid w:val="00C7192C"/>
    <w:rsid w:val="00C71BF5"/>
    <w:rsid w:val="00C71D6A"/>
    <w:rsid w:val="00C7283B"/>
    <w:rsid w:val="00C72EDF"/>
    <w:rsid w:val="00C73517"/>
    <w:rsid w:val="00C73802"/>
    <w:rsid w:val="00C76030"/>
    <w:rsid w:val="00C761B8"/>
    <w:rsid w:val="00C7673D"/>
    <w:rsid w:val="00C7729B"/>
    <w:rsid w:val="00C77786"/>
    <w:rsid w:val="00C804D7"/>
    <w:rsid w:val="00C813B7"/>
    <w:rsid w:val="00C81473"/>
    <w:rsid w:val="00C824BE"/>
    <w:rsid w:val="00C8289D"/>
    <w:rsid w:val="00C853F0"/>
    <w:rsid w:val="00C8559B"/>
    <w:rsid w:val="00C85975"/>
    <w:rsid w:val="00C85D1F"/>
    <w:rsid w:val="00C861A7"/>
    <w:rsid w:val="00C861C5"/>
    <w:rsid w:val="00C86EE0"/>
    <w:rsid w:val="00C879C0"/>
    <w:rsid w:val="00C90C6E"/>
    <w:rsid w:val="00C91A2D"/>
    <w:rsid w:val="00C92807"/>
    <w:rsid w:val="00C928E9"/>
    <w:rsid w:val="00C92C89"/>
    <w:rsid w:val="00C93154"/>
    <w:rsid w:val="00C9395A"/>
    <w:rsid w:val="00C95BAE"/>
    <w:rsid w:val="00C96FCE"/>
    <w:rsid w:val="00C9721A"/>
    <w:rsid w:val="00C9762F"/>
    <w:rsid w:val="00C977CF"/>
    <w:rsid w:val="00CA0629"/>
    <w:rsid w:val="00CA1F37"/>
    <w:rsid w:val="00CA27BE"/>
    <w:rsid w:val="00CA35FC"/>
    <w:rsid w:val="00CA3767"/>
    <w:rsid w:val="00CA37CC"/>
    <w:rsid w:val="00CA3C1A"/>
    <w:rsid w:val="00CA3D77"/>
    <w:rsid w:val="00CA43C9"/>
    <w:rsid w:val="00CA59B0"/>
    <w:rsid w:val="00CA5BE6"/>
    <w:rsid w:val="00CA7BF9"/>
    <w:rsid w:val="00CA7D89"/>
    <w:rsid w:val="00CA7E69"/>
    <w:rsid w:val="00CB1292"/>
    <w:rsid w:val="00CB131F"/>
    <w:rsid w:val="00CB275D"/>
    <w:rsid w:val="00CB381B"/>
    <w:rsid w:val="00CB4A70"/>
    <w:rsid w:val="00CB4DD8"/>
    <w:rsid w:val="00CB5682"/>
    <w:rsid w:val="00CB58BA"/>
    <w:rsid w:val="00CB5BA3"/>
    <w:rsid w:val="00CB683A"/>
    <w:rsid w:val="00CC0C9A"/>
    <w:rsid w:val="00CC1A6A"/>
    <w:rsid w:val="00CC248B"/>
    <w:rsid w:val="00CC357C"/>
    <w:rsid w:val="00CC4E7A"/>
    <w:rsid w:val="00CC4FEF"/>
    <w:rsid w:val="00CC5A03"/>
    <w:rsid w:val="00CC7667"/>
    <w:rsid w:val="00CD0153"/>
    <w:rsid w:val="00CD0B94"/>
    <w:rsid w:val="00CD0CAB"/>
    <w:rsid w:val="00CD0D7B"/>
    <w:rsid w:val="00CD0F42"/>
    <w:rsid w:val="00CD0FF7"/>
    <w:rsid w:val="00CD2066"/>
    <w:rsid w:val="00CD208A"/>
    <w:rsid w:val="00CD2934"/>
    <w:rsid w:val="00CD2982"/>
    <w:rsid w:val="00CD2A26"/>
    <w:rsid w:val="00CD2A44"/>
    <w:rsid w:val="00CD2B44"/>
    <w:rsid w:val="00CD3D93"/>
    <w:rsid w:val="00CD3F86"/>
    <w:rsid w:val="00CD533C"/>
    <w:rsid w:val="00CD5A42"/>
    <w:rsid w:val="00CD7877"/>
    <w:rsid w:val="00CD7ACD"/>
    <w:rsid w:val="00CD7D53"/>
    <w:rsid w:val="00CE1207"/>
    <w:rsid w:val="00CE2307"/>
    <w:rsid w:val="00CE23BB"/>
    <w:rsid w:val="00CE24BB"/>
    <w:rsid w:val="00CE3356"/>
    <w:rsid w:val="00CE3EBA"/>
    <w:rsid w:val="00CE476D"/>
    <w:rsid w:val="00CE5439"/>
    <w:rsid w:val="00CE58BD"/>
    <w:rsid w:val="00CF08C5"/>
    <w:rsid w:val="00CF0E7F"/>
    <w:rsid w:val="00CF11B7"/>
    <w:rsid w:val="00CF1319"/>
    <w:rsid w:val="00CF19D8"/>
    <w:rsid w:val="00CF1C0F"/>
    <w:rsid w:val="00CF2B48"/>
    <w:rsid w:val="00CF2C6E"/>
    <w:rsid w:val="00CF5924"/>
    <w:rsid w:val="00CF5B67"/>
    <w:rsid w:val="00CF6D87"/>
    <w:rsid w:val="00CF70DD"/>
    <w:rsid w:val="00CF780B"/>
    <w:rsid w:val="00CF7C2B"/>
    <w:rsid w:val="00CF7EA6"/>
    <w:rsid w:val="00D0025C"/>
    <w:rsid w:val="00D01D5B"/>
    <w:rsid w:val="00D02FE7"/>
    <w:rsid w:val="00D03DE7"/>
    <w:rsid w:val="00D04057"/>
    <w:rsid w:val="00D052B5"/>
    <w:rsid w:val="00D0644A"/>
    <w:rsid w:val="00D06C77"/>
    <w:rsid w:val="00D072A3"/>
    <w:rsid w:val="00D1007A"/>
    <w:rsid w:val="00D10BD0"/>
    <w:rsid w:val="00D110F3"/>
    <w:rsid w:val="00D124C8"/>
    <w:rsid w:val="00D12D83"/>
    <w:rsid w:val="00D1375A"/>
    <w:rsid w:val="00D137BC"/>
    <w:rsid w:val="00D141C8"/>
    <w:rsid w:val="00D150A4"/>
    <w:rsid w:val="00D16C3E"/>
    <w:rsid w:val="00D1768D"/>
    <w:rsid w:val="00D17862"/>
    <w:rsid w:val="00D17E83"/>
    <w:rsid w:val="00D20032"/>
    <w:rsid w:val="00D201B3"/>
    <w:rsid w:val="00D21F8D"/>
    <w:rsid w:val="00D22469"/>
    <w:rsid w:val="00D22C65"/>
    <w:rsid w:val="00D22F2D"/>
    <w:rsid w:val="00D2330D"/>
    <w:rsid w:val="00D23F07"/>
    <w:rsid w:val="00D249DD"/>
    <w:rsid w:val="00D253A7"/>
    <w:rsid w:val="00D25626"/>
    <w:rsid w:val="00D25737"/>
    <w:rsid w:val="00D2599F"/>
    <w:rsid w:val="00D25E25"/>
    <w:rsid w:val="00D261E4"/>
    <w:rsid w:val="00D26462"/>
    <w:rsid w:val="00D26786"/>
    <w:rsid w:val="00D267FD"/>
    <w:rsid w:val="00D300A2"/>
    <w:rsid w:val="00D30197"/>
    <w:rsid w:val="00D30674"/>
    <w:rsid w:val="00D30D36"/>
    <w:rsid w:val="00D316D4"/>
    <w:rsid w:val="00D33428"/>
    <w:rsid w:val="00D3356C"/>
    <w:rsid w:val="00D335DC"/>
    <w:rsid w:val="00D336BE"/>
    <w:rsid w:val="00D3400B"/>
    <w:rsid w:val="00D34556"/>
    <w:rsid w:val="00D34DC3"/>
    <w:rsid w:val="00D35EAC"/>
    <w:rsid w:val="00D366D2"/>
    <w:rsid w:val="00D3717E"/>
    <w:rsid w:val="00D37D36"/>
    <w:rsid w:val="00D402CC"/>
    <w:rsid w:val="00D4032E"/>
    <w:rsid w:val="00D40740"/>
    <w:rsid w:val="00D40FC1"/>
    <w:rsid w:val="00D41BE9"/>
    <w:rsid w:val="00D4284F"/>
    <w:rsid w:val="00D430E9"/>
    <w:rsid w:val="00D44202"/>
    <w:rsid w:val="00D44216"/>
    <w:rsid w:val="00D457F4"/>
    <w:rsid w:val="00D4594C"/>
    <w:rsid w:val="00D45993"/>
    <w:rsid w:val="00D45BE8"/>
    <w:rsid w:val="00D45C27"/>
    <w:rsid w:val="00D46596"/>
    <w:rsid w:val="00D4729F"/>
    <w:rsid w:val="00D474F7"/>
    <w:rsid w:val="00D51103"/>
    <w:rsid w:val="00D5197C"/>
    <w:rsid w:val="00D51F05"/>
    <w:rsid w:val="00D529F4"/>
    <w:rsid w:val="00D536B1"/>
    <w:rsid w:val="00D5381F"/>
    <w:rsid w:val="00D53FB0"/>
    <w:rsid w:val="00D54107"/>
    <w:rsid w:val="00D5492F"/>
    <w:rsid w:val="00D566A2"/>
    <w:rsid w:val="00D56BDA"/>
    <w:rsid w:val="00D56EEE"/>
    <w:rsid w:val="00D576C3"/>
    <w:rsid w:val="00D60A25"/>
    <w:rsid w:val="00D62148"/>
    <w:rsid w:val="00D624E4"/>
    <w:rsid w:val="00D626E2"/>
    <w:rsid w:val="00D63391"/>
    <w:rsid w:val="00D64ED6"/>
    <w:rsid w:val="00D6520D"/>
    <w:rsid w:val="00D65F4E"/>
    <w:rsid w:val="00D66047"/>
    <w:rsid w:val="00D666D8"/>
    <w:rsid w:val="00D66DDE"/>
    <w:rsid w:val="00D66E6F"/>
    <w:rsid w:val="00D678D8"/>
    <w:rsid w:val="00D70819"/>
    <w:rsid w:val="00D71189"/>
    <w:rsid w:val="00D7275B"/>
    <w:rsid w:val="00D727D7"/>
    <w:rsid w:val="00D74074"/>
    <w:rsid w:val="00D740E9"/>
    <w:rsid w:val="00D74250"/>
    <w:rsid w:val="00D74274"/>
    <w:rsid w:val="00D74449"/>
    <w:rsid w:val="00D74739"/>
    <w:rsid w:val="00D749D1"/>
    <w:rsid w:val="00D7522C"/>
    <w:rsid w:val="00D7525E"/>
    <w:rsid w:val="00D75A65"/>
    <w:rsid w:val="00D75B3D"/>
    <w:rsid w:val="00D7695E"/>
    <w:rsid w:val="00D77088"/>
    <w:rsid w:val="00D80300"/>
    <w:rsid w:val="00D80A3B"/>
    <w:rsid w:val="00D80BA7"/>
    <w:rsid w:val="00D81A46"/>
    <w:rsid w:val="00D81E8F"/>
    <w:rsid w:val="00D81EC8"/>
    <w:rsid w:val="00D81EFC"/>
    <w:rsid w:val="00D82371"/>
    <w:rsid w:val="00D83863"/>
    <w:rsid w:val="00D83A02"/>
    <w:rsid w:val="00D83A45"/>
    <w:rsid w:val="00D840E8"/>
    <w:rsid w:val="00D8503A"/>
    <w:rsid w:val="00D85E99"/>
    <w:rsid w:val="00D86630"/>
    <w:rsid w:val="00D86F9B"/>
    <w:rsid w:val="00D90B8C"/>
    <w:rsid w:val="00D91177"/>
    <w:rsid w:val="00D9152C"/>
    <w:rsid w:val="00D918E6"/>
    <w:rsid w:val="00D91B72"/>
    <w:rsid w:val="00D922AC"/>
    <w:rsid w:val="00D934C2"/>
    <w:rsid w:val="00D93B18"/>
    <w:rsid w:val="00D940EC"/>
    <w:rsid w:val="00D94294"/>
    <w:rsid w:val="00D94B2D"/>
    <w:rsid w:val="00D95AFA"/>
    <w:rsid w:val="00D95E75"/>
    <w:rsid w:val="00D97BBC"/>
    <w:rsid w:val="00DA0175"/>
    <w:rsid w:val="00DA0735"/>
    <w:rsid w:val="00DA2056"/>
    <w:rsid w:val="00DA3E11"/>
    <w:rsid w:val="00DA3E1D"/>
    <w:rsid w:val="00DA452A"/>
    <w:rsid w:val="00DA5CC7"/>
    <w:rsid w:val="00DA6095"/>
    <w:rsid w:val="00DA6279"/>
    <w:rsid w:val="00DA63B0"/>
    <w:rsid w:val="00DA6557"/>
    <w:rsid w:val="00DA6894"/>
    <w:rsid w:val="00DA73A3"/>
    <w:rsid w:val="00DB0011"/>
    <w:rsid w:val="00DB02DC"/>
    <w:rsid w:val="00DB053D"/>
    <w:rsid w:val="00DB2588"/>
    <w:rsid w:val="00DB282D"/>
    <w:rsid w:val="00DB2BB7"/>
    <w:rsid w:val="00DB4B22"/>
    <w:rsid w:val="00DB5168"/>
    <w:rsid w:val="00DB5212"/>
    <w:rsid w:val="00DB5DEC"/>
    <w:rsid w:val="00DB5F4D"/>
    <w:rsid w:val="00DB6375"/>
    <w:rsid w:val="00DB7CCE"/>
    <w:rsid w:val="00DC04B5"/>
    <w:rsid w:val="00DC0D21"/>
    <w:rsid w:val="00DC14BA"/>
    <w:rsid w:val="00DC18B9"/>
    <w:rsid w:val="00DC1A6A"/>
    <w:rsid w:val="00DC27FA"/>
    <w:rsid w:val="00DC3A0C"/>
    <w:rsid w:val="00DC456E"/>
    <w:rsid w:val="00DC4FF1"/>
    <w:rsid w:val="00DC530C"/>
    <w:rsid w:val="00DC5643"/>
    <w:rsid w:val="00DC6163"/>
    <w:rsid w:val="00DC6268"/>
    <w:rsid w:val="00DC6641"/>
    <w:rsid w:val="00DC7B43"/>
    <w:rsid w:val="00DC7EBE"/>
    <w:rsid w:val="00DD031E"/>
    <w:rsid w:val="00DD126E"/>
    <w:rsid w:val="00DD1A5B"/>
    <w:rsid w:val="00DD1E43"/>
    <w:rsid w:val="00DD25CD"/>
    <w:rsid w:val="00DD2DC9"/>
    <w:rsid w:val="00DD3165"/>
    <w:rsid w:val="00DD37C4"/>
    <w:rsid w:val="00DD3C0E"/>
    <w:rsid w:val="00DD3C17"/>
    <w:rsid w:val="00DD407D"/>
    <w:rsid w:val="00DD41CC"/>
    <w:rsid w:val="00DD46F6"/>
    <w:rsid w:val="00DD49C7"/>
    <w:rsid w:val="00DD4D5D"/>
    <w:rsid w:val="00DD5002"/>
    <w:rsid w:val="00DD5696"/>
    <w:rsid w:val="00DD5D05"/>
    <w:rsid w:val="00DD647B"/>
    <w:rsid w:val="00DD6617"/>
    <w:rsid w:val="00DD70DF"/>
    <w:rsid w:val="00DD7908"/>
    <w:rsid w:val="00DE079D"/>
    <w:rsid w:val="00DE1173"/>
    <w:rsid w:val="00DE1653"/>
    <w:rsid w:val="00DE24BB"/>
    <w:rsid w:val="00DE296A"/>
    <w:rsid w:val="00DE2F49"/>
    <w:rsid w:val="00DE33AF"/>
    <w:rsid w:val="00DE3424"/>
    <w:rsid w:val="00DE3FB1"/>
    <w:rsid w:val="00DE47B1"/>
    <w:rsid w:val="00DE4B29"/>
    <w:rsid w:val="00DE63C3"/>
    <w:rsid w:val="00DE660E"/>
    <w:rsid w:val="00DE70DB"/>
    <w:rsid w:val="00DE7B00"/>
    <w:rsid w:val="00DF0F78"/>
    <w:rsid w:val="00DF1467"/>
    <w:rsid w:val="00DF247B"/>
    <w:rsid w:val="00DF2D7D"/>
    <w:rsid w:val="00DF31AE"/>
    <w:rsid w:val="00DF321F"/>
    <w:rsid w:val="00DF52C9"/>
    <w:rsid w:val="00DF5450"/>
    <w:rsid w:val="00DF5545"/>
    <w:rsid w:val="00DF6FE2"/>
    <w:rsid w:val="00E007DD"/>
    <w:rsid w:val="00E007EC"/>
    <w:rsid w:val="00E010F4"/>
    <w:rsid w:val="00E02B76"/>
    <w:rsid w:val="00E0333F"/>
    <w:rsid w:val="00E03908"/>
    <w:rsid w:val="00E03A93"/>
    <w:rsid w:val="00E059CC"/>
    <w:rsid w:val="00E06EA3"/>
    <w:rsid w:val="00E07E5C"/>
    <w:rsid w:val="00E1026E"/>
    <w:rsid w:val="00E103F1"/>
    <w:rsid w:val="00E10838"/>
    <w:rsid w:val="00E11DD9"/>
    <w:rsid w:val="00E127E5"/>
    <w:rsid w:val="00E128F1"/>
    <w:rsid w:val="00E13A46"/>
    <w:rsid w:val="00E13C9D"/>
    <w:rsid w:val="00E1432E"/>
    <w:rsid w:val="00E143E4"/>
    <w:rsid w:val="00E1559C"/>
    <w:rsid w:val="00E15F40"/>
    <w:rsid w:val="00E16046"/>
    <w:rsid w:val="00E16691"/>
    <w:rsid w:val="00E16DAA"/>
    <w:rsid w:val="00E16EED"/>
    <w:rsid w:val="00E1759A"/>
    <w:rsid w:val="00E17741"/>
    <w:rsid w:val="00E17A24"/>
    <w:rsid w:val="00E17E37"/>
    <w:rsid w:val="00E17FCD"/>
    <w:rsid w:val="00E20814"/>
    <w:rsid w:val="00E20DB9"/>
    <w:rsid w:val="00E2101B"/>
    <w:rsid w:val="00E21282"/>
    <w:rsid w:val="00E23765"/>
    <w:rsid w:val="00E23892"/>
    <w:rsid w:val="00E24028"/>
    <w:rsid w:val="00E24746"/>
    <w:rsid w:val="00E25033"/>
    <w:rsid w:val="00E25875"/>
    <w:rsid w:val="00E25FAD"/>
    <w:rsid w:val="00E26333"/>
    <w:rsid w:val="00E30558"/>
    <w:rsid w:val="00E307B9"/>
    <w:rsid w:val="00E315DD"/>
    <w:rsid w:val="00E327FE"/>
    <w:rsid w:val="00E33C10"/>
    <w:rsid w:val="00E33E46"/>
    <w:rsid w:val="00E33F50"/>
    <w:rsid w:val="00E35B0F"/>
    <w:rsid w:val="00E3642D"/>
    <w:rsid w:val="00E3682D"/>
    <w:rsid w:val="00E36D1D"/>
    <w:rsid w:val="00E36D37"/>
    <w:rsid w:val="00E36FBA"/>
    <w:rsid w:val="00E37110"/>
    <w:rsid w:val="00E377A0"/>
    <w:rsid w:val="00E406DF"/>
    <w:rsid w:val="00E4075B"/>
    <w:rsid w:val="00E41835"/>
    <w:rsid w:val="00E420DB"/>
    <w:rsid w:val="00E42439"/>
    <w:rsid w:val="00E43231"/>
    <w:rsid w:val="00E440BE"/>
    <w:rsid w:val="00E448EB"/>
    <w:rsid w:val="00E448EC"/>
    <w:rsid w:val="00E453E0"/>
    <w:rsid w:val="00E45C37"/>
    <w:rsid w:val="00E47BC2"/>
    <w:rsid w:val="00E47D83"/>
    <w:rsid w:val="00E50900"/>
    <w:rsid w:val="00E50C5E"/>
    <w:rsid w:val="00E50FD4"/>
    <w:rsid w:val="00E52DF6"/>
    <w:rsid w:val="00E52FAE"/>
    <w:rsid w:val="00E53A0E"/>
    <w:rsid w:val="00E53FAC"/>
    <w:rsid w:val="00E5546D"/>
    <w:rsid w:val="00E55B58"/>
    <w:rsid w:val="00E5788B"/>
    <w:rsid w:val="00E57D7D"/>
    <w:rsid w:val="00E61CDE"/>
    <w:rsid w:val="00E633C6"/>
    <w:rsid w:val="00E65823"/>
    <w:rsid w:val="00E65AE1"/>
    <w:rsid w:val="00E65C6C"/>
    <w:rsid w:val="00E66CE2"/>
    <w:rsid w:val="00E67AE7"/>
    <w:rsid w:val="00E70023"/>
    <w:rsid w:val="00E71449"/>
    <w:rsid w:val="00E716A8"/>
    <w:rsid w:val="00E725BC"/>
    <w:rsid w:val="00E72DF8"/>
    <w:rsid w:val="00E72F74"/>
    <w:rsid w:val="00E74882"/>
    <w:rsid w:val="00E74C75"/>
    <w:rsid w:val="00E75293"/>
    <w:rsid w:val="00E7567F"/>
    <w:rsid w:val="00E76FDB"/>
    <w:rsid w:val="00E77D2B"/>
    <w:rsid w:val="00E80547"/>
    <w:rsid w:val="00E809F1"/>
    <w:rsid w:val="00E81236"/>
    <w:rsid w:val="00E8125A"/>
    <w:rsid w:val="00E813CE"/>
    <w:rsid w:val="00E8169F"/>
    <w:rsid w:val="00E82A33"/>
    <w:rsid w:val="00E83A41"/>
    <w:rsid w:val="00E847C9"/>
    <w:rsid w:val="00E85903"/>
    <w:rsid w:val="00E85B0F"/>
    <w:rsid w:val="00E863CE"/>
    <w:rsid w:val="00E86CB4"/>
    <w:rsid w:val="00E86D44"/>
    <w:rsid w:val="00E873D8"/>
    <w:rsid w:val="00E879C4"/>
    <w:rsid w:val="00E87D0F"/>
    <w:rsid w:val="00E91F32"/>
    <w:rsid w:val="00E920B5"/>
    <w:rsid w:val="00E92D5B"/>
    <w:rsid w:val="00E9305D"/>
    <w:rsid w:val="00E9360B"/>
    <w:rsid w:val="00E93C6B"/>
    <w:rsid w:val="00E94E82"/>
    <w:rsid w:val="00E95A7D"/>
    <w:rsid w:val="00E961D2"/>
    <w:rsid w:val="00EA0B92"/>
    <w:rsid w:val="00EA11F3"/>
    <w:rsid w:val="00EA190F"/>
    <w:rsid w:val="00EA1D12"/>
    <w:rsid w:val="00EA1FAD"/>
    <w:rsid w:val="00EA25CF"/>
    <w:rsid w:val="00EA39BE"/>
    <w:rsid w:val="00EA3E97"/>
    <w:rsid w:val="00EA3F01"/>
    <w:rsid w:val="00EA488E"/>
    <w:rsid w:val="00EA5608"/>
    <w:rsid w:val="00EA65FF"/>
    <w:rsid w:val="00EA692B"/>
    <w:rsid w:val="00EB19EE"/>
    <w:rsid w:val="00EB2884"/>
    <w:rsid w:val="00EB3749"/>
    <w:rsid w:val="00EB3BE0"/>
    <w:rsid w:val="00EB3E55"/>
    <w:rsid w:val="00EB4534"/>
    <w:rsid w:val="00EB4A86"/>
    <w:rsid w:val="00EB5053"/>
    <w:rsid w:val="00EB5B8C"/>
    <w:rsid w:val="00EB660D"/>
    <w:rsid w:val="00EB6762"/>
    <w:rsid w:val="00EB6868"/>
    <w:rsid w:val="00EB6D4E"/>
    <w:rsid w:val="00EC11CC"/>
    <w:rsid w:val="00EC1657"/>
    <w:rsid w:val="00EC21B0"/>
    <w:rsid w:val="00EC302A"/>
    <w:rsid w:val="00EC30D5"/>
    <w:rsid w:val="00EC32B8"/>
    <w:rsid w:val="00EC379C"/>
    <w:rsid w:val="00EC39FE"/>
    <w:rsid w:val="00EC4B67"/>
    <w:rsid w:val="00EC4CFD"/>
    <w:rsid w:val="00EC64F8"/>
    <w:rsid w:val="00EC68F3"/>
    <w:rsid w:val="00EC696A"/>
    <w:rsid w:val="00EC6DF2"/>
    <w:rsid w:val="00EC79EF"/>
    <w:rsid w:val="00ED10FE"/>
    <w:rsid w:val="00ED1305"/>
    <w:rsid w:val="00ED1927"/>
    <w:rsid w:val="00ED1CF7"/>
    <w:rsid w:val="00ED27D2"/>
    <w:rsid w:val="00ED2A1B"/>
    <w:rsid w:val="00ED2E02"/>
    <w:rsid w:val="00ED2E7D"/>
    <w:rsid w:val="00ED3C02"/>
    <w:rsid w:val="00ED4917"/>
    <w:rsid w:val="00ED5EB1"/>
    <w:rsid w:val="00ED79E7"/>
    <w:rsid w:val="00EE009D"/>
    <w:rsid w:val="00EE0507"/>
    <w:rsid w:val="00EE089D"/>
    <w:rsid w:val="00EE0BC2"/>
    <w:rsid w:val="00EE0F68"/>
    <w:rsid w:val="00EE1ADC"/>
    <w:rsid w:val="00EE216F"/>
    <w:rsid w:val="00EE2547"/>
    <w:rsid w:val="00EE2AF4"/>
    <w:rsid w:val="00EE4006"/>
    <w:rsid w:val="00EE4423"/>
    <w:rsid w:val="00EE4CF0"/>
    <w:rsid w:val="00EE50D8"/>
    <w:rsid w:val="00EE51E3"/>
    <w:rsid w:val="00EE52E0"/>
    <w:rsid w:val="00EE7654"/>
    <w:rsid w:val="00EF03C5"/>
    <w:rsid w:val="00EF0F11"/>
    <w:rsid w:val="00EF1070"/>
    <w:rsid w:val="00EF1332"/>
    <w:rsid w:val="00EF1D3F"/>
    <w:rsid w:val="00EF2E19"/>
    <w:rsid w:val="00EF3691"/>
    <w:rsid w:val="00EF39EE"/>
    <w:rsid w:val="00EF3EEC"/>
    <w:rsid w:val="00EF406D"/>
    <w:rsid w:val="00EF5D56"/>
    <w:rsid w:val="00EF609F"/>
    <w:rsid w:val="00F001B9"/>
    <w:rsid w:val="00F004AF"/>
    <w:rsid w:val="00F00FD2"/>
    <w:rsid w:val="00F01178"/>
    <w:rsid w:val="00F01C3B"/>
    <w:rsid w:val="00F020EF"/>
    <w:rsid w:val="00F03B42"/>
    <w:rsid w:val="00F0438C"/>
    <w:rsid w:val="00F04EA2"/>
    <w:rsid w:val="00F0523B"/>
    <w:rsid w:val="00F06F4A"/>
    <w:rsid w:val="00F06F4D"/>
    <w:rsid w:val="00F06FDF"/>
    <w:rsid w:val="00F0719F"/>
    <w:rsid w:val="00F07873"/>
    <w:rsid w:val="00F07D43"/>
    <w:rsid w:val="00F07D58"/>
    <w:rsid w:val="00F10F26"/>
    <w:rsid w:val="00F116B1"/>
    <w:rsid w:val="00F11BC6"/>
    <w:rsid w:val="00F12DC3"/>
    <w:rsid w:val="00F136B5"/>
    <w:rsid w:val="00F13DD5"/>
    <w:rsid w:val="00F1405B"/>
    <w:rsid w:val="00F14CDF"/>
    <w:rsid w:val="00F14D34"/>
    <w:rsid w:val="00F14D6A"/>
    <w:rsid w:val="00F15265"/>
    <w:rsid w:val="00F15D93"/>
    <w:rsid w:val="00F16762"/>
    <w:rsid w:val="00F16EA2"/>
    <w:rsid w:val="00F17A8F"/>
    <w:rsid w:val="00F204BD"/>
    <w:rsid w:val="00F204F0"/>
    <w:rsid w:val="00F209D7"/>
    <w:rsid w:val="00F20BF1"/>
    <w:rsid w:val="00F216DF"/>
    <w:rsid w:val="00F21EC6"/>
    <w:rsid w:val="00F225E6"/>
    <w:rsid w:val="00F23AD7"/>
    <w:rsid w:val="00F23AF3"/>
    <w:rsid w:val="00F255CC"/>
    <w:rsid w:val="00F25675"/>
    <w:rsid w:val="00F25C2A"/>
    <w:rsid w:val="00F25E16"/>
    <w:rsid w:val="00F26ACB"/>
    <w:rsid w:val="00F2734B"/>
    <w:rsid w:val="00F27C0C"/>
    <w:rsid w:val="00F27F42"/>
    <w:rsid w:val="00F30BD4"/>
    <w:rsid w:val="00F3116E"/>
    <w:rsid w:val="00F3133D"/>
    <w:rsid w:val="00F31903"/>
    <w:rsid w:val="00F31E07"/>
    <w:rsid w:val="00F32D68"/>
    <w:rsid w:val="00F33013"/>
    <w:rsid w:val="00F33141"/>
    <w:rsid w:val="00F33780"/>
    <w:rsid w:val="00F3409C"/>
    <w:rsid w:val="00F341A0"/>
    <w:rsid w:val="00F34CAB"/>
    <w:rsid w:val="00F350DA"/>
    <w:rsid w:val="00F3581F"/>
    <w:rsid w:val="00F366DC"/>
    <w:rsid w:val="00F37AB6"/>
    <w:rsid w:val="00F400C8"/>
    <w:rsid w:val="00F401D8"/>
    <w:rsid w:val="00F404E6"/>
    <w:rsid w:val="00F40E0C"/>
    <w:rsid w:val="00F40F73"/>
    <w:rsid w:val="00F411B7"/>
    <w:rsid w:val="00F42B07"/>
    <w:rsid w:val="00F448B0"/>
    <w:rsid w:val="00F44EDD"/>
    <w:rsid w:val="00F45788"/>
    <w:rsid w:val="00F46369"/>
    <w:rsid w:val="00F471C9"/>
    <w:rsid w:val="00F4758E"/>
    <w:rsid w:val="00F47782"/>
    <w:rsid w:val="00F477E8"/>
    <w:rsid w:val="00F502DB"/>
    <w:rsid w:val="00F5084E"/>
    <w:rsid w:val="00F51309"/>
    <w:rsid w:val="00F51741"/>
    <w:rsid w:val="00F51BF9"/>
    <w:rsid w:val="00F53045"/>
    <w:rsid w:val="00F53AEF"/>
    <w:rsid w:val="00F56463"/>
    <w:rsid w:val="00F56BAC"/>
    <w:rsid w:val="00F56C51"/>
    <w:rsid w:val="00F5707B"/>
    <w:rsid w:val="00F57A5D"/>
    <w:rsid w:val="00F60987"/>
    <w:rsid w:val="00F616C1"/>
    <w:rsid w:val="00F61C66"/>
    <w:rsid w:val="00F62B98"/>
    <w:rsid w:val="00F63E89"/>
    <w:rsid w:val="00F63ED6"/>
    <w:rsid w:val="00F64B8B"/>
    <w:rsid w:val="00F65099"/>
    <w:rsid w:val="00F65A32"/>
    <w:rsid w:val="00F66DBB"/>
    <w:rsid w:val="00F6718C"/>
    <w:rsid w:val="00F675C6"/>
    <w:rsid w:val="00F67ACF"/>
    <w:rsid w:val="00F700C3"/>
    <w:rsid w:val="00F722CC"/>
    <w:rsid w:val="00F72C4F"/>
    <w:rsid w:val="00F730BD"/>
    <w:rsid w:val="00F734BB"/>
    <w:rsid w:val="00F74042"/>
    <w:rsid w:val="00F74687"/>
    <w:rsid w:val="00F75CDE"/>
    <w:rsid w:val="00F75E38"/>
    <w:rsid w:val="00F76AF3"/>
    <w:rsid w:val="00F77AB7"/>
    <w:rsid w:val="00F8052E"/>
    <w:rsid w:val="00F80966"/>
    <w:rsid w:val="00F80D82"/>
    <w:rsid w:val="00F81CF7"/>
    <w:rsid w:val="00F82714"/>
    <w:rsid w:val="00F82CA6"/>
    <w:rsid w:val="00F82D66"/>
    <w:rsid w:val="00F82DD6"/>
    <w:rsid w:val="00F83466"/>
    <w:rsid w:val="00F839AA"/>
    <w:rsid w:val="00F8488B"/>
    <w:rsid w:val="00F84EB6"/>
    <w:rsid w:val="00F85E84"/>
    <w:rsid w:val="00F85F5D"/>
    <w:rsid w:val="00F86151"/>
    <w:rsid w:val="00F8686A"/>
    <w:rsid w:val="00F870FF"/>
    <w:rsid w:val="00F87AB2"/>
    <w:rsid w:val="00F91122"/>
    <w:rsid w:val="00F91872"/>
    <w:rsid w:val="00F91940"/>
    <w:rsid w:val="00F92C51"/>
    <w:rsid w:val="00F933D8"/>
    <w:rsid w:val="00F93565"/>
    <w:rsid w:val="00F944B8"/>
    <w:rsid w:val="00F9487A"/>
    <w:rsid w:val="00F95403"/>
    <w:rsid w:val="00F97DEC"/>
    <w:rsid w:val="00FA0763"/>
    <w:rsid w:val="00FA1B59"/>
    <w:rsid w:val="00FA2EEA"/>
    <w:rsid w:val="00FA35DD"/>
    <w:rsid w:val="00FA3F3D"/>
    <w:rsid w:val="00FA4093"/>
    <w:rsid w:val="00FA4E2B"/>
    <w:rsid w:val="00FA5FD8"/>
    <w:rsid w:val="00FA6EEA"/>
    <w:rsid w:val="00FA7057"/>
    <w:rsid w:val="00FB1D17"/>
    <w:rsid w:val="00FB1F95"/>
    <w:rsid w:val="00FB2E8A"/>
    <w:rsid w:val="00FB3220"/>
    <w:rsid w:val="00FB4CBF"/>
    <w:rsid w:val="00FB4EF6"/>
    <w:rsid w:val="00FB565A"/>
    <w:rsid w:val="00FB5C0D"/>
    <w:rsid w:val="00FB6BBD"/>
    <w:rsid w:val="00FB70E3"/>
    <w:rsid w:val="00FC000E"/>
    <w:rsid w:val="00FC0862"/>
    <w:rsid w:val="00FC152B"/>
    <w:rsid w:val="00FC1718"/>
    <w:rsid w:val="00FC1951"/>
    <w:rsid w:val="00FC1C72"/>
    <w:rsid w:val="00FC1F4E"/>
    <w:rsid w:val="00FC2361"/>
    <w:rsid w:val="00FC2B7E"/>
    <w:rsid w:val="00FC4F46"/>
    <w:rsid w:val="00FC5664"/>
    <w:rsid w:val="00FC5E9D"/>
    <w:rsid w:val="00FC630A"/>
    <w:rsid w:val="00FC6601"/>
    <w:rsid w:val="00FC771B"/>
    <w:rsid w:val="00FD08BD"/>
    <w:rsid w:val="00FD1441"/>
    <w:rsid w:val="00FD1B0F"/>
    <w:rsid w:val="00FD2715"/>
    <w:rsid w:val="00FD33BF"/>
    <w:rsid w:val="00FD398C"/>
    <w:rsid w:val="00FD4062"/>
    <w:rsid w:val="00FD4487"/>
    <w:rsid w:val="00FD485A"/>
    <w:rsid w:val="00FE1005"/>
    <w:rsid w:val="00FE15DE"/>
    <w:rsid w:val="00FE2947"/>
    <w:rsid w:val="00FE361A"/>
    <w:rsid w:val="00FE3682"/>
    <w:rsid w:val="00FE383A"/>
    <w:rsid w:val="00FE3D5C"/>
    <w:rsid w:val="00FE5028"/>
    <w:rsid w:val="00FE5838"/>
    <w:rsid w:val="00FE701D"/>
    <w:rsid w:val="00FE7099"/>
    <w:rsid w:val="00FE7242"/>
    <w:rsid w:val="00FE74D3"/>
    <w:rsid w:val="00FF09C5"/>
    <w:rsid w:val="00FF1A59"/>
    <w:rsid w:val="00FF2023"/>
    <w:rsid w:val="00FF21CB"/>
    <w:rsid w:val="00FF377B"/>
    <w:rsid w:val="00FF3FB7"/>
    <w:rsid w:val="00FF4C63"/>
    <w:rsid w:val="00FF4F54"/>
    <w:rsid w:val="00FF53EA"/>
    <w:rsid w:val="00FF5C2C"/>
    <w:rsid w:val="00FF5C6F"/>
    <w:rsid w:val="00FF5E20"/>
    <w:rsid w:val="00FF5E3A"/>
    <w:rsid w:val="00FF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BD8158DF-E984-4DE2-87A3-1BC8AE9C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A1D12"/>
    <w:pPr>
      <w:spacing w:line="360" w:lineRule="auto"/>
    </w:pPr>
    <w:rPr>
      <w:sz w:val="24"/>
      <w:szCs w:val="24"/>
    </w:rPr>
  </w:style>
  <w:style w:type="paragraph" w:styleId="1">
    <w:name w:val="heading 1"/>
    <w:aliases w:val="H1,PIM 1,Heading 0,Fab-1,h1,1.,Normal + Font: Helvetica,Bold,Space Before 12 pt,Not Bold,H11,H12,H13,H14,H15,H16,H17,H111,H121,H131,H141,H151,H161,H18,H112,H122,H132,H142,H152,H162,H19,H113,H123,H133,H143,H153,H163,H110,H114,H124,H134,H144,l1,1,h11"/>
    <w:basedOn w:val="a5"/>
    <w:next w:val="a6"/>
    <w:link w:val="1Char"/>
    <w:autoRedefine/>
    <w:qFormat/>
    <w:rsid w:val="00291FEB"/>
    <w:pPr>
      <w:keepNext/>
      <w:keepLines/>
      <w:pageBreakBefore/>
      <w:widowControl w:val="0"/>
      <w:numPr>
        <w:numId w:val="25"/>
      </w:numPr>
      <w:spacing w:before="240" w:after="240"/>
      <w:jc w:val="both"/>
      <w:outlineLvl w:val="0"/>
    </w:pPr>
    <w:rPr>
      <w:rFonts w:eastAsia="黑体"/>
      <w:b/>
      <w:bCs/>
      <w:kern w:val="44"/>
      <w:sz w:val="44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0">
    <w:name w:val="heading 2"/>
    <w:aliases w:val="Heading 2 Hidden,Heading 2 CCBS,heading 2,H2,Heading 2,sect 1.2,Underrubrik1,prop2,UNDERRUBRIK 1-2,2nd level,h2,2,Header 2,l2,Titre2,Head 2,Fab-2,PIM2,Titre3,HD2,sect 3.1,PA Major Section,H21,sect 1.21,H22,sect 1.22,H211,sect 1.211,H23,sect 1.23,DO"/>
    <w:basedOn w:val="22"/>
    <w:next w:val="a6"/>
    <w:link w:val="2Char"/>
    <w:autoRedefine/>
    <w:qFormat/>
    <w:rsid w:val="00291FEB"/>
    <w:pPr>
      <w:keepNext/>
      <w:keepLines/>
      <w:numPr>
        <w:ilvl w:val="1"/>
        <w:numId w:val="25"/>
      </w:numPr>
      <w:spacing w:before="260" w:after="260" w:line="415" w:lineRule="auto"/>
      <w:outlineLvl w:val="1"/>
    </w:pPr>
    <w:rPr>
      <w:rFonts w:ascii="Arial" w:eastAsia="黑体" w:hAnsi="Arial"/>
      <w:b/>
      <w:bCs/>
      <w:kern w:val="2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31">
    <w:name w:val="heading 3"/>
    <w:aliases w:val="H3,Heading 3 - old,h3,sect1.2.3,BOD 0,Side Heading,Para3,Side Heading1,Para 3,l3,CT,Bold Head,bh,level_3,PIM 3,Level 3 Head,3rd level,3,heading 3TOC,1.1.1 Heading 3,sect1.2.31,sect1.2.32,sect1.2.311,sect1.2.33,sect1.2.312,1.1.1,prop3,3heading,13,L3"/>
    <w:basedOn w:val="22"/>
    <w:next w:val="a6"/>
    <w:link w:val="3Char"/>
    <w:autoRedefine/>
    <w:qFormat/>
    <w:rsid w:val="00291FEB"/>
    <w:pPr>
      <w:keepNext/>
      <w:keepLines/>
      <w:widowControl w:val="0"/>
      <w:numPr>
        <w:ilvl w:val="2"/>
        <w:numId w:val="25"/>
      </w:numPr>
      <w:spacing w:before="240" w:after="200"/>
      <w:jc w:val="both"/>
      <w:outlineLvl w:val="2"/>
    </w:pPr>
    <w:rPr>
      <w:rFonts w:eastAsia="黑体"/>
      <w:b/>
      <w:bCs/>
      <w:kern w:val="2"/>
      <w:sz w:val="30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4">
    <w:name w:val="heading 4"/>
    <w:aliases w:val="H4,Ref Heading 1,rh1,Heading sql,sect 1.2.3.4,PIM 4,h4,Table and Figures,(Alt+4),Level 2 - a,Heading 4 (Numbered),bullet,bl,bb,付标题,第三层条,L4,4th level,4,First Subheading,Sub3Para,dash,d,h41,dash1,d1,31,h42,dash2,d2,32,Entrust Heading 4,rh11,rh12,H41"/>
    <w:basedOn w:val="a5"/>
    <w:next w:val="a6"/>
    <w:link w:val="4Char"/>
    <w:qFormat/>
    <w:rsid w:val="00291FEB"/>
    <w:pPr>
      <w:keepNext/>
      <w:keepLines/>
      <w:numPr>
        <w:ilvl w:val="3"/>
        <w:numId w:val="25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aliases w:val="H5,PIM 5,Block Label,h5,5,l4,ds,dd,l5,hm,module heading,口,口1,口2,Roman list,heading 5,l5+toc5,Numbered Sub-list,一,正文五级标题,Appendix A  Heading 5,第四层条,Roman list1,Roman list2,Roman list11,Roman list3,Roman list12,Roman list21,Roman list111,L5,Level 3 -"/>
    <w:basedOn w:val="a5"/>
    <w:next w:val="a6"/>
    <w:link w:val="5Char"/>
    <w:qFormat/>
    <w:rsid w:val="00291FEB"/>
    <w:pPr>
      <w:keepNext/>
      <w:keepLines/>
      <w:numPr>
        <w:ilvl w:val="4"/>
        <w:numId w:val="2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BOD 4,PIM 6,Legal Level 1.,Bullet list,第五层条,L6,h6,Third Subheading,6,Bullet (Single Lines),CSS节内4级标记,正文六级标题,标题 6(ALT+6),Heading 6,h61,heading 61,标题 6 Char Char Char,标题 6 Char1,标题 6 Char Char,Heading 6A,l6,hsm,submodule heading,Figure label,cnp,s"/>
    <w:basedOn w:val="a5"/>
    <w:next w:val="a6"/>
    <w:link w:val="6Char"/>
    <w:qFormat/>
    <w:rsid w:val="00291FEB"/>
    <w:pPr>
      <w:keepNext/>
      <w:keepLines/>
      <w:numPr>
        <w:ilvl w:val="5"/>
        <w:numId w:val="25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aliases w:val="PIM 7,不用,letter list,（1）,H TIMES1,Legal Level 1.1.,L7,1.标题 6,H7,sdf,图表标题,正文七级标题,h7,st,SDL title,h71,st1,SDL title1,h72,st2,SDL title2,h73,st3,SDL title3,h74,st4,SDL title4,h75,st5,SDL title5,cnc,Caption number (column-wide),ITT t7,PA Appendix Major"/>
    <w:basedOn w:val="a5"/>
    <w:next w:val="a5"/>
    <w:link w:val="7Char"/>
    <w:qFormat/>
    <w:rsid w:val="00291FEB"/>
    <w:pPr>
      <w:keepNext/>
      <w:keepLines/>
      <w:numPr>
        <w:ilvl w:val="6"/>
        <w:numId w:val="25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aliases w:val="不用8,附录,注意框体,Legal Level 1.1.1.,Legal Level 1.1.1.1,Legal Level 1.1.1.2,Legal Level 1.1.1.3,Legal Level 1.1.1.4,Legal Level 1.1.1.5,Legal Level 1.1.1.6,Legal Level 1.1.1.7,Legal Level 1.1.1.11,Legal Level 1.1.1.21,Legal Level 1.1.1.8,（A）,正文八级标题,tt,标"/>
    <w:basedOn w:val="a5"/>
    <w:next w:val="a5"/>
    <w:link w:val="8Char"/>
    <w:qFormat/>
    <w:rsid w:val="00291FEB"/>
    <w:pPr>
      <w:keepNext/>
      <w:keepLines/>
      <w:numPr>
        <w:ilvl w:val="7"/>
        <w:numId w:val="25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aliases w:val="PIM 9,不用9,Appendix,三级标题,图的编号,Legal Level 1.1.1.1.,figure label,huh,Legal Level 1.1.1.1.1,Legal Level 1.1.1.1.2,Legal Level 1.1.1.1.3,Legal Level 1.1.1.1.4,Legal Level 1.1.1.1.5,Legal Level 1.1.1.1.6,Legal Level 1.1.1.1.7,Legal Level 1.1.1.1.11,正文九级"/>
    <w:basedOn w:val="a5"/>
    <w:next w:val="a5"/>
    <w:link w:val="9Char"/>
    <w:qFormat/>
    <w:rsid w:val="00291FEB"/>
    <w:pPr>
      <w:keepNext/>
      <w:keepLines/>
      <w:numPr>
        <w:ilvl w:val="8"/>
        <w:numId w:val="25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Char">
    <w:name w:val="标题 1 Char"/>
    <w:aliases w:val="H1 Char,PIM 1 Char,Heading 0 Char,Fab-1 Char,h1 Char,1. Char,Normal + Font: Helvetica Char,Bold Char,Space Before 12 pt Char,Not Bold Char,H11 Char,H12 Char,H13 Char,H14 Char,H15 Char,H16 Char,H17 Char,H111 Char,H121 Char,H131 Char,H141 Char"/>
    <w:link w:val="1"/>
    <w:rsid w:val="00F64B8B"/>
    <w:rPr>
      <w:rFonts w:eastAsia="黑体"/>
      <w:b/>
      <w:bCs/>
      <w:kern w:val="44"/>
      <w:sz w:val="44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Char">
    <w:name w:val="标题 2 Char"/>
    <w:aliases w:val="Heading 2 Hidden Char,Heading 2 CCBS Char,heading 2 Char,H2 Char,Heading 2 Char,sect 1.2 Char,Underrubrik1 Char,prop2 Char,UNDERRUBRIK 1-2 Char,2nd level Char,h2 Char,2 Char,Header 2 Char,l2 Char,Titre2 Char,Head 2 Char,Fab-2 Char,PIM2 Char"/>
    <w:link w:val="20"/>
    <w:rsid w:val="00291FEB"/>
    <w:rPr>
      <w:rFonts w:ascii="Arial" w:eastAsia="黑体" w:hAnsi="Arial"/>
      <w:b/>
      <w:bCs/>
      <w:kern w:val="2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3Char">
    <w:name w:val="标题 3 Char"/>
    <w:aliases w:val="H3 Char,Heading 3 - old Char,h3 Char,sect1.2.3 Char,BOD 0 Char,Side Heading Char,Para3 Char,Side Heading1 Char,Para 3 Char,l3 Char,CT Char,Bold Head Char,bh Char,level_3 Char,PIM 3 Char,Level 3 Head Char,3rd level Char,3 Char,heading 3TOC Char"/>
    <w:link w:val="31"/>
    <w:rsid w:val="00291FEB"/>
    <w:rPr>
      <w:rFonts w:eastAsia="黑体"/>
      <w:b/>
      <w:bCs/>
      <w:kern w:val="2"/>
      <w:sz w:val="30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a">
    <w:name w:val="header"/>
    <w:basedOn w:val="a5"/>
    <w:link w:val="Char"/>
    <w:uiPriority w:val="99"/>
    <w:rsid w:val="002D4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5"/>
    <w:link w:val="Char0"/>
    <w:uiPriority w:val="99"/>
    <w:rsid w:val="002D4CA0"/>
    <w:pPr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character" w:styleId="ac">
    <w:name w:val="page number"/>
    <w:basedOn w:val="a7"/>
    <w:rsid w:val="002D4CA0"/>
  </w:style>
  <w:style w:type="paragraph" w:styleId="12">
    <w:name w:val="toc 1"/>
    <w:basedOn w:val="a5"/>
    <w:next w:val="a5"/>
    <w:uiPriority w:val="39"/>
    <w:rsid w:val="00E315DD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3">
    <w:name w:val="toc 2"/>
    <w:basedOn w:val="a5"/>
    <w:next w:val="a5"/>
    <w:uiPriority w:val="39"/>
    <w:rsid w:val="00C67FD9"/>
    <w:pPr>
      <w:ind w:left="240"/>
    </w:pPr>
    <w:rPr>
      <w:rFonts w:ascii="Calibri" w:hAnsi="Calibri" w:cs="Calibri"/>
      <w:smallCaps/>
      <w:sz w:val="20"/>
      <w:szCs w:val="20"/>
    </w:rPr>
  </w:style>
  <w:style w:type="paragraph" w:styleId="32">
    <w:name w:val="toc 3"/>
    <w:basedOn w:val="a5"/>
    <w:next w:val="a5"/>
    <w:uiPriority w:val="39"/>
    <w:rsid w:val="00C67FD9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51">
    <w:name w:val="toc 5"/>
    <w:basedOn w:val="a5"/>
    <w:next w:val="a5"/>
    <w:uiPriority w:val="39"/>
    <w:rsid w:val="002D4CA0"/>
    <w:pPr>
      <w:ind w:left="960"/>
    </w:pPr>
    <w:rPr>
      <w:rFonts w:ascii="Calibri" w:hAnsi="Calibri" w:cs="Calibri"/>
      <w:sz w:val="18"/>
      <w:szCs w:val="18"/>
    </w:rPr>
  </w:style>
  <w:style w:type="paragraph" w:styleId="60">
    <w:name w:val="toc 6"/>
    <w:basedOn w:val="a5"/>
    <w:next w:val="a5"/>
    <w:autoRedefine/>
    <w:uiPriority w:val="39"/>
    <w:rsid w:val="002D4CA0"/>
    <w:pPr>
      <w:ind w:left="1200"/>
    </w:pPr>
    <w:rPr>
      <w:rFonts w:ascii="Calibri" w:hAnsi="Calibri" w:cs="Calibri"/>
      <w:sz w:val="18"/>
      <w:szCs w:val="18"/>
    </w:rPr>
  </w:style>
  <w:style w:type="paragraph" w:styleId="70">
    <w:name w:val="toc 7"/>
    <w:basedOn w:val="a5"/>
    <w:next w:val="a5"/>
    <w:autoRedefine/>
    <w:uiPriority w:val="39"/>
    <w:rsid w:val="002D4CA0"/>
    <w:pPr>
      <w:ind w:left="1440"/>
    </w:pPr>
    <w:rPr>
      <w:rFonts w:ascii="Calibri" w:hAnsi="Calibri" w:cs="Calibri"/>
      <w:sz w:val="18"/>
      <w:szCs w:val="18"/>
    </w:rPr>
  </w:style>
  <w:style w:type="paragraph" w:styleId="80">
    <w:name w:val="toc 8"/>
    <w:basedOn w:val="a5"/>
    <w:next w:val="a5"/>
    <w:autoRedefine/>
    <w:uiPriority w:val="39"/>
    <w:rsid w:val="002D4CA0"/>
    <w:pPr>
      <w:ind w:left="1680"/>
    </w:pPr>
    <w:rPr>
      <w:rFonts w:ascii="Calibri" w:hAnsi="Calibri" w:cs="Calibri"/>
      <w:sz w:val="18"/>
      <w:szCs w:val="18"/>
    </w:rPr>
  </w:style>
  <w:style w:type="paragraph" w:styleId="90">
    <w:name w:val="toc 9"/>
    <w:basedOn w:val="a5"/>
    <w:next w:val="a5"/>
    <w:autoRedefine/>
    <w:uiPriority w:val="39"/>
    <w:rsid w:val="002D4CA0"/>
    <w:pPr>
      <w:ind w:left="1920"/>
    </w:pPr>
    <w:rPr>
      <w:rFonts w:ascii="Calibri" w:hAnsi="Calibri" w:cs="Calibri"/>
      <w:sz w:val="18"/>
      <w:szCs w:val="18"/>
    </w:rPr>
  </w:style>
  <w:style w:type="paragraph" w:customStyle="1" w:styleId="48257">
    <w:name w:val="样式 宋体 悬挂缩进: 4.8 字符 左  2.57 字符"/>
    <w:basedOn w:val="a5"/>
    <w:rsid w:val="00A03AE7"/>
    <w:pPr>
      <w:ind w:leftChars="257" w:left="1097" w:hanging="480"/>
    </w:pPr>
    <w:rPr>
      <w:rFonts w:ascii="宋体" w:hAnsi="宋体" w:cs="宋体"/>
      <w:szCs w:val="20"/>
    </w:rPr>
  </w:style>
  <w:style w:type="paragraph" w:customStyle="1" w:styleId="085085">
    <w:name w:val="样式 宋体 黑色 居中 左侧:  0.85 厘米 首行缩进:  0.85 厘米 字距调整小四"/>
    <w:basedOn w:val="a5"/>
    <w:rsid w:val="00AD0E11"/>
    <w:pPr>
      <w:ind w:left="482"/>
      <w:jc w:val="both"/>
    </w:pPr>
    <w:rPr>
      <w:rFonts w:ascii="宋体" w:hAnsi="宋体" w:cs="宋体"/>
      <w:color w:val="000000"/>
      <w:kern w:val="24"/>
      <w:szCs w:val="20"/>
    </w:rPr>
  </w:style>
  <w:style w:type="character" w:customStyle="1" w:styleId="13">
    <w:name w:val="访问过的超链接1"/>
    <w:aliases w:val="已访问的超级链接"/>
    <w:uiPriority w:val="99"/>
    <w:rsid w:val="002D4CA0"/>
    <w:rPr>
      <w:color w:val="800080"/>
      <w:u w:val="single"/>
    </w:rPr>
  </w:style>
  <w:style w:type="paragraph" w:customStyle="1" w:styleId="ad">
    <w:name w:val="小标题"/>
    <w:basedOn w:val="a5"/>
    <w:rsid w:val="002D4CA0"/>
    <w:pPr>
      <w:spacing w:before="120" w:after="120" w:line="0" w:lineRule="atLeast"/>
    </w:pPr>
    <w:rPr>
      <w:rFonts w:eastAsia="黑体"/>
      <w:b/>
      <w:sz w:val="28"/>
      <w:szCs w:val="20"/>
      <w:bdr w:val="single" w:sz="4" w:space="0" w:color="auto"/>
    </w:rPr>
  </w:style>
  <w:style w:type="paragraph" w:customStyle="1" w:styleId="210">
    <w:name w:val="21"/>
    <w:basedOn w:val="a5"/>
    <w:next w:val="a5"/>
    <w:rsid w:val="002D4CA0"/>
    <w:pPr>
      <w:spacing w:before="100" w:beforeAutospacing="1" w:after="100" w:afterAutospacing="1"/>
    </w:pPr>
    <w:rPr>
      <w:rFonts w:ascii="宋体" w:hAnsi="宋体"/>
    </w:rPr>
  </w:style>
  <w:style w:type="table" w:styleId="ae">
    <w:name w:val="Table Grid"/>
    <w:basedOn w:val="a8"/>
    <w:rsid w:val="00EA488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Document Map"/>
    <w:basedOn w:val="a5"/>
    <w:link w:val="Char1"/>
    <w:uiPriority w:val="99"/>
    <w:semiHidden/>
    <w:rsid w:val="002D4CA0"/>
    <w:pPr>
      <w:shd w:val="clear" w:color="auto" w:fill="000080"/>
    </w:pPr>
  </w:style>
  <w:style w:type="paragraph" w:customStyle="1" w:styleId="Lb2">
    <w:name w:val="样式 Lb2 + 华文仿宋 小四"/>
    <w:basedOn w:val="a5"/>
    <w:rsid w:val="00556670"/>
    <w:pPr>
      <w:tabs>
        <w:tab w:val="num" w:pos="432"/>
      </w:tabs>
      <w:ind w:left="432" w:hanging="432"/>
    </w:pPr>
  </w:style>
  <w:style w:type="paragraph" w:customStyle="1" w:styleId="200">
    <w:name w:val="20"/>
    <w:basedOn w:val="a5"/>
    <w:next w:val="a5"/>
    <w:rsid w:val="00556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126">
    <w:name w:val="样式 宋体 段前: 12 磅 段后: 6 磅"/>
    <w:basedOn w:val="a5"/>
    <w:rsid w:val="00556670"/>
    <w:pPr>
      <w:spacing w:before="240" w:after="120"/>
      <w:ind w:firstLineChars="200" w:firstLine="480"/>
    </w:pPr>
    <w:rPr>
      <w:rFonts w:ascii="宋体" w:hAnsi="宋体" w:cs="宋体"/>
      <w:szCs w:val="20"/>
    </w:rPr>
  </w:style>
  <w:style w:type="paragraph" w:customStyle="1" w:styleId="af0">
    <w:name w:val="新正文"/>
    <w:basedOn w:val="a5"/>
    <w:autoRedefine/>
    <w:rsid w:val="00556670"/>
    <w:pPr>
      <w:ind w:leftChars="30" w:left="72" w:firstLineChars="200" w:firstLine="480"/>
    </w:pPr>
    <w:rPr>
      <w:rFonts w:cs="宋体"/>
      <w:szCs w:val="20"/>
    </w:rPr>
  </w:style>
  <w:style w:type="paragraph" w:customStyle="1" w:styleId="03">
    <w:name w:val="样式 新正文 + 左侧:  0.3 字符"/>
    <w:basedOn w:val="a5"/>
    <w:autoRedefine/>
    <w:rsid w:val="00556670"/>
    <w:pPr>
      <w:ind w:left="63"/>
    </w:pPr>
  </w:style>
  <w:style w:type="paragraph" w:customStyle="1" w:styleId="074">
    <w:name w:val="样式 首行缩进:  0.74 厘米"/>
    <w:basedOn w:val="a5"/>
    <w:link w:val="074Char"/>
    <w:autoRedefine/>
    <w:rsid w:val="00556670"/>
    <w:pPr>
      <w:ind w:firstLine="420"/>
    </w:pPr>
    <w:rPr>
      <w:rFonts w:cs="宋体"/>
      <w:kern w:val="2"/>
      <w:szCs w:val="20"/>
    </w:rPr>
  </w:style>
  <w:style w:type="character" w:customStyle="1" w:styleId="074Char">
    <w:name w:val="样式 首行缩进:  0.74 厘米 Char"/>
    <w:link w:val="074"/>
    <w:rsid w:val="00BA7E38"/>
    <w:rPr>
      <w:rFonts w:eastAsia="宋体" w:cs="宋体"/>
      <w:kern w:val="2"/>
      <w:sz w:val="24"/>
      <w:lang w:val="en-US" w:eastAsia="zh-CN" w:bidi="ar-SA"/>
    </w:rPr>
  </w:style>
  <w:style w:type="paragraph" w:customStyle="1" w:styleId="14">
    <w:name w:val="样式1"/>
    <w:basedOn w:val="a5"/>
    <w:rsid w:val="00556670"/>
    <w:pPr>
      <w:ind w:rightChars="10" w:right="24" w:firstLineChars="236" w:firstLine="566"/>
    </w:pPr>
  </w:style>
  <w:style w:type="paragraph" w:customStyle="1" w:styleId="af1">
    <w:name w:val="首行缩进正文"/>
    <w:basedOn w:val="a5"/>
    <w:rsid w:val="00AD0E11"/>
    <w:pPr>
      <w:ind w:firstLine="480"/>
    </w:pPr>
    <w:rPr>
      <w:rFonts w:hAnsi="宋体" w:cs="宋体"/>
      <w:szCs w:val="20"/>
    </w:rPr>
  </w:style>
  <w:style w:type="paragraph" w:styleId="af2">
    <w:name w:val="Body Text"/>
    <w:aliases w:val="contents,body text1,bt1,contents1"/>
    <w:basedOn w:val="a5"/>
    <w:link w:val="Char2"/>
    <w:uiPriority w:val="99"/>
    <w:rsid w:val="00556670"/>
    <w:pPr>
      <w:spacing w:after="120"/>
    </w:pPr>
  </w:style>
  <w:style w:type="paragraph" w:styleId="a6">
    <w:name w:val="Body Text First Indent"/>
    <w:basedOn w:val="af2"/>
    <w:link w:val="Char3"/>
    <w:uiPriority w:val="99"/>
    <w:rsid w:val="002C4904"/>
    <w:pPr>
      <w:spacing w:after="0" w:line="240" w:lineRule="auto"/>
      <w:ind w:firstLineChars="200" w:firstLine="200"/>
    </w:pPr>
  </w:style>
  <w:style w:type="paragraph" w:customStyle="1" w:styleId="Lb200">
    <w:name w:val="样式 样式 Lb2 + 华文仿宋 小四 + 左侧:  0 厘米 首行缩进:  0 厘米"/>
    <w:basedOn w:val="Lb2"/>
    <w:autoRedefine/>
    <w:rsid w:val="00556670"/>
    <w:pPr>
      <w:ind w:left="0" w:firstLine="0"/>
    </w:pPr>
    <w:rPr>
      <w:rFonts w:cs="宋体"/>
      <w:szCs w:val="20"/>
    </w:rPr>
  </w:style>
  <w:style w:type="paragraph" w:customStyle="1" w:styleId="0740">
    <w:name w:val="样式 左侧:  0.74 厘米"/>
    <w:basedOn w:val="a5"/>
    <w:rsid w:val="00556670"/>
    <w:pPr>
      <w:ind w:left="420"/>
    </w:pPr>
    <w:rPr>
      <w:rFonts w:cs="宋体"/>
      <w:szCs w:val="20"/>
    </w:rPr>
  </w:style>
  <w:style w:type="paragraph" w:styleId="24">
    <w:name w:val="Body Text Indent 2"/>
    <w:basedOn w:val="a5"/>
    <w:link w:val="2Char0"/>
    <w:rsid w:val="00556670"/>
    <w:pPr>
      <w:spacing w:after="120" w:line="480" w:lineRule="auto"/>
      <w:ind w:leftChars="200" w:left="420"/>
    </w:pPr>
  </w:style>
  <w:style w:type="paragraph" w:styleId="af3">
    <w:name w:val="caption"/>
    <w:basedOn w:val="a5"/>
    <w:next w:val="a5"/>
    <w:qFormat/>
    <w:rsid w:val="008D4112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af4">
    <w:name w:val="一级列表"/>
    <w:basedOn w:val="a5"/>
    <w:rsid w:val="00CD0F42"/>
    <w:pPr>
      <w:tabs>
        <w:tab w:val="num" w:pos="432"/>
      </w:tabs>
      <w:ind w:left="432" w:hanging="432"/>
    </w:pPr>
    <w:rPr>
      <w:szCs w:val="20"/>
    </w:rPr>
  </w:style>
  <w:style w:type="paragraph" w:customStyle="1" w:styleId="19">
    <w:name w:val="19"/>
    <w:basedOn w:val="a5"/>
    <w:rsid w:val="00885384"/>
  </w:style>
  <w:style w:type="table" w:styleId="71">
    <w:name w:val="Table Grid 7"/>
    <w:basedOn w:val="a8"/>
    <w:rsid w:val="00832774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0742">
    <w:name w:val="样式 样式 首行缩进:  0.74 厘米 + 首行缩进:  2 字符"/>
    <w:basedOn w:val="074"/>
    <w:rsid w:val="00BA7E38"/>
    <w:pPr>
      <w:spacing w:after="156"/>
      <w:ind w:firstLineChars="200" w:firstLine="480"/>
      <w:jc w:val="center"/>
    </w:pPr>
    <w:rPr>
      <w:sz w:val="21"/>
      <w:szCs w:val="24"/>
    </w:rPr>
  </w:style>
  <w:style w:type="paragraph" w:customStyle="1" w:styleId="15">
    <w:name w:val="正文1"/>
    <w:basedOn w:val="a5"/>
    <w:rsid w:val="00BA7E38"/>
    <w:pPr>
      <w:topLinePunct/>
      <w:spacing w:beforeLines="50" w:afterLines="50" w:line="300" w:lineRule="auto"/>
      <w:ind w:left="420"/>
    </w:pPr>
    <w:rPr>
      <w:sz w:val="21"/>
    </w:rPr>
  </w:style>
  <w:style w:type="paragraph" w:customStyle="1" w:styleId="215">
    <w:name w:val="样式 样式 首行缩进:  2 字符 + 行距: 1.5 倍行距"/>
    <w:basedOn w:val="a5"/>
    <w:rsid w:val="00BA7E38"/>
    <w:pPr>
      <w:ind w:firstLineChars="200" w:firstLine="480"/>
    </w:pPr>
    <w:rPr>
      <w:rFonts w:cs="宋体"/>
      <w:szCs w:val="20"/>
    </w:rPr>
  </w:style>
  <w:style w:type="character" w:styleId="af5">
    <w:name w:val="Strong"/>
    <w:uiPriority w:val="22"/>
    <w:qFormat/>
    <w:rsid w:val="008D4112"/>
    <w:rPr>
      <w:b/>
      <w:bCs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5"/>
    <w:rsid w:val="001D0ABC"/>
    <w:pPr>
      <w:widowControl w:val="0"/>
      <w:spacing w:line="240" w:lineRule="auto"/>
      <w:jc w:val="both"/>
    </w:pPr>
    <w:rPr>
      <w:kern w:val="2"/>
      <w:sz w:val="21"/>
    </w:rPr>
  </w:style>
  <w:style w:type="paragraph" w:customStyle="1" w:styleId="0741">
    <w:name w:val="样式 首行缩进:  0.74 厘米1"/>
    <w:basedOn w:val="a5"/>
    <w:rsid w:val="00ED3C02"/>
    <w:pPr>
      <w:ind w:firstLine="420"/>
    </w:pPr>
    <w:rPr>
      <w:rFonts w:cs="宋体"/>
      <w:szCs w:val="20"/>
    </w:rPr>
  </w:style>
  <w:style w:type="paragraph" w:customStyle="1" w:styleId="af6">
    <w:name w:val="文档名称"/>
    <w:basedOn w:val="a5"/>
    <w:rsid w:val="00136078"/>
    <w:pPr>
      <w:jc w:val="center"/>
    </w:pPr>
    <w:rPr>
      <w:rFonts w:eastAsia="黑体" w:cs="宋体"/>
      <w:b/>
      <w:bCs/>
      <w:sz w:val="72"/>
      <w:szCs w:val="20"/>
    </w:rPr>
  </w:style>
  <w:style w:type="paragraph" w:customStyle="1" w:styleId="1Char0">
    <w:name w:val="样式 正文缩进正文（首行缩进两字）表正文正文非缩进特点??????????段1水上软件特点 Char正文缩..."/>
    <w:basedOn w:val="a5"/>
    <w:link w:val="1CharChar"/>
    <w:rsid w:val="00A03AE7"/>
    <w:pPr>
      <w:adjustRightInd w:val="0"/>
      <w:snapToGrid w:val="0"/>
      <w:ind w:firstLineChars="200" w:firstLine="480"/>
    </w:pPr>
    <w:rPr>
      <w:rFonts w:cs="宋体"/>
      <w:bCs/>
      <w:kern w:val="2"/>
      <w:sz w:val="21"/>
    </w:rPr>
  </w:style>
  <w:style w:type="character" w:customStyle="1" w:styleId="1CharChar">
    <w:name w:val="样式 正文缩进正文（首行缩进两字）表正文正文非缩进特点??????????段1水上软件特点 Char正文缩... Char"/>
    <w:link w:val="1Char0"/>
    <w:rsid w:val="002642C4"/>
    <w:rPr>
      <w:rFonts w:eastAsia="宋体" w:cs="宋体"/>
      <w:bCs/>
      <w:kern w:val="2"/>
      <w:sz w:val="21"/>
      <w:szCs w:val="24"/>
      <w:lang w:val="en-US" w:eastAsia="zh-CN" w:bidi="ar-SA"/>
    </w:rPr>
  </w:style>
  <w:style w:type="paragraph" w:customStyle="1" w:styleId="1Char1">
    <w:name w:val="样式 样式 正文缩进正文（首行缩进两字）表正文正文非缩进特点??????????段1水上软件特点 Char正文缩... + 宋体"/>
    <w:basedOn w:val="1Char0"/>
    <w:link w:val="1CharChar0"/>
    <w:rsid w:val="002642C4"/>
    <w:pPr>
      <w:ind w:firstLine="200"/>
    </w:pPr>
    <w:rPr>
      <w:rFonts w:ascii="宋体" w:hAnsi="宋体"/>
    </w:rPr>
  </w:style>
  <w:style w:type="character" w:customStyle="1" w:styleId="1CharChar0">
    <w:name w:val="样式 样式 正文缩进正文（首行缩进两字）表正文正文非缩进特点??????????段1水上软件特点 Char正文缩... + 宋体 Char"/>
    <w:link w:val="1Char1"/>
    <w:rsid w:val="002642C4"/>
    <w:rPr>
      <w:rFonts w:ascii="宋体" w:eastAsia="宋体" w:hAnsi="宋体" w:cs="宋体"/>
      <w:bCs/>
      <w:kern w:val="2"/>
      <w:sz w:val="21"/>
      <w:szCs w:val="24"/>
      <w:lang w:val="en-US" w:eastAsia="zh-CN" w:bidi="ar-SA"/>
    </w:rPr>
  </w:style>
  <w:style w:type="character" w:customStyle="1" w:styleId="0747815">
    <w:name w:val="样式 纯文本 + (符号) 宋体 小四 首行缩进:  0.74 厘米 段后: 7.8 磅 行距: 1.5 倍行距"/>
    <w:rsid w:val="00C63FEF"/>
    <w:rPr>
      <w:rFonts w:hAnsi="宋体"/>
      <w:sz w:val="24"/>
      <w:szCs w:val="24"/>
    </w:rPr>
  </w:style>
  <w:style w:type="character" w:styleId="af7">
    <w:name w:val="annotation reference"/>
    <w:uiPriority w:val="99"/>
    <w:rsid w:val="002A445D"/>
    <w:rPr>
      <w:sz w:val="21"/>
      <w:szCs w:val="21"/>
    </w:rPr>
  </w:style>
  <w:style w:type="paragraph" w:customStyle="1" w:styleId="af8">
    <w:name w:val="段"/>
    <w:link w:val="Char4"/>
    <w:rsid w:val="001D0ABC"/>
    <w:pPr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paragraph" w:styleId="af9">
    <w:name w:val="Balloon Text"/>
    <w:basedOn w:val="a5"/>
    <w:link w:val="Char5"/>
    <w:uiPriority w:val="99"/>
    <w:semiHidden/>
    <w:rsid w:val="002A445D"/>
    <w:rPr>
      <w:sz w:val="18"/>
      <w:szCs w:val="18"/>
    </w:rPr>
  </w:style>
  <w:style w:type="paragraph" w:styleId="afa">
    <w:name w:val="annotation subject"/>
    <w:basedOn w:val="a5"/>
    <w:next w:val="af8"/>
    <w:link w:val="Char6"/>
    <w:semiHidden/>
    <w:rsid w:val="003D2A44"/>
    <w:rPr>
      <w:b/>
      <w:bCs/>
    </w:rPr>
  </w:style>
  <w:style w:type="paragraph" w:customStyle="1" w:styleId="afb">
    <w:name w:val="文档正文"/>
    <w:basedOn w:val="a5"/>
    <w:link w:val="Char10"/>
    <w:rsid w:val="00C143F4"/>
    <w:pPr>
      <w:autoSpaceDE w:val="0"/>
      <w:autoSpaceDN w:val="0"/>
      <w:adjustRightInd w:val="0"/>
      <w:spacing w:line="240" w:lineRule="atLeast"/>
      <w:ind w:firstLine="567"/>
      <w:textAlignment w:val="baseline"/>
    </w:pPr>
    <w:rPr>
      <w:rFonts w:ascii="Arial Narrow" w:hAnsi="Arial Narrow"/>
      <w:lang w:val="zh-CN"/>
    </w:rPr>
  </w:style>
  <w:style w:type="paragraph" w:styleId="afc">
    <w:name w:val="Normal Indent"/>
    <w:aliases w:val="表正文,正文非缩进,特点,段1,Indent 1,特点 Char,水上软件,中文正文,标题4 Char Char Char,正文缩进1,正文缩进 Char,正文缩进陈木华,正文（首行缩进两字） Char Char,Alt+X,mr正文缩进,正文缩进（首行缩进两字）,表正文1,正文非缩进1,Alt+X1,mr正文缩进1,特点1,段11,正文不缩进1,正文缩进 Char1,正文缩进（首行缩进两字）1,正文（首行缩进两字）1,表正文2,正文（首行缩进两字,???,?????,??"/>
    <w:basedOn w:val="a5"/>
    <w:link w:val="Char20"/>
    <w:rsid w:val="001D0ABC"/>
    <w:pPr>
      <w:widowControl w:val="0"/>
      <w:tabs>
        <w:tab w:val="left" w:pos="425"/>
        <w:tab w:val="left" w:pos="851"/>
      </w:tabs>
      <w:spacing w:line="300" w:lineRule="auto"/>
      <w:ind w:firstLine="425"/>
      <w:jc w:val="both"/>
    </w:pPr>
    <w:rPr>
      <w:kern w:val="2"/>
      <w:sz w:val="21"/>
      <w:szCs w:val="20"/>
    </w:rPr>
  </w:style>
  <w:style w:type="paragraph" w:customStyle="1" w:styleId="afd">
    <w:name w:val="项目名称"/>
    <w:basedOn w:val="a5"/>
    <w:rsid w:val="000F0342"/>
    <w:pPr>
      <w:ind w:left="883" w:right="240" w:hanging="883"/>
      <w:jc w:val="center"/>
    </w:pPr>
    <w:rPr>
      <w:rFonts w:ascii="黑体" w:eastAsia="黑体" w:hAnsi="宋体" w:cs="宋体"/>
      <w:b/>
      <w:bCs/>
      <w:sz w:val="44"/>
      <w:szCs w:val="20"/>
    </w:rPr>
  </w:style>
  <w:style w:type="paragraph" w:customStyle="1" w:styleId="afe">
    <w:name w:val="突出字体"/>
    <w:basedOn w:val="a5"/>
    <w:rsid w:val="00C8559B"/>
    <w:pPr>
      <w:ind w:right="238"/>
      <w:jc w:val="center"/>
    </w:pPr>
    <w:rPr>
      <w:rFonts w:ascii="黑体" w:eastAsia="黑体" w:hAnsi="黑体" w:cs="宋体"/>
      <w:b/>
      <w:bCs/>
      <w:sz w:val="36"/>
      <w:szCs w:val="20"/>
    </w:rPr>
  </w:style>
  <w:style w:type="character" w:customStyle="1" w:styleId="Char0">
    <w:name w:val="页脚 Char"/>
    <w:link w:val="ab"/>
    <w:uiPriority w:val="99"/>
    <w:rsid w:val="007777F0"/>
    <w:rPr>
      <w:kern w:val="2"/>
      <w:sz w:val="18"/>
      <w:szCs w:val="18"/>
    </w:rPr>
  </w:style>
  <w:style w:type="paragraph" w:styleId="41">
    <w:name w:val="toc 4"/>
    <w:basedOn w:val="a5"/>
    <w:next w:val="a5"/>
    <w:autoRedefine/>
    <w:uiPriority w:val="39"/>
    <w:rsid w:val="007777F0"/>
    <w:pPr>
      <w:ind w:left="720"/>
    </w:pPr>
    <w:rPr>
      <w:rFonts w:ascii="Calibri" w:hAnsi="Calibri" w:cs="Calibri"/>
      <w:sz w:val="18"/>
      <w:szCs w:val="18"/>
    </w:rPr>
  </w:style>
  <w:style w:type="character" w:styleId="aff">
    <w:name w:val="Hyperlink"/>
    <w:aliases w:val="超级链接"/>
    <w:uiPriority w:val="99"/>
    <w:unhideWhenUsed/>
    <w:rsid w:val="007777F0"/>
    <w:rPr>
      <w:color w:val="0000FF"/>
      <w:u w:val="single"/>
    </w:rPr>
  </w:style>
  <w:style w:type="character" w:customStyle="1" w:styleId="4Char">
    <w:name w:val="标题 4 Char"/>
    <w:aliases w:val="H4 Char,Ref Heading 1 Char,rh1 Char,Heading sql Char,sect 1.2.3.4 Char,PIM 4 Char,h4 Char,Table and Figures Char,(Alt+4) Char,Level 2 - a Char,Heading 4 (Numbered) Char,bullet Char,bl Char,bb Char,付标题 Char,第三层条 Char,L4 Char,4th level Char"/>
    <w:link w:val="4"/>
    <w:rsid w:val="007654D2"/>
    <w:rPr>
      <w:rFonts w:ascii="Arial" w:eastAsia="黑体" w:hAnsi="Arial"/>
      <w:b/>
      <w:bCs/>
      <w:sz w:val="28"/>
      <w:szCs w:val="28"/>
    </w:rPr>
  </w:style>
  <w:style w:type="character" w:customStyle="1" w:styleId="5Char">
    <w:name w:val="标题 5 Char"/>
    <w:aliases w:val="H5 Char,PIM 5 Char,Block Label Char,h5 Char,5 Char,l4 Char,ds Char,dd Char,l5 Char,hm Char,module heading Char,口 Char,口1 Char,口2 Char,Roman list Char,heading 5 Char,l5+toc5 Char,Numbered Sub-list Char,一 Char,正文五级标题 Char,第四层条 Char,L5 Char"/>
    <w:link w:val="50"/>
    <w:rsid w:val="007654D2"/>
    <w:rPr>
      <w:b/>
      <w:bCs/>
      <w:sz w:val="28"/>
      <w:szCs w:val="28"/>
    </w:rPr>
  </w:style>
  <w:style w:type="character" w:customStyle="1" w:styleId="6Char">
    <w:name w:val="标题 6 Char"/>
    <w:aliases w:val="H6 Char,BOD 4 Char,PIM 6 Char,Legal Level 1. Char,Bullet list Char,第五层条 Char,L6 Char,h6 Char,Third Subheading Char,6 Char,Bullet (Single Lines) Char,CSS节内4级标记 Char,正文六级标题 Char,标题 6(ALT+6) Char,Heading 6 Char,h61 Char,heading 61 Char,l6 Char"/>
    <w:link w:val="6"/>
    <w:rsid w:val="007654D2"/>
    <w:rPr>
      <w:rFonts w:ascii="Arial" w:eastAsia="黑体" w:hAnsi="Arial"/>
      <w:b/>
      <w:bCs/>
      <w:sz w:val="24"/>
      <w:szCs w:val="24"/>
    </w:rPr>
  </w:style>
  <w:style w:type="character" w:customStyle="1" w:styleId="7Char">
    <w:name w:val="标题 7 Char"/>
    <w:aliases w:val="PIM 7 Char,不用 Char,letter list Char,（1） Char,H TIMES1 Char,Legal Level 1.1. Char,L7 Char,1.标题 6 Char,H7 Char,sdf Char,图表标题 Char,正文七级标题 Char,h7 Char,st Char,SDL title Char,h71 Char,st1 Char,SDL title1 Char,h72 Char,st2 Char,SDL title2 Char"/>
    <w:link w:val="7"/>
    <w:rsid w:val="007654D2"/>
    <w:rPr>
      <w:b/>
      <w:bCs/>
      <w:sz w:val="24"/>
      <w:szCs w:val="24"/>
    </w:rPr>
  </w:style>
  <w:style w:type="character" w:customStyle="1" w:styleId="8Char">
    <w:name w:val="标题 8 Char"/>
    <w:aliases w:val="不用8 Char,附录 Char,注意框体 Char,Legal Level 1.1.1. Char,Legal Level 1.1.1.1 Char,Legal Level 1.1.1.2 Char,Legal Level 1.1.1.3 Char,Legal Level 1.1.1.4 Char,Legal Level 1.1.1.5 Char,Legal Level 1.1.1.6 Char,Legal Level 1.1.1.7 Char,（A） Char,tt Char"/>
    <w:link w:val="8"/>
    <w:rsid w:val="007654D2"/>
    <w:rPr>
      <w:rFonts w:ascii="Arial" w:eastAsia="黑体" w:hAnsi="Arial"/>
      <w:sz w:val="24"/>
      <w:szCs w:val="24"/>
    </w:rPr>
  </w:style>
  <w:style w:type="character" w:customStyle="1" w:styleId="9Char">
    <w:name w:val="标题 9 Char"/>
    <w:aliases w:val="PIM 9 Char,不用9 Char,Appendix Char,三级标题 Char,图的编号 Char,Legal Level 1.1.1.1. Char,figure label Char,huh Char,Legal Level 1.1.1.1.1 Char,Legal Level 1.1.1.1.2 Char,Legal Level 1.1.1.1.3 Char,Legal Level 1.1.1.1.4 Char,Legal Level 1.1.1.1.5 Char"/>
    <w:link w:val="9"/>
    <w:rsid w:val="007654D2"/>
    <w:rPr>
      <w:rFonts w:ascii="Arial" w:eastAsia="黑体" w:hAnsi="Arial"/>
      <w:sz w:val="21"/>
      <w:szCs w:val="21"/>
    </w:rPr>
  </w:style>
  <w:style w:type="paragraph" w:styleId="aff0">
    <w:name w:val="Title"/>
    <w:basedOn w:val="a5"/>
    <w:next w:val="a5"/>
    <w:link w:val="Char7"/>
    <w:qFormat/>
    <w:rsid w:val="007654D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7">
    <w:name w:val="标题 Char"/>
    <w:link w:val="aff0"/>
    <w:rsid w:val="007654D2"/>
    <w:rPr>
      <w:rFonts w:ascii="Cambria" w:hAnsi="Cambria" w:cs="Times New Roman"/>
      <w:b/>
      <w:bCs/>
      <w:sz w:val="32"/>
      <w:szCs w:val="32"/>
    </w:rPr>
  </w:style>
  <w:style w:type="paragraph" w:styleId="aff1">
    <w:name w:val="Subtitle"/>
    <w:basedOn w:val="a5"/>
    <w:next w:val="a5"/>
    <w:link w:val="Char8"/>
    <w:qFormat/>
    <w:rsid w:val="007654D2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8">
    <w:name w:val="副标题 Char"/>
    <w:link w:val="aff1"/>
    <w:rsid w:val="007654D2"/>
    <w:rPr>
      <w:rFonts w:ascii="Cambria" w:hAnsi="Cambria" w:cs="Times New Roman"/>
      <w:b/>
      <w:bCs/>
      <w:kern w:val="28"/>
      <w:sz w:val="32"/>
      <w:szCs w:val="32"/>
    </w:rPr>
  </w:style>
  <w:style w:type="character" w:styleId="aff2">
    <w:name w:val="Emphasis"/>
    <w:qFormat/>
    <w:rsid w:val="007654D2"/>
    <w:rPr>
      <w:i/>
      <w:iCs/>
    </w:rPr>
  </w:style>
  <w:style w:type="paragraph" w:styleId="aff3">
    <w:name w:val="No Spacing"/>
    <w:uiPriority w:val="1"/>
    <w:qFormat/>
    <w:rsid w:val="007654D2"/>
    <w:rPr>
      <w:sz w:val="24"/>
      <w:szCs w:val="24"/>
    </w:rPr>
  </w:style>
  <w:style w:type="paragraph" w:styleId="aff4">
    <w:name w:val="List Paragraph"/>
    <w:basedOn w:val="a5"/>
    <w:uiPriority w:val="34"/>
    <w:qFormat/>
    <w:rsid w:val="007654D2"/>
    <w:pPr>
      <w:ind w:firstLineChars="200" w:firstLine="420"/>
    </w:pPr>
  </w:style>
  <w:style w:type="paragraph" w:styleId="aff5">
    <w:name w:val="Quote"/>
    <w:basedOn w:val="a5"/>
    <w:next w:val="a5"/>
    <w:link w:val="Char9"/>
    <w:uiPriority w:val="29"/>
    <w:qFormat/>
    <w:rsid w:val="007654D2"/>
    <w:rPr>
      <w:i/>
      <w:iCs/>
      <w:color w:val="000000"/>
      <w:sz w:val="20"/>
      <w:szCs w:val="20"/>
    </w:rPr>
  </w:style>
  <w:style w:type="character" w:customStyle="1" w:styleId="Char9">
    <w:name w:val="引用 Char"/>
    <w:link w:val="aff5"/>
    <w:uiPriority w:val="29"/>
    <w:rsid w:val="007654D2"/>
    <w:rPr>
      <w:i/>
      <w:iCs/>
      <w:color w:val="000000"/>
    </w:rPr>
  </w:style>
  <w:style w:type="paragraph" w:styleId="aff6">
    <w:name w:val="Intense Quote"/>
    <w:basedOn w:val="a5"/>
    <w:next w:val="a5"/>
    <w:link w:val="Chara"/>
    <w:uiPriority w:val="30"/>
    <w:qFormat/>
    <w:rsid w:val="007654D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</w:rPr>
  </w:style>
  <w:style w:type="character" w:customStyle="1" w:styleId="Chara">
    <w:name w:val="明显引用 Char"/>
    <w:link w:val="aff6"/>
    <w:uiPriority w:val="30"/>
    <w:rsid w:val="007654D2"/>
    <w:rPr>
      <w:b/>
      <w:bCs/>
      <w:i/>
      <w:iCs/>
      <w:color w:val="4F81BD"/>
    </w:rPr>
  </w:style>
  <w:style w:type="character" w:styleId="aff7">
    <w:name w:val="Subtle Emphasis"/>
    <w:uiPriority w:val="19"/>
    <w:qFormat/>
    <w:rsid w:val="007654D2"/>
    <w:rPr>
      <w:i/>
      <w:iCs/>
      <w:color w:val="808080"/>
    </w:rPr>
  </w:style>
  <w:style w:type="character" w:styleId="aff8">
    <w:name w:val="Intense Emphasis"/>
    <w:uiPriority w:val="21"/>
    <w:qFormat/>
    <w:rsid w:val="007654D2"/>
    <w:rPr>
      <w:b/>
      <w:bCs/>
      <w:i/>
      <w:iCs/>
      <w:color w:val="4F81BD"/>
    </w:rPr>
  </w:style>
  <w:style w:type="character" w:styleId="aff9">
    <w:name w:val="Subtle Reference"/>
    <w:uiPriority w:val="31"/>
    <w:qFormat/>
    <w:rsid w:val="007654D2"/>
    <w:rPr>
      <w:smallCaps/>
      <w:color w:val="C0504D"/>
      <w:u w:val="single"/>
    </w:rPr>
  </w:style>
  <w:style w:type="character" w:styleId="affa">
    <w:name w:val="Intense Reference"/>
    <w:uiPriority w:val="32"/>
    <w:qFormat/>
    <w:rsid w:val="007654D2"/>
    <w:rPr>
      <w:b/>
      <w:bCs/>
      <w:smallCaps/>
      <w:color w:val="C0504D"/>
      <w:spacing w:val="5"/>
      <w:u w:val="single"/>
    </w:rPr>
  </w:style>
  <w:style w:type="character" w:styleId="affb">
    <w:name w:val="Book Title"/>
    <w:uiPriority w:val="33"/>
    <w:qFormat/>
    <w:rsid w:val="007654D2"/>
    <w:rPr>
      <w:b/>
      <w:bCs/>
      <w:smallCaps/>
      <w:spacing w:val="5"/>
    </w:rPr>
  </w:style>
  <w:style w:type="paragraph" w:styleId="TOC">
    <w:name w:val="TOC Heading"/>
    <w:basedOn w:val="1"/>
    <w:next w:val="a5"/>
    <w:uiPriority w:val="39"/>
    <w:qFormat/>
    <w:rsid w:val="007654D2"/>
    <w:pPr>
      <w:numPr>
        <w:numId w:val="0"/>
      </w:numPr>
      <w:spacing w:line="578" w:lineRule="auto"/>
      <w:outlineLvl w:val="9"/>
    </w:pPr>
    <w:rPr>
      <w:rFonts w:eastAsia="宋体"/>
      <w14:shadow w14:blurRad="0" w14:dist="0" w14:dir="0" w14:sx="0" w14:sy="0" w14:kx="0" w14:ky="0" w14:algn="none">
        <w14:srgbClr w14:val="000000"/>
      </w14:shadow>
    </w:rPr>
  </w:style>
  <w:style w:type="paragraph" w:styleId="affc">
    <w:name w:val="Date"/>
    <w:basedOn w:val="a5"/>
    <w:next w:val="a5"/>
    <w:link w:val="Charb"/>
    <w:rsid w:val="00AA0245"/>
    <w:pPr>
      <w:ind w:leftChars="2500" w:left="100"/>
    </w:pPr>
    <w:rPr>
      <w:caps/>
      <w:sz w:val="30"/>
    </w:rPr>
  </w:style>
  <w:style w:type="character" w:customStyle="1" w:styleId="Charb">
    <w:name w:val="日期 Char"/>
    <w:link w:val="affc"/>
    <w:rsid w:val="00AA0245"/>
    <w:rPr>
      <w:caps/>
      <w:sz w:val="30"/>
      <w:szCs w:val="24"/>
    </w:rPr>
  </w:style>
  <w:style w:type="paragraph" w:styleId="a2">
    <w:name w:val="List Bullet"/>
    <w:basedOn w:val="a5"/>
    <w:autoRedefine/>
    <w:rsid w:val="00030028"/>
    <w:pPr>
      <w:numPr>
        <w:numId w:val="17"/>
      </w:numPr>
    </w:pPr>
  </w:style>
  <w:style w:type="paragraph" w:customStyle="1" w:styleId="affd">
    <w:name w:val="段落"/>
    <w:basedOn w:val="a5"/>
    <w:autoRedefine/>
    <w:rsid w:val="00AA0245"/>
    <w:pPr>
      <w:spacing w:before="120" w:after="120"/>
      <w:ind w:firstLine="567"/>
    </w:pPr>
    <w:rPr>
      <w:szCs w:val="20"/>
    </w:rPr>
  </w:style>
  <w:style w:type="paragraph" w:customStyle="1" w:styleId="17">
    <w:name w:val="17"/>
    <w:basedOn w:val="a5"/>
    <w:next w:val="a5"/>
    <w:rsid w:val="00AA0245"/>
    <w:pPr>
      <w:spacing w:before="100" w:beforeAutospacing="1" w:after="100" w:afterAutospacing="1"/>
    </w:pPr>
    <w:rPr>
      <w:rFonts w:ascii="宋体" w:hAnsi="宋体"/>
    </w:rPr>
  </w:style>
  <w:style w:type="character" w:customStyle="1" w:styleId="CharChar2">
    <w:name w:val="Char Char2"/>
    <w:rsid w:val="001D0ABC"/>
    <w:rPr>
      <w:rFonts w:ascii="宋体" w:eastAsia="黑体" w:hAnsi="Arial" w:cs="Arial"/>
      <w:snapToGrid w:val="0"/>
      <w:kern w:val="2"/>
      <w:sz w:val="18"/>
      <w:szCs w:val="21"/>
      <w:lang w:val="en-US" w:eastAsia="zh-CN" w:bidi="ar-SA"/>
    </w:rPr>
  </w:style>
  <w:style w:type="paragraph" w:customStyle="1" w:styleId="affe">
    <w:name w:val="二级项目符号"/>
    <w:basedOn w:val="a5"/>
    <w:rsid w:val="00AA0245"/>
    <w:pPr>
      <w:tabs>
        <w:tab w:val="num" w:pos="420"/>
      </w:tabs>
      <w:ind w:left="420" w:hanging="420"/>
    </w:pPr>
    <w:rPr>
      <w:szCs w:val="20"/>
    </w:rPr>
  </w:style>
  <w:style w:type="paragraph" w:styleId="afff">
    <w:name w:val="Body Text Indent"/>
    <w:aliases w:val="正文文字缩进"/>
    <w:basedOn w:val="a5"/>
    <w:link w:val="Charc"/>
    <w:rsid w:val="00AA0245"/>
    <w:pPr>
      <w:spacing w:after="120"/>
      <w:ind w:leftChars="200" w:left="420"/>
    </w:pPr>
  </w:style>
  <w:style w:type="character" w:customStyle="1" w:styleId="Charc">
    <w:name w:val="正文文本缩进 Char"/>
    <w:aliases w:val="正文文字缩进 Char"/>
    <w:link w:val="afff"/>
    <w:rsid w:val="00AA0245"/>
    <w:rPr>
      <w:sz w:val="24"/>
      <w:szCs w:val="24"/>
    </w:rPr>
  </w:style>
  <w:style w:type="paragraph" w:customStyle="1" w:styleId="afff0">
    <w:name w:val="缩进"/>
    <w:aliases w:val="ALT+Z,标题4,四号,正文不缩进"/>
    <w:basedOn w:val="a5"/>
    <w:next w:val="a5"/>
    <w:rsid w:val="00AA0245"/>
    <w:pPr>
      <w:adjustRightInd w:val="0"/>
      <w:snapToGrid w:val="0"/>
      <w:spacing w:after="40" w:line="400" w:lineRule="exact"/>
      <w:ind w:firstLine="510"/>
    </w:pPr>
    <w:rPr>
      <w:szCs w:val="20"/>
    </w:rPr>
  </w:style>
  <w:style w:type="character" w:customStyle="1" w:styleId="content1">
    <w:name w:val="content1"/>
    <w:rsid w:val="00AA0245"/>
  </w:style>
  <w:style w:type="paragraph" w:customStyle="1" w:styleId="afff1">
    <w:name w:val="插图说明"/>
    <w:basedOn w:val="a5"/>
    <w:next w:val="a5"/>
    <w:rsid w:val="00AA0245"/>
    <w:pPr>
      <w:spacing w:afterLines="100"/>
      <w:jc w:val="center"/>
    </w:pPr>
    <w:rPr>
      <w:sz w:val="18"/>
    </w:rPr>
  </w:style>
  <w:style w:type="paragraph" w:customStyle="1" w:styleId="Table-Normal">
    <w:name w:val="Table - Normal"/>
    <w:basedOn w:val="a5"/>
    <w:rsid w:val="00AA0245"/>
    <w:pPr>
      <w:spacing w:before="60" w:after="60"/>
    </w:pPr>
    <w:rPr>
      <w:rFonts w:ascii="Arial" w:hAnsi="Arial"/>
      <w:noProof/>
      <w:sz w:val="16"/>
      <w:szCs w:val="20"/>
    </w:rPr>
  </w:style>
  <w:style w:type="paragraph" w:customStyle="1" w:styleId="16">
    <w:name w:val="16"/>
    <w:basedOn w:val="a5"/>
    <w:next w:val="HTML"/>
    <w:rsid w:val="00AA0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HTML">
    <w:name w:val="HTML Preformatted"/>
    <w:basedOn w:val="a5"/>
    <w:link w:val="HTMLChar"/>
    <w:uiPriority w:val="99"/>
    <w:rsid w:val="00AA0245"/>
    <w:rPr>
      <w:rFonts w:ascii="Courier New" w:hAnsi="Courier New"/>
      <w:sz w:val="20"/>
      <w:szCs w:val="20"/>
    </w:rPr>
  </w:style>
  <w:style w:type="character" w:customStyle="1" w:styleId="HTMLChar">
    <w:name w:val="HTML 预设格式 Char"/>
    <w:link w:val="HTML"/>
    <w:uiPriority w:val="99"/>
    <w:rsid w:val="00AA0245"/>
    <w:rPr>
      <w:rFonts w:ascii="Courier New" w:hAnsi="Courier New" w:cs="Courier New"/>
    </w:rPr>
  </w:style>
  <w:style w:type="paragraph" w:customStyle="1" w:styleId="afff2">
    <w:name w:val="表格首行"/>
    <w:basedOn w:val="a5"/>
    <w:rsid w:val="00AA0245"/>
    <w:pPr>
      <w:jc w:val="center"/>
    </w:pPr>
    <w:rPr>
      <w:rFonts w:ascii="宋体" w:hAnsi="宋体"/>
    </w:rPr>
  </w:style>
  <w:style w:type="paragraph" w:customStyle="1" w:styleId="afff3">
    <w:name w:val="表格正文"/>
    <w:basedOn w:val="a5"/>
    <w:rsid w:val="00AA0245"/>
    <w:pPr>
      <w:snapToGrid w:val="0"/>
      <w:spacing w:line="300" w:lineRule="auto"/>
    </w:pPr>
  </w:style>
  <w:style w:type="paragraph" w:customStyle="1" w:styleId="25">
    <w:name w:val="表格项目符号 2"/>
    <w:basedOn w:val="21"/>
    <w:rsid w:val="00AA0245"/>
    <w:pPr>
      <w:snapToGrid w:val="0"/>
      <w:spacing w:line="300" w:lineRule="auto"/>
      <w:ind w:left="623" w:hangingChars="200" w:hanging="374"/>
    </w:pPr>
  </w:style>
  <w:style w:type="paragraph" w:styleId="21">
    <w:name w:val="List Bullet 2"/>
    <w:basedOn w:val="a5"/>
    <w:autoRedefine/>
    <w:rsid w:val="00B35053"/>
    <w:pPr>
      <w:widowControl w:val="0"/>
      <w:numPr>
        <w:numId w:val="16"/>
      </w:numPr>
      <w:jc w:val="both"/>
    </w:pPr>
    <w:rPr>
      <w:rFonts w:ascii="Arial Narrow" w:hAnsi="Arial Narrow"/>
    </w:rPr>
  </w:style>
  <w:style w:type="paragraph" w:customStyle="1" w:styleId="a0">
    <w:name w:val="附图标题"/>
    <w:basedOn w:val="afff4"/>
    <w:next w:val="0743"/>
    <w:rsid w:val="00687069"/>
    <w:pPr>
      <w:keepNext w:val="0"/>
      <w:numPr>
        <w:numId w:val="14"/>
      </w:numPr>
      <w:spacing w:afterLines="100"/>
    </w:pPr>
    <w:rPr>
      <w:rFonts w:ascii="Arial" w:eastAsia="黑体" w:hAnsi="Arial"/>
      <w:b/>
      <w:sz w:val="21"/>
    </w:rPr>
  </w:style>
  <w:style w:type="paragraph" w:customStyle="1" w:styleId="afff4">
    <w:name w:val="附图居中"/>
    <w:basedOn w:val="a5"/>
    <w:next w:val="a0"/>
    <w:link w:val="Chard"/>
    <w:rsid w:val="00AA0245"/>
    <w:pPr>
      <w:keepNext/>
      <w:jc w:val="center"/>
    </w:pPr>
  </w:style>
  <w:style w:type="paragraph" w:customStyle="1" w:styleId="afff5">
    <w:name w:val="表格表头"/>
    <w:basedOn w:val="a5"/>
    <w:next w:val="a5"/>
    <w:rsid w:val="00AA0245"/>
    <w:pPr>
      <w:keepNext/>
      <w:tabs>
        <w:tab w:val="num" w:pos="432"/>
      </w:tabs>
      <w:spacing w:beforeLines="50"/>
      <w:ind w:left="432" w:hanging="432"/>
      <w:jc w:val="center"/>
    </w:pPr>
  </w:style>
  <w:style w:type="paragraph" w:customStyle="1" w:styleId="afff6">
    <w:name w:val="表格项目符号"/>
    <w:basedOn w:val="a2"/>
    <w:rsid w:val="00AA0245"/>
    <w:pPr>
      <w:tabs>
        <w:tab w:val="left" w:pos="249"/>
      </w:tabs>
      <w:snapToGrid w:val="0"/>
      <w:spacing w:line="300" w:lineRule="auto"/>
      <w:ind w:left="249" w:hanging="249"/>
      <w:jc w:val="both"/>
    </w:pPr>
  </w:style>
  <w:style w:type="character" w:customStyle="1" w:styleId="Chare">
    <w:name w:val="段落 Char"/>
    <w:rsid w:val="00AA0245"/>
    <w:rPr>
      <w:rFonts w:eastAsia="宋体"/>
      <w:kern w:val="2"/>
      <w:sz w:val="21"/>
      <w:lang w:val="en-US" w:eastAsia="zh-CN" w:bidi="ar-SA"/>
    </w:rPr>
  </w:style>
  <w:style w:type="paragraph" w:styleId="33">
    <w:name w:val="List 3"/>
    <w:basedOn w:val="a5"/>
    <w:rsid w:val="00AA0245"/>
  </w:style>
  <w:style w:type="character" w:customStyle="1" w:styleId="p111">
    <w:name w:val="p111"/>
    <w:rsid w:val="00AA0245"/>
    <w:rPr>
      <w:rFonts w:hint="default"/>
      <w:strike w:val="0"/>
      <w:dstrike w:val="0"/>
      <w:color w:val="000000"/>
      <w:sz w:val="22"/>
      <w:szCs w:val="22"/>
      <w:u w:val="none"/>
      <w:effect w:val="none"/>
    </w:rPr>
  </w:style>
  <w:style w:type="paragraph" w:customStyle="1" w:styleId="ALT2">
    <w:name w:val="ALT+2点符"/>
    <w:basedOn w:val="a5"/>
    <w:rsid w:val="00AA0245"/>
    <w:pPr>
      <w:tabs>
        <w:tab w:val="num" w:pos="1260"/>
      </w:tabs>
      <w:ind w:left="1260" w:hanging="420"/>
    </w:pPr>
    <w:rPr>
      <w:sz w:val="21"/>
      <w:szCs w:val="20"/>
    </w:rPr>
  </w:style>
  <w:style w:type="paragraph" w:styleId="afff7">
    <w:name w:val="table of figures"/>
    <w:basedOn w:val="a5"/>
    <w:next w:val="a5"/>
    <w:link w:val="Charf"/>
    <w:rsid w:val="00AA0245"/>
    <w:pPr>
      <w:ind w:leftChars="200" w:left="840" w:hangingChars="200" w:hanging="420"/>
    </w:pPr>
  </w:style>
  <w:style w:type="paragraph" w:customStyle="1" w:styleId="140">
    <w:name w:val="14"/>
    <w:basedOn w:val="a5"/>
    <w:rsid w:val="00AA0245"/>
  </w:style>
  <w:style w:type="paragraph" w:customStyle="1" w:styleId="BodyText2">
    <w:name w:val="BodyText 2"/>
    <w:basedOn w:val="a5"/>
    <w:link w:val="BodyText2Char"/>
    <w:rsid w:val="00AA0245"/>
    <w:pPr>
      <w:spacing w:before="120"/>
      <w:ind w:left="994"/>
    </w:pPr>
    <w:rPr>
      <w:snapToGrid w:val="0"/>
      <w:lang w:eastAsia="zh-HK"/>
    </w:rPr>
  </w:style>
  <w:style w:type="character" w:customStyle="1" w:styleId="BodyText2Char">
    <w:name w:val="BodyText 2 Char"/>
    <w:link w:val="BodyText2"/>
    <w:rsid w:val="00AA0245"/>
    <w:rPr>
      <w:snapToGrid/>
      <w:sz w:val="24"/>
      <w:szCs w:val="24"/>
      <w:lang w:eastAsia="zh-HK"/>
    </w:rPr>
  </w:style>
  <w:style w:type="paragraph" w:customStyle="1" w:styleId="Bulletwithtext2">
    <w:name w:val="Bullet with text 2"/>
    <w:basedOn w:val="a5"/>
    <w:rsid w:val="00AA0245"/>
    <w:pPr>
      <w:tabs>
        <w:tab w:val="num" w:pos="720"/>
        <w:tab w:val="num" w:pos="840"/>
      </w:tabs>
      <w:ind w:left="720" w:hanging="420"/>
    </w:pPr>
    <w:rPr>
      <w:rFonts w:ascii="Futura Bk" w:hAnsi="Futura Bk"/>
      <w:sz w:val="20"/>
      <w:szCs w:val="20"/>
      <w:lang w:val="en-GB" w:eastAsia="en-US"/>
    </w:rPr>
  </w:style>
  <w:style w:type="paragraph" w:customStyle="1" w:styleId="Numberedlist1">
    <w:name w:val="Numbered list 1"/>
    <w:basedOn w:val="a5"/>
    <w:next w:val="a5"/>
    <w:rsid w:val="00AA0245"/>
    <w:pPr>
      <w:tabs>
        <w:tab w:val="num" w:pos="840"/>
      </w:tabs>
      <w:ind w:left="840" w:hanging="420"/>
    </w:pPr>
    <w:rPr>
      <w:rFonts w:ascii="Futura Bk" w:hAnsi="Futura Bk"/>
      <w:sz w:val="20"/>
      <w:szCs w:val="20"/>
      <w:lang w:val="en-GB" w:eastAsia="en-US"/>
    </w:rPr>
  </w:style>
  <w:style w:type="paragraph" w:customStyle="1" w:styleId="Bulletwithtext5">
    <w:name w:val="Bullet with text 5"/>
    <w:basedOn w:val="a5"/>
    <w:rsid w:val="00AA0245"/>
    <w:pPr>
      <w:tabs>
        <w:tab w:val="num" w:pos="840"/>
        <w:tab w:val="num" w:pos="1800"/>
      </w:tabs>
      <w:ind w:left="1800" w:hanging="420"/>
    </w:pPr>
    <w:rPr>
      <w:rFonts w:ascii="Futura Bk" w:hAnsi="Futura Bk"/>
      <w:sz w:val="20"/>
      <w:szCs w:val="20"/>
      <w:lang w:val="en-GB" w:eastAsia="en-US"/>
    </w:rPr>
  </w:style>
  <w:style w:type="character" w:customStyle="1" w:styleId="310">
    <w:name w:val="标题 31"/>
    <w:aliases w:val="H31,Heading 3 - old1,h31,sect1.2.34,BOD 01,Side Heading2,Para31,Side Heading11,Para 31,l31,CT1,Bold Head1,bh1,level_31,PIM 31,Level 3 Head1,3rd level1,33,heading 3TOC1,1.1.1 Heading 31,sect1.2.313,sect1.2.321,sect1.2.3111,sect1.2.331,sect1.2.3121"/>
    <w:rsid w:val="00AA0245"/>
    <w:rPr>
      <w:rFonts w:eastAsia="黑体"/>
      <w:b/>
      <w:bCs/>
      <w:kern w:val="2"/>
      <w:sz w:val="30"/>
      <w:szCs w:val="32"/>
      <w:lang w:val="en-US" w:eastAsia="zh-CN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r1CharCharChar">
    <w:name w:val="Char1 Char Char 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1Char">
    <w:name w:val="Char Char1 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1CharCharCharChar">
    <w:name w:val="Char Char1 Char Char Char 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styleId="afff8">
    <w:name w:val="Plain Text"/>
    <w:basedOn w:val="a5"/>
    <w:link w:val="Charf0"/>
    <w:rsid w:val="00AA0245"/>
    <w:pPr>
      <w:adjustRightInd w:val="0"/>
      <w:spacing w:line="360" w:lineRule="atLeast"/>
      <w:textAlignment w:val="baseline"/>
    </w:pPr>
    <w:rPr>
      <w:rFonts w:ascii="宋体" w:hAnsi="Courier New"/>
      <w:sz w:val="21"/>
      <w:szCs w:val="21"/>
    </w:rPr>
  </w:style>
  <w:style w:type="character" w:customStyle="1" w:styleId="Charf0">
    <w:name w:val="纯文本 Char"/>
    <w:link w:val="afff8"/>
    <w:rsid w:val="00AA0245"/>
    <w:rPr>
      <w:rFonts w:ascii="宋体" w:hAnsi="Courier New"/>
      <w:sz w:val="21"/>
      <w:szCs w:val="21"/>
    </w:rPr>
  </w:style>
  <w:style w:type="paragraph" w:styleId="afff9">
    <w:name w:val="Salutation"/>
    <w:basedOn w:val="a5"/>
    <w:next w:val="a5"/>
    <w:link w:val="Charf1"/>
    <w:rsid w:val="00AA0245"/>
    <w:rPr>
      <w:sz w:val="21"/>
      <w:szCs w:val="21"/>
    </w:rPr>
  </w:style>
  <w:style w:type="character" w:customStyle="1" w:styleId="Charf1">
    <w:name w:val="称呼 Char"/>
    <w:link w:val="afff9"/>
    <w:rsid w:val="00AA0245"/>
    <w:rPr>
      <w:sz w:val="21"/>
      <w:szCs w:val="21"/>
    </w:rPr>
  </w:style>
  <w:style w:type="paragraph" w:customStyle="1" w:styleId="Char1CharCharCharCharCharCharCharCharCharCharCharCharCharCharCharCharCharCharCharCharChar1CharCharCharCharCharChar">
    <w:name w:val="Char1 Char Char Char Char Char Char Char Char Char Char Char Char Char Char Char Char Char Char Char Char Char1 Char Char Char Char Char Char"/>
    <w:basedOn w:val="a5"/>
    <w:rsid w:val="00AA0245"/>
    <w:pPr>
      <w:spacing w:after="160" w:line="240" w:lineRule="exact"/>
    </w:pPr>
    <w:rPr>
      <w:rFonts w:ascii="Verdana" w:hAnsi="Verdana"/>
      <w:sz w:val="20"/>
      <w:szCs w:val="20"/>
      <w:lang w:eastAsia="en-US"/>
    </w:rPr>
  </w:style>
  <w:style w:type="paragraph" w:customStyle="1" w:styleId="Default">
    <w:name w:val="Default"/>
    <w:rsid w:val="00AA0245"/>
    <w:pPr>
      <w:widowControl w:val="0"/>
      <w:autoSpaceDE w:val="0"/>
      <w:autoSpaceDN w:val="0"/>
      <w:adjustRightInd w:val="0"/>
      <w:spacing w:line="360" w:lineRule="auto"/>
    </w:pPr>
    <w:rPr>
      <w:rFonts w:ascii="宋体" w:cs="宋体"/>
      <w:color w:val="000000"/>
      <w:sz w:val="24"/>
      <w:szCs w:val="24"/>
    </w:rPr>
  </w:style>
  <w:style w:type="paragraph" w:customStyle="1" w:styleId="CharCharCharCharCharCharChar">
    <w:name w:val="Char Char Char Char Char Char Char"/>
    <w:basedOn w:val="af"/>
    <w:autoRedefine/>
    <w:rsid w:val="00AA0245"/>
    <w:pPr>
      <w:shd w:val="clear" w:color="auto" w:fill="auto"/>
    </w:pPr>
    <w:rPr>
      <w:rFonts w:ascii="Tahoma" w:hAnsi="Tahoma"/>
    </w:rPr>
  </w:style>
  <w:style w:type="character" w:customStyle="1" w:styleId="Chard">
    <w:name w:val="附图居中 Char"/>
    <w:link w:val="afff4"/>
    <w:rsid w:val="00AA0245"/>
    <w:rPr>
      <w:sz w:val="24"/>
      <w:szCs w:val="24"/>
    </w:rPr>
  </w:style>
  <w:style w:type="paragraph" w:customStyle="1" w:styleId="Charf2">
    <w:name w:val="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1CharCharCharCharCharCharCharChar">
    <w:name w:val="Char Char1 Char Char Char Char Char Char Char 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1CharCharChar">
    <w:name w:val="Char Char1 Char Char 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">
    <w:name w:val="Char 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1CharCharCharCharChar">
    <w:name w:val="Char1 Char Char Char Char 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numbering" w:styleId="111111">
    <w:name w:val="Outline List 2"/>
    <w:basedOn w:val="a9"/>
    <w:rsid w:val="00AA0245"/>
    <w:pPr>
      <w:numPr>
        <w:numId w:val="1"/>
      </w:numPr>
    </w:pPr>
  </w:style>
  <w:style w:type="paragraph" w:customStyle="1" w:styleId="110">
    <w:name w:val="11首头"/>
    <w:basedOn w:val="a5"/>
    <w:rsid w:val="00AA0245"/>
    <w:pPr>
      <w:spacing w:line="300" w:lineRule="auto"/>
    </w:pPr>
    <w:rPr>
      <w:rFonts w:ascii="黑体" w:eastAsia="黑体"/>
      <w:b/>
    </w:rPr>
  </w:style>
  <w:style w:type="paragraph" w:customStyle="1" w:styleId="120">
    <w:name w:val="12首页标题"/>
    <w:basedOn w:val="a5"/>
    <w:rsid w:val="00AA0245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130">
    <w:name w:val="13首页副标题"/>
    <w:basedOn w:val="a5"/>
    <w:rsid w:val="00AA0245"/>
    <w:pPr>
      <w:spacing w:line="300" w:lineRule="auto"/>
      <w:jc w:val="right"/>
    </w:pPr>
    <w:rPr>
      <w:b/>
      <w:sz w:val="36"/>
    </w:rPr>
  </w:style>
  <w:style w:type="paragraph" w:customStyle="1" w:styleId="141">
    <w:name w:val="14版本"/>
    <w:basedOn w:val="a5"/>
    <w:rsid w:val="00AA0245"/>
    <w:pPr>
      <w:spacing w:line="300" w:lineRule="auto"/>
      <w:jc w:val="right"/>
    </w:pPr>
    <w:rPr>
      <w:rFonts w:ascii="黑体" w:eastAsia="黑体"/>
      <w:b/>
    </w:rPr>
  </w:style>
  <w:style w:type="paragraph" w:customStyle="1" w:styleId="150">
    <w:name w:val="15公司名"/>
    <w:basedOn w:val="a5"/>
    <w:rsid w:val="00AA0245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211">
    <w:name w:val="21标头"/>
    <w:basedOn w:val="a5"/>
    <w:rsid w:val="00AA0245"/>
    <w:pPr>
      <w:jc w:val="center"/>
    </w:pPr>
    <w:rPr>
      <w:b/>
      <w:sz w:val="32"/>
      <w:szCs w:val="32"/>
    </w:rPr>
  </w:style>
  <w:style w:type="paragraph" w:customStyle="1" w:styleId="220">
    <w:name w:val="22表格"/>
    <w:basedOn w:val="a5"/>
    <w:rsid w:val="00AA0245"/>
    <w:pPr>
      <w:jc w:val="center"/>
    </w:pPr>
    <w:rPr>
      <w:rFonts w:eastAsia="仿宋_GB2312"/>
    </w:rPr>
  </w:style>
  <w:style w:type="paragraph" w:styleId="HTML0">
    <w:name w:val="HTML Address"/>
    <w:basedOn w:val="a5"/>
    <w:link w:val="HTMLChar0"/>
    <w:rsid w:val="00AA0245"/>
    <w:rPr>
      <w:i/>
      <w:iCs/>
      <w:sz w:val="21"/>
    </w:rPr>
  </w:style>
  <w:style w:type="character" w:customStyle="1" w:styleId="HTMLChar0">
    <w:name w:val="HTML 地址 Char"/>
    <w:link w:val="HTML0"/>
    <w:rsid w:val="00AA0245"/>
    <w:rPr>
      <w:i/>
      <w:iCs/>
      <w:sz w:val="21"/>
      <w:szCs w:val="24"/>
    </w:rPr>
  </w:style>
  <w:style w:type="character" w:styleId="HTML1">
    <w:name w:val="HTML Definition"/>
    <w:rsid w:val="00AA0245"/>
    <w:rPr>
      <w:i/>
      <w:iCs/>
    </w:rPr>
  </w:style>
  <w:style w:type="paragraph" w:customStyle="1" w:styleId="afffa">
    <w:name w:val="表格头"/>
    <w:basedOn w:val="a5"/>
    <w:rsid w:val="00AA0245"/>
    <w:rPr>
      <w:sz w:val="18"/>
      <w:szCs w:val="18"/>
    </w:rPr>
  </w:style>
  <w:style w:type="paragraph" w:styleId="5">
    <w:name w:val="List 5"/>
    <w:basedOn w:val="a5"/>
    <w:rsid w:val="00AA0245"/>
    <w:pPr>
      <w:numPr>
        <w:numId w:val="2"/>
      </w:numPr>
      <w:tabs>
        <w:tab w:val="clear" w:pos="260"/>
        <w:tab w:val="num" w:pos="360"/>
      </w:tabs>
      <w:ind w:left="0" w:firstLine="0"/>
    </w:pPr>
    <w:rPr>
      <w:b/>
      <w:sz w:val="21"/>
      <w:szCs w:val="21"/>
    </w:rPr>
  </w:style>
  <w:style w:type="paragraph" w:styleId="2">
    <w:name w:val="List Number 2"/>
    <w:basedOn w:val="a5"/>
    <w:rsid w:val="00AA0245"/>
    <w:pPr>
      <w:numPr>
        <w:numId w:val="3"/>
      </w:numPr>
      <w:tabs>
        <w:tab w:val="clear" w:pos="780"/>
        <w:tab w:val="num" w:pos="360"/>
      </w:tabs>
      <w:ind w:leftChars="0" w:left="0" w:firstLineChars="0" w:firstLine="0"/>
    </w:pPr>
    <w:rPr>
      <w:sz w:val="21"/>
    </w:rPr>
  </w:style>
  <w:style w:type="paragraph" w:styleId="3">
    <w:name w:val="List Bullet 3"/>
    <w:basedOn w:val="a5"/>
    <w:rsid w:val="00AA0245"/>
    <w:pPr>
      <w:numPr>
        <w:numId w:val="4"/>
      </w:numPr>
      <w:tabs>
        <w:tab w:val="clear" w:pos="360"/>
        <w:tab w:val="num" w:pos="990"/>
      </w:tabs>
      <w:ind w:leftChars="300" w:left="990"/>
    </w:pPr>
    <w:rPr>
      <w:sz w:val="21"/>
    </w:rPr>
  </w:style>
  <w:style w:type="paragraph" w:customStyle="1" w:styleId="afffb">
    <w:name w:val="目录"/>
    <w:basedOn w:val="a5"/>
    <w:rsid w:val="00AA0245"/>
    <w:pPr>
      <w:spacing w:before="120" w:after="240"/>
      <w:jc w:val="center"/>
    </w:pPr>
    <w:rPr>
      <w:b/>
      <w:sz w:val="36"/>
    </w:rPr>
  </w:style>
  <w:style w:type="paragraph" w:styleId="26">
    <w:name w:val="Body Text First Indent 2"/>
    <w:basedOn w:val="a5"/>
    <w:link w:val="2Char1"/>
    <w:rsid w:val="00AA0245"/>
    <w:pPr>
      <w:ind w:firstLineChars="200" w:firstLine="420"/>
    </w:pPr>
    <w:rPr>
      <w:sz w:val="21"/>
    </w:rPr>
  </w:style>
  <w:style w:type="character" w:customStyle="1" w:styleId="2Char1">
    <w:name w:val="正文首行缩进 2 Char"/>
    <w:link w:val="26"/>
    <w:rsid w:val="00AA0245"/>
    <w:rPr>
      <w:sz w:val="21"/>
      <w:szCs w:val="24"/>
    </w:rPr>
  </w:style>
  <w:style w:type="paragraph" w:customStyle="1" w:styleId="afffc">
    <w:name w:val="斜体"/>
    <w:basedOn w:val="26"/>
    <w:rsid w:val="00AA0245"/>
    <w:rPr>
      <w:i/>
    </w:rPr>
  </w:style>
  <w:style w:type="paragraph" w:customStyle="1" w:styleId="afffd">
    <w:name w:val="正文小标题"/>
    <w:basedOn w:val="26"/>
    <w:rsid w:val="00AA0245"/>
    <w:rPr>
      <w:b/>
    </w:rPr>
  </w:style>
  <w:style w:type="paragraph" w:styleId="afffe">
    <w:name w:val="Note Heading"/>
    <w:aliases w:val="图片"/>
    <w:basedOn w:val="a5"/>
    <w:next w:val="a5"/>
    <w:link w:val="Charf3"/>
    <w:rsid w:val="00AA0245"/>
    <w:pPr>
      <w:jc w:val="center"/>
    </w:pPr>
    <w:rPr>
      <w:rFonts w:ascii="宋体" w:hAnsi="宋体"/>
      <w:sz w:val="18"/>
      <w:szCs w:val="18"/>
    </w:rPr>
  </w:style>
  <w:style w:type="character" w:customStyle="1" w:styleId="Charf3">
    <w:name w:val="注释标题 Char"/>
    <w:aliases w:val="图片 Char"/>
    <w:link w:val="afffe"/>
    <w:rsid w:val="00AA0245"/>
    <w:rPr>
      <w:rFonts w:ascii="宋体" w:hAnsi="宋体" w:cs="宋体"/>
      <w:sz w:val="18"/>
      <w:szCs w:val="18"/>
    </w:rPr>
  </w:style>
  <w:style w:type="paragraph" w:customStyle="1" w:styleId="CharCharCharCharCharCharCharCharCharCharCharCharCharCharCharCharCharCharCharCharCharCharCharCharChar0">
    <w:name w:val="Char Char Char Char Char Char Char Char Char Char Char Char Char Char Char Char Char Char Char Char Char Char Char Char Char"/>
    <w:basedOn w:val="a5"/>
    <w:rsid w:val="00AA0245"/>
    <w:rPr>
      <w:sz w:val="21"/>
    </w:rPr>
  </w:style>
  <w:style w:type="character" w:customStyle="1" w:styleId="Char1">
    <w:name w:val="文档结构图 Char"/>
    <w:link w:val="af"/>
    <w:uiPriority w:val="99"/>
    <w:semiHidden/>
    <w:rsid w:val="00AA0245"/>
    <w:rPr>
      <w:sz w:val="24"/>
      <w:szCs w:val="24"/>
      <w:shd w:val="clear" w:color="auto" w:fill="000080"/>
    </w:rPr>
  </w:style>
  <w:style w:type="paragraph" w:customStyle="1" w:styleId="affff">
    <w:name w:val="标准正文"/>
    <w:link w:val="Charf4"/>
    <w:rsid w:val="00AA0245"/>
    <w:pPr>
      <w:widowControl w:val="0"/>
      <w:spacing w:line="360" w:lineRule="auto"/>
      <w:ind w:firstLineChars="200" w:firstLine="420"/>
    </w:pPr>
    <w:rPr>
      <w:snapToGrid w:val="0"/>
      <w:sz w:val="21"/>
      <w:szCs w:val="24"/>
    </w:rPr>
  </w:style>
  <w:style w:type="paragraph" w:customStyle="1" w:styleId="0">
    <w:name w:val="0"/>
    <w:basedOn w:val="a5"/>
    <w:rsid w:val="00AA0245"/>
    <w:rPr>
      <w:sz w:val="21"/>
      <w:szCs w:val="20"/>
    </w:rPr>
  </w:style>
  <w:style w:type="paragraph" w:customStyle="1" w:styleId="affff0">
    <w:name w:val="图样式"/>
    <w:basedOn w:val="a5"/>
    <w:rsid w:val="00AA0245"/>
    <w:pPr>
      <w:keepNext/>
      <w:autoSpaceDE w:val="0"/>
      <w:autoSpaceDN w:val="0"/>
      <w:adjustRightInd w:val="0"/>
      <w:spacing w:before="80" w:after="80"/>
      <w:jc w:val="center"/>
    </w:pPr>
    <w:rPr>
      <w:snapToGrid w:val="0"/>
      <w:sz w:val="21"/>
      <w:szCs w:val="20"/>
    </w:rPr>
  </w:style>
  <w:style w:type="paragraph" w:customStyle="1" w:styleId="151">
    <w:name w:val="15"/>
    <w:basedOn w:val="a5"/>
    <w:rsid w:val="00AA0245"/>
    <w:pPr>
      <w:spacing w:before="100" w:beforeAutospacing="1" w:after="100" w:afterAutospacing="1"/>
    </w:pPr>
    <w:rPr>
      <w:rFonts w:ascii="宋体" w:hAnsi="宋体"/>
      <w:sz w:val="21"/>
      <w:szCs w:val="20"/>
    </w:rPr>
  </w:style>
  <w:style w:type="paragraph" w:styleId="affff1">
    <w:name w:val="Normal (Web)"/>
    <w:basedOn w:val="a5"/>
    <w:uiPriority w:val="99"/>
    <w:unhideWhenUsed/>
    <w:rsid w:val="001D0ABC"/>
    <w:pPr>
      <w:spacing w:before="100" w:beforeAutospacing="1" w:after="100" w:afterAutospacing="1" w:line="240" w:lineRule="auto"/>
    </w:pPr>
    <w:rPr>
      <w:rFonts w:ascii="宋体" w:hAnsi="宋体" w:cs="宋体"/>
    </w:rPr>
  </w:style>
  <w:style w:type="paragraph" w:customStyle="1" w:styleId="27">
    <w:name w:val="样式 首行缩进:  2 字符"/>
    <w:basedOn w:val="a5"/>
    <w:rsid w:val="00AA0245"/>
    <w:pPr>
      <w:ind w:firstLineChars="200" w:firstLine="200"/>
    </w:pPr>
    <w:rPr>
      <w:sz w:val="21"/>
      <w:szCs w:val="20"/>
    </w:rPr>
  </w:style>
  <w:style w:type="paragraph" w:customStyle="1" w:styleId="affff2">
    <w:name w:val="表格文字"/>
    <w:basedOn w:val="a5"/>
    <w:rsid w:val="00AA0245"/>
    <w:pPr>
      <w:spacing w:line="360" w:lineRule="exact"/>
    </w:pPr>
    <w:rPr>
      <w:rFonts w:ascii="Garamond" w:eastAsia="楷体_GB2312" w:hAnsi="Garamond"/>
      <w:szCs w:val="20"/>
    </w:rPr>
  </w:style>
  <w:style w:type="character" w:styleId="HTML2">
    <w:name w:val="HTML Code"/>
    <w:rsid w:val="00AA0245"/>
    <w:rPr>
      <w:rFonts w:ascii="Courier New" w:eastAsia="黑体" w:hAnsi="Courier New" w:cs="Courier New"/>
      <w:snapToGrid/>
      <w:sz w:val="20"/>
      <w:szCs w:val="20"/>
      <w:lang w:val="en-US" w:eastAsia="zh-CN" w:bidi="ar-SA"/>
    </w:rPr>
  </w:style>
  <w:style w:type="character" w:customStyle="1" w:styleId="3Char0">
    <w:name w:val="正文文本缩进 3 Char"/>
    <w:link w:val="34"/>
    <w:rsid w:val="00AA0245"/>
    <w:rPr>
      <w:rFonts w:ascii="宋体" w:eastAsia="黑体" w:hAnsi="Arial" w:cs="Arial"/>
      <w:snapToGrid/>
      <w:kern w:val="2"/>
      <w:sz w:val="18"/>
      <w:szCs w:val="21"/>
    </w:rPr>
  </w:style>
  <w:style w:type="paragraph" w:customStyle="1" w:styleId="CharCharCharCharCharCharCharCharCharCharCharCharCharCharChar">
    <w:name w:val="Char Char Char Char Char Char Char Char Char Char Char Char Char Char Char"/>
    <w:next w:val="a5"/>
    <w:rsid w:val="00AA0245"/>
    <w:pPr>
      <w:keepNext/>
      <w:keepLines/>
      <w:spacing w:before="240" w:after="240" w:line="360" w:lineRule="auto"/>
      <w:ind w:hanging="624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affff3">
    <w:name w:val="图表名"/>
    <w:basedOn w:val="a5"/>
    <w:next w:val="a5"/>
    <w:autoRedefine/>
    <w:rsid w:val="00AA0245"/>
    <w:pPr>
      <w:jc w:val="center"/>
    </w:pPr>
    <w:rPr>
      <w:rFonts w:ascii="Arial" w:eastAsia="黑体" w:hAnsi="Arial" w:cs="Arial"/>
    </w:rPr>
  </w:style>
  <w:style w:type="paragraph" w:customStyle="1" w:styleId="font5">
    <w:name w:val="font5"/>
    <w:basedOn w:val="a5"/>
    <w:rsid w:val="00AA0245"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25">
    <w:name w:val="xl25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sz w:val="20"/>
      <w:szCs w:val="20"/>
    </w:rPr>
  </w:style>
  <w:style w:type="paragraph" w:customStyle="1" w:styleId="xl26">
    <w:name w:val="xl26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sz w:val="20"/>
      <w:szCs w:val="20"/>
    </w:rPr>
  </w:style>
  <w:style w:type="paragraph" w:customStyle="1" w:styleId="xl27">
    <w:name w:val="xl27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sz w:val="20"/>
      <w:szCs w:val="20"/>
    </w:rPr>
  </w:style>
  <w:style w:type="paragraph" w:customStyle="1" w:styleId="xl28">
    <w:name w:val="xl28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rFonts w:ascii="宋体" w:hAnsi="宋体" w:cs="宋体"/>
    </w:rPr>
  </w:style>
  <w:style w:type="paragraph" w:customStyle="1" w:styleId="xl29">
    <w:name w:val="xl29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rFonts w:ascii="宋体" w:hAnsi="宋体" w:cs="宋体"/>
      <w:sz w:val="20"/>
      <w:szCs w:val="20"/>
    </w:rPr>
  </w:style>
  <w:style w:type="paragraph" w:customStyle="1" w:styleId="xl30">
    <w:name w:val="xl30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sz w:val="20"/>
      <w:szCs w:val="20"/>
    </w:rPr>
  </w:style>
  <w:style w:type="paragraph" w:customStyle="1" w:styleId="xl31">
    <w:name w:val="xl31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sz w:val="20"/>
      <w:szCs w:val="20"/>
    </w:rPr>
  </w:style>
  <w:style w:type="paragraph" w:customStyle="1" w:styleId="xl32">
    <w:name w:val="xl32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宋体" w:hAnsi="宋体" w:cs="宋体"/>
      <w:sz w:val="20"/>
      <w:szCs w:val="20"/>
    </w:rPr>
  </w:style>
  <w:style w:type="paragraph" w:customStyle="1" w:styleId="xl33">
    <w:name w:val="xl33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rFonts w:ascii="宋体" w:hAnsi="宋体" w:cs="宋体"/>
      <w:sz w:val="20"/>
      <w:szCs w:val="20"/>
    </w:rPr>
  </w:style>
  <w:style w:type="paragraph" w:customStyle="1" w:styleId="xl34">
    <w:name w:val="xl34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sz w:val="20"/>
      <w:szCs w:val="20"/>
    </w:rPr>
  </w:style>
  <w:style w:type="paragraph" w:customStyle="1" w:styleId="xl35">
    <w:name w:val="xl35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sz w:val="20"/>
      <w:szCs w:val="20"/>
    </w:rPr>
  </w:style>
  <w:style w:type="paragraph" w:customStyle="1" w:styleId="xl36">
    <w:name w:val="xl36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sz w:val="20"/>
      <w:szCs w:val="20"/>
    </w:rPr>
  </w:style>
  <w:style w:type="paragraph" w:customStyle="1" w:styleId="xl37">
    <w:name w:val="xl37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color w:val="0000FF"/>
      <w:sz w:val="20"/>
      <w:szCs w:val="20"/>
    </w:rPr>
  </w:style>
  <w:style w:type="paragraph" w:customStyle="1" w:styleId="xl38">
    <w:name w:val="xl38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color w:val="0000FF"/>
      <w:sz w:val="20"/>
      <w:szCs w:val="20"/>
    </w:rPr>
  </w:style>
  <w:style w:type="paragraph" w:customStyle="1" w:styleId="xl39">
    <w:name w:val="xl39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color w:val="0000FF"/>
      <w:sz w:val="20"/>
      <w:szCs w:val="20"/>
    </w:rPr>
  </w:style>
  <w:style w:type="paragraph" w:customStyle="1" w:styleId="xl40">
    <w:name w:val="xl40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color w:val="0000FF"/>
      <w:sz w:val="20"/>
      <w:szCs w:val="20"/>
    </w:rPr>
  </w:style>
  <w:style w:type="paragraph" w:customStyle="1" w:styleId="ParaCharCharCharChar">
    <w:name w:val="默认段落字体 Para Char Char Char Char"/>
    <w:basedOn w:val="a5"/>
    <w:rsid w:val="00AA0245"/>
    <w:rPr>
      <w:rFonts w:ascii="Arial" w:hAnsi="Arial" w:cs="Arial"/>
      <w:sz w:val="21"/>
    </w:rPr>
  </w:style>
  <w:style w:type="paragraph" w:customStyle="1" w:styleId="a4">
    <w:name w:val="正文表标题"/>
    <w:next w:val="a5"/>
    <w:rsid w:val="00AA0245"/>
    <w:pPr>
      <w:numPr>
        <w:numId w:val="5"/>
      </w:numPr>
      <w:spacing w:line="360" w:lineRule="auto"/>
      <w:jc w:val="center"/>
    </w:pPr>
    <w:rPr>
      <w:rFonts w:ascii="黑体" w:eastAsia="黑体"/>
      <w:sz w:val="21"/>
      <w:szCs w:val="24"/>
    </w:rPr>
  </w:style>
  <w:style w:type="paragraph" w:customStyle="1" w:styleId="ParaCharCharCharCharCharCharCharCharCharCharCharCharCharChar">
    <w:name w:val="默认段落字体 Para Char Char Char Char Char Char Char Char Char Char Char Char Char Char"/>
    <w:next w:val="a5"/>
    <w:rsid w:val="00AA0245"/>
    <w:pPr>
      <w:keepNext/>
      <w:keepLines/>
      <w:tabs>
        <w:tab w:val="num" w:pos="3360"/>
      </w:tabs>
      <w:spacing w:before="240" w:after="240" w:line="360" w:lineRule="auto"/>
      <w:ind w:left="3360" w:hanging="420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4hu">
    <w:name w:val="标题4－hu"/>
    <w:basedOn w:val="a5"/>
    <w:next w:val="a5"/>
    <w:autoRedefine/>
    <w:semiHidden/>
    <w:rsid w:val="00AA0245"/>
    <w:pPr>
      <w:tabs>
        <w:tab w:val="num" w:pos="432"/>
      </w:tabs>
      <w:spacing w:after="160" w:line="240" w:lineRule="exact"/>
      <w:ind w:left="432" w:hanging="432"/>
    </w:pPr>
    <w:rPr>
      <w:rFonts w:ascii="Arial" w:hAnsi="Arial"/>
      <w:color w:val="000080"/>
      <w:sz w:val="22"/>
      <w:szCs w:val="22"/>
      <w:lang w:eastAsia="en-US"/>
    </w:rPr>
  </w:style>
  <w:style w:type="paragraph" w:customStyle="1" w:styleId="xl22">
    <w:name w:val="xl22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3">
    <w:name w:val="xl23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</w:rPr>
  </w:style>
  <w:style w:type="paragraph" w:customStyle="1" w:styleId="xl24">
    <w:name w:val="xl24"/>
    <w:basedOn w:val="a5"/>
    <w:rsid w:val="00AA02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</w:style>
  <w:style w:type="table" w:styleId="18">
    <w:name w:val="Table Grid 1"/>
    <w:basedOn w:val="a8"/>
    <w:rsid w:val="00AA0245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Char11">
    <w:name w:val="Char1"/>
    <w:basedOn w:val="af"/>
    <w:autoRedefine/>
    <w:rsid w:val="00AA0245"/>
    <w:rPr>
      <w:rFonts w:ascii="Tahoma" w:hAnsi="Tahoma"/>
      <w:sz w:val="30"/>
      <w:szCs w:val="30"/>
    </w:rPr>
  </w:style>
  <w:style w:type="numbering" w:customStyle="1" w:styleId="1a">
    <w:name w:val="无列表1"/>
    <w:next w:val="a9"/>
    <w:semiHidden/>
    <w:rsid w:val="00AA0245"/>
  </w:style>
  <w:style w:type="character" w:customStyle="1" w:styleId="Char10">
    <w:name w:val="文档正文 Char1"/>
    <w:link w:val="afb"/>
    <w:rsid w:val="00AA0245"/>
    <w:rPr>
      <w:rFonts w:ascii="Arial Narrow" w:hAnsi="Arial Narrow" w:cs="Arial"/>
      <w:sz w:val="24"/>
      <w:szCs w:val="24"/>
      <w:lang w:val="zh-CN"/>
    </w:rPr>
  </w:style>
  <w:style w:type="paragraph" w:customStyle="1" w:styleId="Char110">
    <w:name w:val="Char11"/>
    <w:next w:val="a5"/>
    <w:rsid w:val="00AA0245"/>
    <w:pPr>
      <w:keepNext/>
      <w:keepLines/>
      <w:tabs>
        <w:tab w:val="num" w:pos="1440"/>
      </w:tabs>
      <w:spacing w:before="240" w:after="240" w:line="360" w:lineRule="auto"/>
      <w:ind w:left="1440" w:hanging="1440"/>
      <w:outlineLvl w:val="7"/>
    </w:pPr>
    <w:rPr>
      <w:rFonts w:ascii="Arial" w:eastAsia="黑体" w:hAnsi="Arial" w:cs="Arial"/>
      <w:snapToGrid w:val="0"/>
      <w:sz w:val="21"/>
      <w:szCs w:val="21"/>
    </w:rPr>
  </w:style>
  <w:style w:type="character" w:styleId="HTML3">
    <w:name w:val="HTML Typewriter"/>
    <w:rsid w:val="00AA0245"/>
    <w:rPr>
      <w:rFonts w:ascii="Arial Unicode MS" w:eastAsia="Arial Unicode MS" w:hAnsi="Arial Unicode MS" w:cs="Arial Unicode MS"/>
      <w:snapToGrid/>
      <w:sz w:val="15"/>
      <w:szCs w:val="15"/>
      <w:lang w:val="en-US" w:eastAsia="zh-CN" w:bidi="ar-SA"/>
    </w:rPr>
  </w:style>
  <w:style w:type="paragraph" w:customStyle="1" w:styleId="affff4">
    <w:name w:val="表格标题"/>
    <w:basedOn w:val="a5"/>
    <w:autoRedefine/>
    <w:rsid w:val="00AA0245"/>
    <w:pPr>
      <w:jc w:val="center"/>
    </w:pPr>
    <w:rPr>
      <w:rFonts w:ascii="Arial" w:hAnsi="Arial"/>
      <w:b/>
      <w:sz w:val="21"/>
    </w:rPr>
  </w:style>
  <w:style w:type="character" w:customStyle="1" w:styleId="CharChar4">
    <w:name w:val="Char Char4"/>
    <w:rsid w:val="00AA0245"/>
    <w:rPr>
      <w:rFonts w:ascii="宋体"/>
      <w:kern w:val="2"/>
      <w:sz w:val="18"/>
      <w:szCs w:val="18"/>
    </w:rPr>
  </w:style>
  <w:style w:type="character" w:customStyle="1" w:styleId="Char20">
    <w:name w:val="正文缩进 Char2"/>
    <w:aliases w:val="表正文 Char,正文非缩进 Char,特点 Char1,段1 Char,Indent 1 Char,特点 Char Char,水上软件 Char,中文正文 Char,标题4 Char Char Char Char,正文缩进1 Char,正文缩进 Char Char,正文缩进陈木华 Char,正文（首行缩进两字） Char Char Char,Alt+X Char,mr正文缩进 Char,正文缩进（首行缩进两字） Char,表正文1 Char,正文非缩进1 Char"/>
    <w:link w:val="afc"/>
    <w:rsid w:val="001D0ABC"/>
    <w:rPr>
      <w:kern w:val="2"/>
      <w:sz w:val="21"/>
    </w:rPr>
  </w:style>
  <w:style w:type="paragraph" w:customStyle="1" w:styleId="CharCharCharCharCharCharCharCharCharCharCharCharCharCharChar0">
    <w:name w:val="Char Char Char Char Char Char Char Char Char Char Char Char Char Char Char"/>
    <w:next w:val="a5"/>
    <w:rsid w:val="001D0ABC"/>
    <w:pPr>
      <w:keepNext/>
      <w:keepLines/>
      <w:spacing w:before="240" w:after="240"/>
      <w:ind w:hanging="624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a3">
    <w:name w:val="标题五"/>
    <w:basedOn w:val="a5"/>
    <w:rsid w:val="00AA0245"/>
    <w:pPr>
      <w:numPr>
        <w:numId w:val="6"/>
      </w:numPr>
      <w:spacing w:line="240" w:lineRule="atLeast"/>
    </w:pPr>
    <w:rPr>
      <w:rFonts w:ascii="宋体" w:cs="宋体"/>
      <w:b/>
      <w:snapToGrid w:val="0"/>
      <w:sz w:val="20"/>
      <w:szCs w:val="20"/>
    </w:rPr>
  </w:style>
  <w:style w:type="paragraph" w:customStyle="1" w:styleId="affff5">
    <w:name w:val="联创正文"/>
    <w:basedOn w:val="a5"/>
    <w:link w:val="Charf5"/>
    <w:rsid w:val="00AA0245"/>
    <w:rPr>
      <w:rFonts w:ascii="宋体" w:hAnsi="宋体"/>
      <w:sz w:val="21"/>
    </w:rPr>
  </w:style>
  <w:style w:type="character" w:customStyle="1" w:styleId="Charf5">
    <w:name w:val="联创正文 Char"/>
    <w:link w:val="affff5"/>
    <w:rsid w:val="00AA0245"/>
    <w:rPr>
      <w:rFonts w:ascii="宋体" w:hAnsi="宋体"/>
      <w:sz w:val="21"/>
      <w:szCs w:val="24"/>
    </w:rPr>
  </w:style>
  <w:style w:type="paragraph" w:customStyle="1" w:styleId="28">
    <w:name w:val="样式 首行缩进:  2字符"/>
    <w:basedOn w:val="a5"/>
    <w:rsid w:val="00AA0245"/>
    <w:pPr>
      <w:ind w:firstLineChars="200" w:firstLine="480"/>
    </w:pPr>
    <w:rPr>
      <w:rFonts w:cs="宋体"/>
      <w:szCs w:val="20"/>
    </w:rPr>
  </w:style>
  <w:style w:type="numbering" w:customStyle="1" w:styleId="Wingdings11842">
    <w:name w:val="样式 项目符号 Wingdings (符号) 左侧:  1.18 厘米 悬挂缩进: 4.2 字符"/>
    <w:basedOn w:val="a9"/>
    <w:rsid w:val="00B35053"/>
    <w:pPr>
      <w:numPr>
        <w:numId w:val="19"/>
      </w:numPr>
    </w:pPr>
  </w:style>
  <w:style w:type="paragraph" w:customStyle="1" w:styleId="40">
    <w:name w:val="样式4"/>
    <w:basedOn w:val="a5"/>
    <w:next w:val="6"/>
    <w:rsid w:val="00AA0245"/>
    <w:pPr>
      <w:numPr>
        <w:numId w:val="8"/>
      </w:numPr>
    </w:pPr>
  </w:style>
  <w:style w:type="numbering" w:customStyle="1" w:styleId="30">
    <w:name w:val="样式3"/>
    <w:rsid w:val="00AA0245"/>
    <w:pPr>
      <w:numPr>
        <w:numId w:val="7"/>
      </w:numPr>
    </w:pPr>
  </w:style>
  <w:style w:type="paragraph" w:customStyle="1" w:styleId="180">
    <w:name w:val="18"/>
    <w:basedOn w:val="a5"/>
    <w:rsid w:val="001D0ABC"/>
    <w:pPr>
      <w:widowControl w:val="0"/>
      <w:spacing w:line="240" w:lineRule="auto"/>
      <w:jc w:val="both"/>
    </w:pPr>
    <w:rPr>
      <w:kern w:val="2"/>
      <w:sz w:val="21"/>
    </w:rPr>
  </w:style>
  <w:style w:type="paragraph" w:styleId="affff6">
    <w:name w:val="annotation text"/>
    <w:basedOn w:val="a5"/>
    <w:link w:val="Charf6"/>
    <w:uiPriority w:val="99"/>
    <w:rsid w:val="001D0ABC"/>
    <w:pPr>
      <w:widowControl w:val="0"/>
      <w:spacing w:line="240" w:lineRule="auto"/>
    </w:pPr>
    <w:rPr>
      <w:kern w:val="2"/>
      <w:sz w:val="21"/>
    </w:rPr>
  </w:style>
  <w:style w:type="character" w:customStyle="1" w:styleId="Charf6">
    <w:name w:val="批注文字 Char"/>
    <w:link w:val="affff6"/>
    <w:uiPriority w:val="99"/>
    <w:rsid w:val="001D0ABC"/>
    <w:rPr>
      <w:kern w:val="2"/>
      <w:sz w:val="21"/>
      <w:szCs w:val="24"/>
    </w:rPr>
  </w:style>
  <w:style w:type="paragraph" w:customStyle="1" w:styleId="1b">
    <w:name w:val="列出段落1"/>
    <w:basedOn w:val="a5"/>
    <w:uiPriority w:val="99"/>
    <w:rsid w:val="00AA0245"/>
    <w:pPr>
      <w:ind w:left="720"/>
    </w:pPr>
    <w:rPr>
      <w:rFonts w:ascii="Calibri" w:hAnsi="Calibri" w:cs="Calibri"/>
      <w:lang w:eastAsia="en-US"/>
    </w:rPr>
  </w:style>
  <w:style w:type="paragraph" w:customStyle="1" w:styleId="100">
    <w:name w:val="10"/>
    <w:rsid w:val="00AA0245"/>
    <w:pPr>
      <w:spacing w:line="360" w:lineRule="auto"/>
    </w:pPr>
    <w:rPr>
      <w:sz w:val="24"/>
      <w:szCs w:val="24"/>
    </w:rPr>
  </w:style>
  <w:style w:type="character" w:customStyle="1" w:styleId="Char">
    <w:name w:val="页眉 Char"/>
    <w:link w:val="aa"/>
    <w:uiPriority w:val="99"/>
    <w:rsid w:val="00AA0245"/>
    <w:rPr>
      <w:sz w:val="18"/>
      <w:szCs w:val="18"/>
    </w:rPr>
  </w:style>
  <w:style w:type="character" w:customStyle="1" w:styleId="Charf4">
    <w:name w:val="标准正文 Char"/>
    <w:link w:val="affff"/>
    <w:rsid w:val="00AA0245"/>
    <w:rPr>
      <w:snapToGrid w:val="0"/>
      <w:sz w:val="21"/>
      <w:szCs w:val="24"/>
      <w:lang w:bidi="ar-SA"/>
    </w:rPr>
  </w:style>
  <w:style w:type="character" w:customStyle="1" w:styleId="CharChar13">
    <w:name w:val="Char Char13"/>
    <w:semiHidden/>
    <w:rsid w:val="00AA0245"/>
    <w:rPr>
      <w:rFonts w:ascii="宋体" w:eastAsia="宋体" w:hAnsi="Times New Roman" w:cs="Times New Roman"/>
      <w:sz w:val="18"/>
      <w:szCs w:val="18"/>
    </w:rPr>
  </w:style>
  <w:style w:type="character" w:customStyle="1" w:styleId="CharChar12">
    <w:name w:val="Char Char12"/>
    <w:rsid w:val="00AA0245"/>
    <w:rPr>
      <w:rFonts w:ascii="Times New Roman" w:hAnsi="Times New Roman"/>
      <w:caps/>
      <w:kern w:val="2"/>
      <w:sz w:val="30"/>
      <w:szCs w:val="24"/>
    </w:rPr>
  </w:style>
  <w:style w:type="paragraph" w:customStyle="1" w:styleId="121">
    <w:name w:val="12"/>
    <w:basedOn w:val="a5"/>
    <w:next w:val="a5"/>
    <w:rsid w:val="00AA0245"/>
    <w:pPr>
      <w:spacing w:before="100" w:beforeAutospacing="1" w:after="100" w:afterAutospacing="1"/>
    </w:pPr>
    <w:rPr>
      <w:rFonts w:ascii="宋体" w:hAnsi="宋体"/>
    </w:rPr>
  </w:style>
  <w:style w:type="paragraph" w:customStyle="1" w:styleId="111">
    <w:name w:val="11"/>
    <w:basedOn w:val="a5"/>
    <w:next w:val="HTML"/>
    <w:rsid w:val="00AA0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Char2">
    <w:name w:val="正文文本 Char"/>
    <w:aliases w:val="contents Char,body text1 Char,bt1 Char,contents1 Char"/>
    <w:link w:val="af2"/>
    <w:uiPriority w:val="99"/>
    <w:rsid w:val="00AA0245"/>
    <w:rPr>
      <w:sz w:val="24"/>
      <w:szCs w:val="24"/>
    </w:rPr>
  </w:style>
  <w:style w:type="character" w:customStyle="1" w:styleId="Char3">
    <w:name w:val="正文首行缩进 Char"/>
    <w:link w:val="a6"/>
    <w:uiPriority w:val="99"/>
    <w:rsid w:val="002C4904"/>
    <w:rPr>
      <w:sz w:val="24"/>
      <w:szCs w:val="24"/>
    </w:rPr>
  </w:style>
  <w:style w:type="character" w:customStyle="1" w:styleId="2Char0">
    <w:name w:val="正文文本缩进 2 Char"/>
    <w:link w:val="24"/>
    <w:rsid w:val="00AA0245"/>
    <w:rPr>
      <w:sz w:val="24"/>
      <w:szCs w:val="24"/>
    </w:rPr>
  </w:style>
  <w:style w:type="paragraph" w:customStyle="1" w:styleId="Char1CharCharChar2">
    <w:name w:val="Char1 Char Char Char2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1Char1">
    <w:name w:val="Char Char1 Char1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1CharCharCharChar1">
    <w:name w:val="Char Char1 Char Char Char Char1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character" w:customStyle="1" w:styleId="Char6">
    <w:name w:val="批注主题 Char"/>
    <w:link w:val="afa"/>
    <w:semiHidden/>
    <w:rsid w:val="001D0ABC"/>
    <w:rPr>
      <w:b/>
      <w:bCs/>
      <w:sz w:val="24"/>
      <w:szCs w:val="24"/>
    </w:rPr>
  </w:style>
  <w:style w:type="character" w:customStyle="1" w:styleId="Char5">
    <w:name w:val="批注框文本 Char"/>
    <w:link w:val="af9"/>
    <w:uiPriority w:val="99"/>
    <w:semiHidden/>
    <w:rsid w:val="00AA0245"/>
    <w:rPr>
      <w:sz w:val="18"/>
      <w:szCs w:val="18"/>
    </w:rPr>
  </w:style>
  <w:style w:type="paragraph" w:customStyle="1" w:styleId="Char1CharCharCharCharCharCharCharCharCharCharCharCharCharCharCharCharCharCharCharCharChar1CharCharCharCharCharChar1">
    <w:name w:val="Char1 Char Char Char Char Char Char Char Char Char Char Char Char Char Char Char Char Char Char Char Char Char1 Char Char Char Char Char Char1"/>
    <w:basedOn w:val="a5"/>
    <w:rsid w:val="00AA0245"/>
    <w:pPr>
      <w:spacing w:after="160" w:line="240" w:lineRule="exact"/>
    </w:pPr>
    <w:rPr>
      <w:rFonts w:ascii="Verdana" w:hAnsi="Verdana"/>
      <w:sz w:val="20"/>
      <w:szCs w:val="20"/>
      <w:lang w:eastAsia="en-US"/>
    </w:rPr>
  </w:style>
  <w:style w:type="paragraph" w:customStyle="1" w:styleId="Char40">
    <w:name w:val="Char4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1CharCharCharCharCharCharCharChar1">
    <w:name w:val="Char Char1 Char Char Char Char Char Char Char Char1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1CharCharChar1">
    <w:name w:val="Char Char1 Char Char Char1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1">
    <w:name w:val="Char Char1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1CharCharCharCharChar1">
    <w:name w:val="Char1 Char Char Char Char Char1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91">
    <w:name w:val="9"/>
    <w:basedOn w:val="a5"/>
    <w:next w:val="a5"/>
    <w:rsid w:val="00AA0245"/>
    <w:pPr>
      <w:spacing w:before="100" w:beforeAutospacing="1" w:after="100" w:afterAutospacing="1"/>
    </w:pPr>
    <w:rPr>
      <w:rFonts w:ascii="宋体" w:hAnsi="宋体"/>
    </w:rPr>
  </w:style>
  <w:style w:type="paragraph" w:customStyle="1" w:styleId="81">
    <w:name w:val="8"/>
    <w:basedOn w:val="a5"/>
    <w:next w:val="HTML"/>
    <w:rsid w:val="00AA0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72">
    <w:name w:val="7"/>
    <w:basedOn w:val="a5"/>
    <w:rsid w:val="00AA0245"/>
  </w:style>
  <w:style w:type="table" w:customStyle="1" w:styleId="vincent">
    <w:name w:val="vincent"/>
    <w:rsid w:val="00AA0245"/>
    <w:pPr>
      <w:spacing w:line="360" w:lineRule="auto"/>
    </w:pPr>
    <w:rPr>
      <w:sz w:val="21"/>
      <w:szCs w:val="21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30">
    <w:name w:val="Char3"/>
    <w:basedOn w:val="af"/>
    <w:autoRedefine/>
    <w:rsid w:val="00AA0245"/>
    <w:rPr>
      <w:rFonts w:ascii="Tahoma" w:hAnsi="Tahoma"/>
    </w:rPr>
  </w:style>
  <w:style w:type="paragraph" w:customStyle="1" w:styleId="22222">
    <w:name w:val="样式 样式 样式 首行缩进:  2 字符 + 首行缩进:  2 字符 + 首行缩进:  2 字符 行距: 最小值 22 磅"/>
    <w:basedOn w:val="a5"/>
    <w:rsid w:val="00AA0245"/>
    <w:pPr>
      <w:spacing w:line="440" w:lineRule="atLeast"/>
      <w:ind w:firstLineChars="200" w:firstLine="200"/>
    </w:pPr>
    <w:rPr>
      <w:rFonts w:cs="宋体"/>
      <w:szCs w:val="20"/>
    </w:rPr>
  </w:style>
  <w:style w:type="table" w:styleId="affff7">
    <w:name w:val="Table Elegant"/>
    <w:basedOn w:val="a8"/>
    <w:rsid w:val="00AA0245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07422">
    <w:name w:val="样式 首行缩进:  0.74 厘米 行距: 最小值 22 磅"/>
    <w:basedOn w:val="a5"/>
    <w:rsid w:val="00AA0245"/>
    <w:pPr>
      <w:spacing w:line="440" w:lineRule="atLeast"/>
      <w:ind w:firstLineChars="200" w:firstLine="200"/>
    </w:pPr>
    <w:rPr>
      <w:rFonts w:cs="宋体"/>
      <w:szCs w:val="20"/>
    </w:rPr>
  </w:style>
  <w:style w:type="paragraph" w:styleId="29">
    <w:name w:val="List 2"/>
    <w:basedOn w:val="a5"/>
    <w:rsid w:val="00AA0245"/>
    <w:pPr>
      <w:ind w:leftChars="200" w:left="100" w:hangingChars="200" w:hanging="200"/>
    </w:pPr>
  </w:style>
  <w:style w:type="paragraph" w:customStyle="1" w:styleId="Char1CharCharChar1">
    <w:name w:val="Char1 Char Char Char1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1CharCharCharCharChar2CharCharChar1Char">
    <w:name w:val="Char1 Char Char Char Char Char2 Char Char Char1 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CharChar20">
    <w:name w:val="Char Char2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styleId="34">
    <w:name w:val="Body Text Indent 3"/>
    <w:basedOn w:val="a5"/>
    <w:link w:val="3Char0"/>
    <w:rsid w:val="00AA0245"/>
    <w:pPr>
      <w:ind w:firstLineChars="300" w:firstLine="630"/>
    </w:pPr>
    <w:rPr>
      <w:rFonts w:ascii="宋体" w:eastAsia="黑体" w:hAnsi="Arial"/>
      <w:snapToGrid w:val="0"/>
      <w:kern w:val="2"/>
      <w:sz w:val="18"/>
      <w:szCs w:val="21"/>
    </w:rPr>
  </w:style>
  <w:style w:type="character" w:customStyle="1" w:styleId="3Char1">
    <w:name w:val="正文文本缩进 3 Char1"/>
    <w:rsid w:val="00AA0245"/>
    <w:rPr>
      <w:sz w:val="16"/>
      <w:szCs w:val="16"/>
    </w:rPr>
  </w:style>
  <w:style w:type="paragraph" w:styleId="35">
    <w:name w:val="Body Text 3"/>
    <w:basedOn w:val="a5"/>
    <w:link w:val="3Char2"/>
    <w:rsid w:val="00AA0245"/>
    <w:rPr>
      <w:rFonts w:ascii="仿宋_GB2312" w:eastAsia="仿宋_GB2312"/>
      <w:b/>
      <w:sz w:val="32"/>
      <w:szCs w:val="20"/>
    </w:rPr>
  </w:style>
  <w:style w:type="character" w:customStyle="1" w:styleId="3Char2">
    <w:name w:val="正文文本 3 Char"/>
    <w:link w:val="35"/>
    <w:rsid w:val="00AA0245"/>
    <w:rPr>
      <w:rFonts w:ascii="仿宋_GB2312" w:eastAsia="仿宋_GB2312"/>
      <w:b/>
      <w:sz w:val="32"/>
    </w:rPr>
  </w:style>
  <w:style w:type="character" w:customStyle="1" w:styleId="CharCharChar">
    <w:name w:val="Char Char Char"/>
    <w:aliases w:val=" Char Char Char1"/>
    <w:rsid w:val="00AA0245"/>
    <w:rPr>
      <w:rFonts w:ascii="Arial" w:eastAsia="宋体" w:hAnsi="Arial"/>
      <w:b/>
      <w:bCs/>
      <w:kern w:val="2"/>
      <w:sz w:val="28"/>
      <w:szCs w:val="32"/>
      <w:lang w:val="en-US" w:eastAsia="zh-CN" w:bidi="ar-SA"/>
    </w:rPr>
  </w:style>
  <w:style w:type="paragraph" w:customStyle="1" w:styleId="CharCharCharChar">
    <w:name w:val="Char Char Char Char"/>
    <w:basedOn w:val="a5"/>
    <w:autoRedefine/>
    <w:rsid w:val="00AA0245"/>
    <w:pPr>
      <w:spacing w:after="160"/>
      <w:ind w:firstLineChars="200" w:firstLine="400"/>
    </w:pPr>
    <w:rPr>
      <w:rFonts w:ascii="Verdana" w:hAnsi="Verdana"/>
      <w:sz w:val="20"/>
      <w:szCs w:val="20"/>
      <w:lang w:eastAsia="en-US"/>
    </w:rPr>
  </w:style>
  <w:style w:type="paragraph" w:customStyle="1" w:styleId="SRS">
    <w:name w:val="SRS正文"/>
    <w:basedOn w:val="a5"/>
    <w:link w:val="SRSChar"/>
    <w:rsid w:val="00AA0245"/>
    <w:pPr>
      <w:spacing w:beforeLines="50"/>
    </w:pPr>
  </w:style>
  <w:style w:type="character" w:customStyle="1" w:styleId="SRSChar">
    <w:name w:val="SRS正文 Char"/>
    <w:link w:val="SRS"/>
    <w:rsid w:val="00AA0245"/>
    <w:rPr>
      <w:sz w:val="24"/>
      <w:szCs w:val="24"/>
    </w:rPr>
  </w:style>
  <w:style w:type="numbering" w:customStyle="1" w:styleId="a1">
    <w:name w:val="样式 项目符号"/>
    <w:basedOn w:val="a9"/>
    <w:rsid w:val="00AA0245"/>
    <w:pPr>
      <w:numPr>
        <w:numId w:val="9"/>
      </w:numPr>
    </w:pPr>
  </w:style>
  <w:style w:type="paragraph" w:customStyle="1" w:styleId="Char21">
    <w:name w:val="Char2"/>
    <w:basedOn w:val="a5"/>
    <w:rsid w:val="00AA0245"/>
    <w:pPr>
      <w:tabs>
        <w:tab w:val="left" w:pos="525"/>
      </w:tabs>
      <w:spacing w:after="160" w:line="240" w:lineRule="exact"/>
    </w:pPr>
  </w:style>
  <w:style w:type="paragraph" w:customStyle="1" w:styleId="Char1CharCharCharCharCharCharCharCharChar">
    <w:name w:val="Char1 Char Char Char Char Char Char Char Char 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styleId="affff8">
    <w:name w:val="footnote text"/>
    <w:basedOn w:val="a5"/>
    <w:link w:val="Charf7"/>
    <w:rsid w:val="00AA0245"/>
    <w:pPr>
      <w:snapToGrid w:val="0"/>
    </w:pPr>
    <w:rPr>
      <w:sz w:val="18"/>
      <w:szCs w:val="18"/>
    </w:rPr>
  </w:style>
  <w:style w:type="character" w:customStyle="1" w:styleId="Charf7">
    <w:name w:val="脚注文本 Char"/>
    <w:link w:val="affff8"/>
    <w:rsid w:val="00AA0245"/>
    <w:rPr>
      <w:sz w:val="18"/>
      <w:szCs w:val="18"/>
    </w:rPr>
  </w:style>
  <w:style w:type="character" w:styleId="affff9">
    <w:name w:val="footnote reference"/>
    <w:rsid w:val="00AA0245"/>
    <w:rPr>
      <w:vertAlign w:val="superscript"/>
    </w:rPr>
  </w:style>
  <w:style w:type="paragraph" w:customStyle="1" w:styleId="2a">
    <w:name w:val="标题2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0744">
    <w:name w:val="样式 四号 首行缩进:  0.74 厘米"/>
    <w:basedOn w:val="a5"/>
    <w:rsid w:val="00AA0245"/>
    <w:pPr>
      <w:ind w:firstLine="420"/>
    </w:pPr>
    <w:rPr>
      <w:rFonts w:cs="宋体"/>
      <w:szCs w:val="20"/>
    </w:rPr>
  </w:style>
  <w:style w:type="paragraph" w:customStyle="1" w:styleId="QB">
    <w:name w:val="QB表"/>
    <w:basedOn w:val="a5"/>
    <w:rsid w:val="003D2A44"/>
    <w:pPr>
      <w:autoSpaceDE w:val="0"/>
      <w:autoSpaceDN w:val="0"/>
      <w:ind w:left="1276" w:hanging="1276"/>
      <w:jc w:val="center"/>
    </w:pPr>
    <w:rPr>
      <w:rFonts w:ascii="宋体"/>
      <w:noProof/>
    </w:rPr>
  </w:style>
  <w:style w:type="paragraph" w:customStyle="1" w:styleId="MMTopic1">
    <w:name w:val="MM Topic 1"/>
    <w:basedOn w:val="1"/>
    <w:rsid w:val="00AA0245"/>
    <w:pPr>
      <w:numPr>
        <w:numId w:val="10"/>
      </w:numPr>
      <w:spacing w:line="578" w:lineRule="auto"/>
    </w:pPr>
    <w:rPr>
      <w:rFonts w:ascii="Calibri" w:eastAsia="宋体" w:hAnsi="Calibri"/>
      <w14:shadow w14:blurRad="0" w14:dist="0" w14:dir="0" w14:sx="0" w14:sy="0" w14:kx="0" w14:ky="0" w14:algn="none">
        <w14:srgbClr w14:val="000000"/>
      </w14:shadow>
    </w:rPr>
  </w:style>
  <w:style w:type="paragraph" w:customStyle="1" w:styleId="MMTopic2">
    <w:name w:val="MM Topic 2"/>
    <w:basedOn w:val="20"/>
    <w:rsid w:val="00AA0245"/>
    <w:pPr>
      <w:numPr>
        <w:numId w:val="10"/>
      </w:numPr>
      <w:spacing w:line="416" w:lineRule="auto"/>
    </w:pPr>
    <w:rPr>
      <w:rFonts w:ascii="Cambria" w:eastAsia="宋体" w:hAnsi="Cambria"/>
      <w14:shadow w14:blurRad="0" w14:dist="0" w14:dir="0" w14:sx="0" w14:sy="0" w14:kx="0" w14:ky="0" w14:algn="none">
        <w14:srgbClr w14:val="000000"/>
      </w14:shadow>
    </w:rPr>
  </w:style>
  <w:style w:type="paragraph" w:customStyle="1" w:styleId="MMTopic3">
    <w:name w:val="MM Topic 3"/>
    <w:basedOn w:val="31"/>
    <w:rsid w:val="00AA0245"/>
    <w:pPr>
      <w:numPr>
        <w:numId w:val="10"/>
      </w:numPr>
    </w:pPr>
    <w:rPr>
      <w:rFonts w:ascii="Calibri" w:eastAsia="宋体" w:hAnsi="Calibri"/>
      <w:sz w:val="32"/>
      <w14:shadow w14:blurRad="0" w14:dist="0" w14:dir="0" w14:sx="0" w14:sy="0" w14:kx="0" w14:ky="0" w14:algn="none">
        <w14:srgbClr w14:val="000000"/>
      </w14:shadow>
    </w:rPr>
  </w:style>
  <w:style w:type="paragraph" w:customStyle="1" w:styleId="TableHeading">
    <w:name w:val="Table Heading"/>
    <w:basedOn w:val="a5"/>
    <w:rsid w:val="00AA0245"/>
    <w:pPr>
      <w:keepNext/>
      <w:topLinePunct/>
      <w:adjustRightInd w:val="0"/>
      <w:snapToGrid w:val="0"/>
      <w:spacing w:before="80" w:after="80" w:line="240" w:lineRule="atLeast"/>
    </w:pPr>
    <w:rPr>
      <w:rFonts w:ascii="Book Antiqua" w:eastAsia="黑体" w:hAnsi="Book Antiqua" w:cs="Book Antiqua"/>
      <w:bCs/>
      <w:snapToGrid w:val="0"/>
      <w:szCs w:val="21"/>
    </w:rPr>
  </w:style>
  <w:style w:type="paragraph" w:styleId="affffa">
    <w:name w:val="Revision"/>
    <w:hidden/>
    <w:semiHidden/>
    <w:rsid w:val="00AA0245"/>
    <w:pPr>
      <w:spacing w:line="360" w:lineRule="auto"/>
    </w:pPr>
    <w:rPr>
      <w:kern w:val="2"/>
      <w:sz w:val="24"/>
      <w:szCs w:val="24"/>
    </w:rPr>
  </w:style>
  <w:style w:type="paragraph" w:customStyle="1" w:styleId="Char1CharCharCharCharChar2CharCharChar1CharCharChar">
    <w:name w:val="Char1 Char Char Char Char Char2 Char Char Char1 Char Char Char"/>
    <w:basedOn w:val="a5"/>
    <w:autoRedefine/>
    <w:rsid w:val="00AA0245"/>
    <w:pPr>
      <w:snapToGrid w:val="0"/>
      <w:spacing w:before="120" w:after="160"/>
      <w:ind w:right="-360"/>
    </w:pPr>
    <w:rPr>
      <w:rFonts w:ascii="Arial" w:hAnsi="Arial"/>
      <w:lang w:eastAsia="en-US"/>
    </w:rPr>
  </w:style>
  <w:style w:type="paragraph" w:customStyle="1" w:styleId="112">
    <w:name w:val="列出段落11"/>
    <w:basedOn w:val="a5"/>
    <w:rsid w:val="00AA0245"/>
    <w:pPr>
      <w:ind w:left="720"/>
    </w:pPr>
    <w:rPr>
      <w:rFonts w:ascii="Calibri" w:hAnsi="Calibri" w:cs="Calibri"/>
      <w:lang w:eastAsia="en-US"/>
    </w:rPr>
  </w:style>
  <w:style w:type="paragraph" w:customStyle="1" w:styleId="00">
    <w:name w:val="0、正文"/>
    <w:basedOn w:val="a5"/>
    <w:rsid w:val="00AA0245"/>
    <w:pPr>
      <w:spacing w:beforeLines="20" w:line="336" w:lineRule="auto"/>
      <w:ind w:firstLine="420"/>
    </w:pPr>
    <w:rPr>
      <w:rFonts w:ascii="Courier New" w:hAnsi="Courier New" w:cs="宋体"/>
      <w:sz w:val="21"/>
      <w:szCs w:val="20"/>
    </w:rPr>
  </w:style>
  <w:style w:type="paragraph" w:styleId="a">
    <w:name w:val="List Number"/>
    <w:basedOn w:val="a5"/>
    <w:rsid w:val="00AA0245"/>
    <w:pPr>
      <w:numPr>
        <w:numId w:val="11"/>
      </w:numPr>
      <w:tabs>
        <w:tab w:val="clear" w:pos="360"/>
        <w:tab w:val="num" w:pos="425"/>
      </w:tabs>
      <w:ind w:left="425" w:firstLineChars="0" w:hanging="425"/>
    </w:pPr>
  </w:style>
  <w:style w:type="character" w:customStyle="1" w:styleId="Charf">
    <w:name w:val="图表目录 Char"/>
    <w:link w:val="afff7"/>
    <w:rsid w:val="00AA0245"/>
    <w:rPr>
      <w:sz w:val="24"/>
      <w:szCs w:val="24"/>
    </w:rPr>
  </w:style>
  <w:style w:type="paragraph" w:customStyle="1" w:styleId="Char12">
    <w:name w:val="Char1"/>
    <w:next w:val="a5"/>
    <w:rsid w:val="001D0ABC"/>
    <w:pPr>
      <w:keepNext/>
      <w:keepLines/>
      <w:tabs>
        <w:tab w:val="num" w:pos="3360"/>
      </w:tabs>
      <w:spacing w:before="240" w:after="240"/>
      <w:ind w:left="3360" w:hanging="420"/>
      <w:outlineLvl w:val="7"/>
    </w:pPr>
    <w:rPr>
      <w:rFonts w:ascii="Arial" w:eastAsia="黑体" w:hAnsi="Arial" w:cs="Arial"/>
      <w:snapToGrid w:val="0"/>
      <w:sz w:val="21"/>
      <w:szCs w:val="21"/>
    </w:rPr>
  </w:style>
  <w:style w:type="character" w:customStyle="1" w:styleId="CharChar40">
    <w:name w:val="Char Char4"/>
    <w:rsid w:val="001D0ABC"/>
    <w:rPr>
      <w:rFonts w:ascii="宋体"/>
      <w:kern w:val="2"/>
      <w:sz w:val="18"/>
      <w:szCs w:val="18"/>
    </w:rPr>
  </w:style>
  <w:style w:type="character" w:customStyle="1" w:styleId="CharChar3">
    <w:name w:val="Char Char3"/>
    <w:rsid w:val="001D0ABC"/>
    <w:rPr>
      <w:kern w:val="2"/>
      <w:sz w:val="21"/>
    </w:rPr>
  </w:style>
  <w:style w:type="paragraph" w:customStyle="1" w:styleId="QB0">
    <w:name w:val="QB正文"/>
    <w:basedOn w:val="af8"/>
    <w:link w:val="QBChar"/>
    <w:rsid w:val="001D0ABC"/>
    <w:pPr>
      <w:ind w:firstLine="200"/>
    </w:pPr>
    <w:rPr>
      <w:noProof/>
    </w:rPr>
  </w:style>
  <w:style w:type="character" w:customStyle="1" w:styleId="QBChar">
    <w:name w:val="QB正文 Char"/>
    <w:link w:val="QB0"/>
    <w:rsid w:val="001D0ABC"/>
    <w:rPr>
      <w:rFonts w:ascii="宋体"/>
      <w:noProof/>
      <w:sz w:val="21"/>
    </w:rPr>
  </w:style>
  <w:style w:type="paragraph" w:customStyle="1" w:styleId="07410">
    <w:name w:val="0741"/>
    <w:basedOn w:val="a5"/>
    <w:link w:val="0741Char"/>
    <w:rsid w:val="00C01576"/>
    <w:pPr>
      <w:spacing w:before="100" w:beforeAutospacing="1" w:after="100" w:afterAutospacing="1" w:line="240" w:lineRule="auto"/>
    </w:pPr>
    <w:rPr>
      <w:rFonts w:ascii="宋体" w:hAnsi="宋体"/>
    </w:rPr>
  </w:style>
  <w:style w:type="character" w:customStyle="1" w:styleId="Char4">
    <w:name w:val="段 Char"/>
    <w:link w:val="af8"/>
    <w:rsid w:val="00C01576"/>
    <w:rPr>
      <w:rFonts w:ascii="宋体"/>
      <w:sz w:val="21"/>
      <w:lang w:bidi="ar-SA"/>
    </w:rPr>
  </w:style>
  <w:style w:type="paragraph" w:customStyle="1" w:styleId="2b">
    <w:name w:val="列出段落2"/>
    <w:basedOn w:val="a5"/>
    <w:uiPriority w:val="99"/>
    <w:qFormat/>
    <w:rsid w:val="00C01576"/>
    <w:pPr>
      <w:spacing w:line="240" w:lineRule="auto"/>
      <w:ind w:left="720"/>
    </w:pPr>
    <w:rPr>
      <w:rFonts w:ascii="Calibri" w:hAnsi="Calibri" w:cs="Calibri"/>
      <w:lang w:eastAsia="en-US"/>
    </w:rPr>
  </w:style>
  <w:style w:type="character" w:customStyle="1" w:styleId="0741Char">
    <w:name w:val="0741 Char"/>
    <w:link w:val="07410"/>
    <w:rsid w:val="00C01576"/>
    <w:rPr>
      <w:rFonts w:ascii="宋体" w:hAnsi="宋体" w:cs="宋体"/>
      <w:sz w:val="24"/>
      <w:szCs w:val="24"/>
    </w:rPr>
  </w:style>
  <w:style w:type="paragraph" w:customStyle="1" w:styleId="1c">
    <w:name w:val="样式 正文首行缩进 + 首行缩进:  1 字符"/>
    <w:basedOn w:val="a6"/>
    <w:autoRedefine/>
    <w:rsid w:val="004E2833"/>
    <w:rPr>
      <w:rFonts w:cs="宋体"/>
      <w:szCs w:val="20"/>
    </w:rPr>
  </w:style>
  <w:style w:type="paragraph" w:customStyle="1" w:styleId="QB1">
    <w:name w:val="QB图"/>
    <w:basedOn w:val="QB0"/>
    <w:next w:val="QB0"/>
    <w:rsid w:val="003D7BC6"/>
    <w:pPr>
      <w:tabs>
        <w:tab w:val="num" w:pos="0"/>
      </w:tabs>
      <w:ind w:firstLineChars="0" w:firstLine="0"/>
      <w:jc w:val="center"/>
    </w:pPr>
  </w:style>
  <w:style w:type="paragraph" w:customStyle="1" w:styleId="152">
    <w:name w:val="样式 (中文) 华文楷体 小初 加粗 居中 行距: 1.5 倍行距"/>
    <w:basedOn w:val="a5"/>
    <w:rsid w:val="00B06863"/>
    <w:pPr>
      <w:widowControl w:val="0"/>
      <w:jc w:val="center"/>
    </w:pPr>
    <w:rPr>
      <w:rFonts w:eastAsia="黑体" w:cs="宋体"/>
      <w:b/>
      <w:bCs/>
      <w:kern w:val="2"/>
      <w:sz w:val="72"/>
    </w:rPr>
  </w:style>
  <w:style w:type="paragraph" w:customStyle="1" w:styleId="font0">
    <w:name w:val="font0"/>
    <w:basedOn w:val="a5"/>
    <w:rsid w:val="00EE7654"/>
    <w:pPr>
      <w:spacing w:before="100" w:beforeAutospacing="1" w:after="100" w:afterAutospacing="1" w:line="240" w:lineRule="auto"/>
    </w:pPr>
    <w:rPr>
      <w:rFonts w:ascii="宋体" w:hAnsi="宋体" w:cs="宋体"/>
      <w:color w:val="000000"/>
      <w:sz w:val="22"/>
      <w:szCs w:val="22"/>
    </w:rPr>
  </w:style>
  <w:style w:type="paragraph" w:customStyle="1" w:styleId="font6">
    <w:name w:val="font6"/>
    <w:basedOn w:val="a5"/>
    <w:rsid w:val="00EE7654"/>
    <w:pPr>
      <w:spacing w:before="100" w:beforeAutospacing="1" w:after="100" w:afterAutospacing="1" w:line="240" w:lineRule="auto"/>
    </w:pPr>
    <w:rPr>
      <w:rFonts w:ascii="宋体" w:hAnsi="宋体" w:cs="宋体"/>
      <w:color w:val="000000"/>
      <w:sz w:val="22"/>
      <w:szCs w:val="22"/>
    </w:rPr>
  </w:style>
  <w:style w:type="paragraph" w:customStyle="1" w:styleId="xl64">
    <w:name w:val="xl64"/>
    <w:basedOn w:val="a5"/>
    <w:rsid w:val="00EE76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ED3A4"/>
      <w:spacing w:before="100" w:beforeAutospacing="1" w:after="100" w:afterAutospacing="1" w:line="240" w:lineRule="auto"/>
    </w:pPr>
    <w:rPr>
      <w:rFonts w:ascii="宋体" w:hAnsi="宋体" w:cs="宋体"/>
    </w:rPr>
  </w:style>
  <w:style w:type="paragraph" w:customStyle="1" w:styleId="xl65">
    <w:name w:val="xl65"/>
    <w:basedOn w:val="a5"/>
    <w:rsid w:val="00EE76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ED3A4"/>
      <w:spacing w:before="100" w:beforeAutospacing="1" w:after="100" w:afterAutospacing="1" w:line="240" w:lineRule="auto"/>
    </w:pPr>
    <w:rPr>
      <w:rFonts w:ascii="宋体" w:hAnsi="宋体" w:cs="宋体"/>
    </w:rPr>
  </w:style>
  <w:style w:type="paragraph" w:customStyle="1" w:styleId="xl66">
    <w:name w:val="xl66"/>
    <w:basedOn w:val="a5"/>
    <w:rsid w:val="00EE76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ED3A4"/>
      <w:spacing w:before="100" w:beforeAutospacing="1" w:after="100" w:afterAutospacing="1" w:line="240" w:lineRule="auto"/>
      <w:jc w:val="center"/>
    </w:pPr>
    <w:rPr>
      <w:rFonts w:ascii="宋体" w:hAnsi="宋体" w:cs="宋体"/>
    </w:rPr>
  </w:style>
  <w:style w:type="paragraph" w:customStyle="1" w:styleId="xl67">
    <w:name w:val="xl67"/>
    <w:basedOn w:val="a5"/>
    <w:rsid w:val="00EE76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CE0BF"/>
      <w:spacing w:before="100" w:beforeAutospacing="1" w:after="100" w:afterAutospacing="1" w:line="240" w:lineRule="auto"/>
      <w:jc w:val="center"/>
    </w:pPr>
    <w:rPr>
      <w:rFonts w:ascii="宋体" w:hAnsi="宋体" w:cs="宋体"/>
    </w:rPr>
  </w:style>
  <w:style w:type="paragraph" w:customStyle="1" w:styleId="xl68">
    <w:name w:val="xl68"/>
    <w:basedOn w:val="a5"/>
    <w:rsid w:val="00EE76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ascii="宋体" w:hAnsi="宋体" w:cs="宋体"/>
    </w:rPr>
  </w:style>
  <w:style w:type="paragraph" w:customStyle="1" w:styleId="xl69">
    <w:name w:val="xl69"/>
    <w:basedOn w:val="a5"/>
    <w:rsid w:val="00EE76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xl70">
    <w:name w:val="xl70"/>
    <w:basedOn w:val="a5"/>
    <w:rsid w:val="00EE76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ED3A4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xl71">
    <w:name w:val="xl71"/>
    <w:basedOn w:val="a5"/>
    <w:rsid w:val="00EE76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CE0BF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xl72">
    <w:name w:val="xl72"/>
    <w:basedOn w:val="a5"/>
    <w:rsid w:val="00EE765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ED3A4"/>
      <w:spacing w:before="100" w:beforeAutospacing="1" w:after="100" w:afterAutospacing="1" w:line="240" w:lineRule="auto"/>
    </w:pPr>
    <w:rPr>
      <w:rFonts w:ascii="宋体" w:hAnsi="宋体" w:cs="宋体"/>
    </w:rPr>
  </w:style>
  <w:style w:type="paragraph" w:customStyle="1" w:styleId="xl73">
    <w:name w:val="xl73"/>
    <w:basedOn w:val="a5"/>
    <w:rsid w:val="00EE765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ED3A4"/>
      <w:spacing w:before="100" w:beforeAutospacing="1" w:after="100" w:afterAutospacing="1" w:line="240" w:lineRule="auto"/>
      <w:jc w:val="center"/>
    </w:pPr>
    <w:rPr>
      <w:rFonts w:ascii="宋体" w:hAnsi="宋体" w:cs="宋体"/>
    </w:rPr>
  </w:style>
  <w:style w:type="paragraph" w:customStyle="1" w:styleId="xl74">
    <w:name w:val="xl74"/>
    <w:basedOn w:val="a5"/>
    <w:rsid w:val="00EE765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CE0BF"/>
      <w:spacing w:before="100" w:beforeAutospacing="1" w:after="100" w:afterAutospacing="1" w:line="240" w:lineRule="auto"/>
      <w:jc w:val="center"/>
    </w:pPr>
    <w:rPr>
      <w:rFonts w:ascii="宋体" w:hAnsi="宋体" w:cs="宋体"/>
    </w:rPr>
  </w:style>
  <w:style w:type="paragraph" w:customStyle="1" w:styleId="xl75">
    <w:name w:val="xl75"/>
    <w:basedOn w:val="a5"/>
    <w:rsid w:val="00EE765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ascii="宋体" w:hAnsi="宋体" w:cs="宋体"/>
    </w:rPr>
  </w:style>
  <w:style w:type="paragraph" w:customStyle="1" w:styleId="xl76">
    <w:name w:val="xl76"/>
    <w:basedOn w:val="a5"/>
    <w:rsid w:val="00EE765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ascii="宋体" w:hAnsi="宋体" w:cs="宋体"/>
    </w:rPr>
  </w:style>
  <w:style w:type="paragraph" w:customStyle="1" w:styleId="xl77">
    <w:name w:val="xl77"/>
    <w:basedOn w:val="a5"/>
    <w:rsid w:val="00EE765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</w:pPr>
    <w:rPr>
      <w:rFonts w:ascii="宋体" w:hAnsi="宋体" w:cs="宋体"/>
    </w:rPr>
  </w:style>
  <w:style w:type="paragraph" w:customStyle="1" w:styleId="xl78">
    <w:name w:val="xl78"/>
    <w:basedOn w:val="a5"/>
    <w:rsid w:val="00EE7654"/>
    <w:pPr>
      <w:pBdr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</w:pPr>
    <w:rPr>
      <w:rFonts w:ascii="宋体" w:hAnsi="宋体" w:cs="宋体"/>
    </w:rPr>
  </w:style>
  <w:style w:type="paragraph" w:customStyle="1" w:styleId="xl79">
    <w:name w:val="xl79"/>
    <w:basedOn w:val="a5"/>
    <w:rsid w:val="00EE7654"/>
    <w:pPr>
      <w:pBdr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ascii="宋体" w:hAnsi="宋体" w:cs="宋体"/>
    </w:rPr>
  </w:style>
  <w:style w:type="paragraph" w:customStyle="1" w:styleId="xl80">
    <w:name w:val="xl80"/>
    <w:basedOn w:val="a5"/>
    <w:rsid w:val="00EE7654"/>
    <w:pPr>
      <w:pBdr>
        <w:top w:val="single" w:sz="4" w:space="0" w:color="auto"/>
        <w:left w:val="single" w:sz="4" w:space="0" w:color="auto"/>
      </w:pBdr>
      <w:shd w:val="clear" w:color="000000" w:fill="9ED3A4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xl81">
    <w:name w:val="xl81"/>
    <w:basedOn w:val="a5"/>
    <w:rsid w:val="00EE7654"/>
    <w:pPr>
      <w:pBdr>
        <w:top w:val="single" w:sz="4" w:space="0" w:color="auto"/>
      </w:pBdr>
      <w:shd w:val="clear" w:color="000000" w:fill="9ED3A4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xl82">
    <w:name w:val="xl82"/>
    <w:basedOn w:val="a5"/>
    <w:rsid w:val="00EE7654"/>
    <w:pPr>
      <w:pBdr>
        <w:top w:val="single" w:sz="4" w:space="0" w:color="auto"/>
        <w:right w:val="single" w:sz="4" w:space="0" w:color="auto"/>
      </w:pBdr>
      <w:shd w:val="clear" w:color="000000" w:fill="9ED3A4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xl83">
    <w:name w:val="xl83"/>
    <w:basedOn w:val="a5"/>
    <w:rsid w:val="00EE7654"/>
    <w:pPr>
      <w:pBdr>
        <w:top w:val="single" w:sz="4" w:space="0" w:color="auto"/>
        <w:left w:val="single" w:sz="4" w:space="0" w:color="auto"/>
      </w:pBdr>
      <w:shd w:val="clear" w:color="000000" w:fill="BCE0BF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xl84">
    <w:name w:val="xl84"/>
    <w:basedOn w:val="a5"/>
    <w:rsid w:val="00EE7654"/>
    <w:pPr>
      <w:pBdr>
        <w:top w:val="single" w:sz="4" w:space="0" w:color="auto"/>
      </w:pBdr>
      <w:shd w:val="clear" w:color="000000" w:fill="BCE0BF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xl85">
    <w:name w:val="xl85"/>
    <w:basedOn w:val="a5"/>
    <w:rsid w:val="00EE7654"/>
    <w:pPr>
      <w:pBdr>
        <w:top w:val="single" w:sz="4" w:space="0" w:color="auto"/>
        <w:right w:val="single" w:sz="4" w:space="0" w:color="auto"/>
      </w:pBdr>
      <w:shd w:val="clear" w:color="000000" w:fill="BCE0BF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xl86">
    <w:name w:val="xl86"/>
    <w:basedOn w:val="a5"/>
    <w:rsid w:val="00EE7654"/>
    <w:pPr>
      <w:pBdr>
        <w:top w:val="single" w:sz="4" w:space="0" w:color="auto"/>
      </w:pBdr>
      <w:shd w:val="clear" w:color="000000" w:fill="BCE0BF"/>
      <w:spacing w:before="100" w:beforeAutospacing="1" w:after="100" w:afterAutospacing="1" w:line="240" w:lineRule="auto"/>
    </w:pPr>
    <w:rPr>
      <w:rFonts w:ascii="宋体" w:hAnsi="宋体" w:cs="宋体"/>
    </w:rPr>
  </w:style>
  <w:style w:type="paragraph" w:customStyle="1" w:styleId="xl87">
    <w:name w:val="xl87"/>
    <w:basedOn w:val="a5"/>
    <w:rsid w:val="00EE7654"/>
    <w:pPr>
      <w:pBdr>
        <w:top w:val="single" w:sz="4" w:space="0" w:color="auto"/>
        <w:right w:val="single" w:sz="4" w:space="0" w:color="auto"/>
      </w:pBdr>
      <w:shd w:val="clear" w:color="000000" w:fill="BCE0BF"/>
      <w:spacing w:before="100" w:beforeAutospacing="1" w:after="100" w:afterAutospacing="1" w:line="240" w:lineRule="auto"/>
    </w:pPr>
    <w:rPr>
      <w:rFonts w:ascii="宋体" w:hAnsi="宋体" w:cs="宋体"/>
    </w:rPr>
  </w:style>
  <w:style w:type="paragraph" w:customStyle="1" w:styleId="xl88">
    <w:name w:val="xl88"/>
    <w:basedOn w:val="a5"/>
    <w:rsid w:val="00EE7654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xl89">
    <w:name w:val="xl89"/>
    <w:basedOn w:val="a5"/>
    <w:rsid w:val="00EE7654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</w:rPr>
  </w:style>
  <w:style w:type="paragraph" w:customStyle="1" w:styleId="1120">
    <w:name w:val="样式 正文首行缩进 + 首行缩进:  1 字符1 + 首行缩进:  2 字符"/>
    <w:basedOn w:val="a5"/>
    <w:rsid w:val="00F07D58"/>
    <w:pPr>
      <w:spacing w:after="120"/>
      <w:ind w:left="900" w:firstLineChars="100" w:firstLine="420"/>
    </w:pPr>
  </w:style>
  <w:style w:type="paragraph" w:customStyle="1" w:styleId="1121">
    <w:name w:val="样式 正文首行缩进 + 首行缩进:  1 字符1 + 首行缩进:  2 字符1"/>
    <w:basedOn w:val="a5"/>
    <w:autoRedefine/>
    <w:rsid w:val="00F07D58"/>
    <w:pPr>
      <w:spacing w:after="120"/>
      <w:ind w:left="900" w:firstLineChars="100" w:firstLine="420"/>
    </w:pPr>
  </w:style>
  <w:style w:type="paragraph" w:customStyle="1" w:styleId="11">
    <w:name w:val="正文首行缩进 + 首行缩进:  1 字符1"/>
    <w:basedOn w:val="a6"/>
    <w:link w:val="11Char"/>
    <w:autoRedefine/>
    <w:rsid w:val="00B35053"/>
    <w:pPr>
      <w:widowControl w:val="0"/>
      <w:numPr>
        <w:numId w:val="18"/>
      </w:numPr>
      <w:ind w:firstLineChars="0" w:firstLine="0"/>
      <w:jc w:val="both"/>
    </w:pPr>
  </w:style>
  <w:style w:type="paragraph" w:customStyle="1" w:styleId="affffb">
    <w:name w:val="表格文本"/>
    <w:basedOn w:val="a5"/>
    <w:rsid w:val="00D71189"/>
    <w:pPr>
      <w:keepNext/>
      <w:widowControl w:val="0"/>
      <w:tabs>
        <w:tab w:val="decimal" w:pos="0"/>
      </w:tabs>
      <w:autoSpaceDE w:val="0"/>
      <w:autoSpaceDN w:val="0"/>
      <w:adjustRightInd w:val="0"/>
      <w:spacing w:line="240" w:lineRule="auto"/>
    </w:pPr>
    <w:rPr>
      <w:rFonts w:ascii="Arial" w:hAnsi="Arial"/>
      <w:noProof/>
      <w:sz w:val="21"/>
      <w:szCs w:val="21"/>
    </w:rPr>
  </w:style>
  <w:style w:type="character" w:customStyle="1" w:styleId="H6CharChar">
    <w:name w:val="H6 Char Char"/>
    <w:aliases w:val="BOD 4 Char Char,PIM 6 Char Char,Legal Level 1. Char Char,Bullet list Char Char,第五层条 Char Char,L6 Char Char,h6 Char Char,Third Subheading Char Char,6 Char Char,Bullet (Single Lines) Char Char,CSS节内4级标记 Char Char"/>
    <w:uiPriority w:val="9"/>
    <w:semiHidden/>
    <w:rsid w:val="000E281A"/>
    <w:rPr>
      <w:rFonts w:ascii="Cambria" w:eastAsia="宋体" w:hAnsi="Cambria" w:cs="Times New Roman"/>
      <w:b/>
      <w:bCs/>
      <w:sz w:val="24"/>
      <w:szCs w:val="24"/>
    </w:rPr>
  </w:style>
  <w:style w:type="character" w:customStyle="1" w:styleId="9Char1">
    <w:name w:val="标题 9 Char1"/>
    <w:aliases w:val="PIM 9 Char1,不用9 Char1,Appendix Char1,三级标题 Char1,图的编号 Char1,Legal Level 1.1.1.1. Char1,figure label Char1,huh Char1,Legal Level 1.1.1.1.1 Char1,Legal Level 1.1.1.1.2 Char1,Legal Level 1.1.1.1.3 Char1,Legal Level 1.1.1.1.4 Char1"/>
    <w:uiPriority w:val="9"/>
    <w:semiHidden/>
    <w:rsid w:val="000E281A"/>
    <w:rPr>
      <w:rFonts w:ascii="Cambria" w:eastAsia="宋体" w:hAnsi="Cambria" w:cs="Times New Roman"/>
      <w:sz w:val="21"/>
      <w:szCs w:val="21"/>
    </w:rPr>
  </w:style>
  <w:style w:type="paragraph" w:customStyle="1" w:styleId="22">
    <w:name w:val="正文2"/>
    <w:basedOn w:val="a5"/>
    <w:link w:val="Charf8"/>
    <w:qFormat/>
    <w:rsid w:val="00C26CAD"/>
    <w:pPr>
      <w:ind w:firstLine="420"/>
    </w:pPr>
  </w:style>
  <w:style w:type="paragraph" w:customStyle="1" w:styleId="handline1">
    <w:name w:val="handline1"/>
    <w:basedOn w:val="22"/>
    <w:link w:val="handline1Char"/>
    <w:autoRedefine/>
    <w:qFormat/>
    <w:rsid w:val="00E448EB"/>
    <w:pPr>
      <w:numPr>
        <w:numId w:val="13"/>
      </w:numPr>
    </w:pPr>
  </w:style>
  <w:style w:type="character" w:customStyle="1" w:styleId="Charf8">
    <w:name w:val="正文 Char"/>
    <w:basedOn w:val="a7"/>
    <w:link w:val="22"/>
    <w:rsid w:val="00C26CAD"/>
    <w:rPr>
      <w:sz w:val="24"/>
      <w:szCs w:val="24"/>
    </w:rPr>
  </w:style>
  <w:style w:type="paragraph" w:customStyle="1" w:styleId="-shf">
    <w:name w:val="正文-shf"/>
    <w:basedOn w:val="22"/>
    <w:rsid w:val="00480350"/>
    <w:pPr>
      <w:ind w:left="480"/>
    </w:pPr>
    <w:rPr>
      <w:rFonts w:cs="宋体"/>
      <w:szCs w:val="20"/>
    </w:rPr>
  </w:style>
  <w:style w:type="character" w:customStyle="1" w:styleId="handline1Char">
    <w:name w:val="handline1 Char"/>
    <w:basedOn w:val="Charf8"/>
    <w:link w:val="handline1"/>
    <w:rsid w:val="00E448EB"/>
    <w:rPr>
      <w:sz w:val="24"/>
      <w:szCs w:val="24"/>
    </w:rPr>
  </w:style>
  <w:style w:type="paragraph" w:customStyle="1" w:styleId="headline1">
    <w:name w:val="headline1"/>
    <w:basedOn w:val="a6"/>
    <w:link w:val="headline1Char"/>
    <w:rsid w:val="00BC387F"/>
    <w:pPr>
      <w:numPr>
        <w:numId w:val="15"/>
      </w:numPr>
      <w:ind w:firstLineChars="0" w:firstLine="0"/>
    </w:pPr>
  </w:style>
  <w:style w:type="character" w:customStyle="1" w:styleId="headline1Char">
    <w:name w:val="headline1 Char"/>
    <w:basedOn w:val="Char3"/>
    <w:link w:val="headline1"/>
    <w:rsid w:val="00BC387F"/>
    <w:rPr>
      <w:sz w:val="24"/>
      <w:szCs w:val="24"/>
    </w:rPr>
  </w:style>
  <w:style w:type="paragraph" w:customStyle="1" w:styleId="10">
    <w:name w:val="列表1"/>
    <w:basedOn w:val="a5"/>
    <w:next w:val="0743"/>
    <w:link w:val="1Char2"/>
    <w:qFormat/>
    <w:rsid w:val="00B35053"/>
    <w:pPr>
      <w:numPr>
        <w:numId w:val="20"/>
      </w:numPr>
    </w:pPr>
    <w:rPr>
      <w:b/>
    </w:rPr>
  </w:style>
  <w:style w:type="character" w:customStyle="1" w:styleId="11Char">
    <w:name w:val="正文首行缩进 + 首行缩进:  1 字符1 Char"/>
    <w:basedOn w:val="Char3"/>
    <w:link w:val="11"/>
    <w:rsid w:val="00B35053"/>
    <w:rPr>
      <w:sz w:val="24"/>
      <w:szCs w:val="24"/>
    </w:rPr>
  </w:style>
  <w:style w:type="character" w:customStyle="1" w:styleId="1Char2">
    <w:name w:val="列表1 Char"/>
    <w:basedOn w:val="11Char"/>
    <w:link w:val="10"/>
    <w:rsid w:val="00B35053"/>
    <w:rPr>
      <w:b/>
      <w:sz w:val="24"/>
      <w:szCs w:val="24"/>
    </w:rPr>
  </w:style>
  <w:style w:type="numbering" w:customStyle="1" w:styleId="08542">
    <w:name w:val="样式 编号 左侧:  0.85 厘米 悬挂缩进: 4.2 字符"/>
    <w:basedOn w:val="a9"/>
    <w:rsid w:val="00B35053"/>
    <w:pPr>
      <w:numPr>
        <w:numId w:val="21"/>
      </w:numPr>
    </w:pPr>
  </w:style>
  <w:style w:type="paragraph" w:customStyle="1" w:styleId="0743">
    <w:name w:val="正文首行缩进0.74"/>
    <w:basedOn w:val="a5"/>
    <w:rsid w:val="0044245C"/>
    <w:pPr>
      <w:widowControl w:val="0"/>
      <w:ind w:firstLine="420"/>
      <w:jc w:val="both"/>
    </w:pPr>
    <w:rPr>
      <w:rFonts w:ascii="Arial" w:hAnsi="Arial"/>
      <w:kern w:val="2"/>
    </w:rPr>
  </w:style>
  <w:style w:type="paragraph" w:customStyle="1" w:styleId="context">
    <w:name w:val="context"/>
    <w:basedOn w:val="a5"/>
    <w:rsid w:val="006A262B"/>
    <w:pPr>
      <w:widowControl w:val="0"/>
      <w:autoSpaceDE w:val="0"/>
      <w:autoSpaceDN w:val="0"/>
      <w:adjustRightInd w:val="0"/>
      <w:ind w:left="284" w:firstLine="454"/>
      <w:jc w:val="both"/>
      <w:textAlignment w:val="baseline"/>
    </w:pPr>
    <w:rPr>
      <w:rFonts w:ascii="Arial" w:hAnsi="Arial"/>
      <w:kern w:val="24"/>
      <w:szCs w:val="20"/>
    </w:rPr>
  </w:style>
  <w:style w:type="table" w:customStyle="1" w:styleId="2-11">
    <w:name w:val="中等深浅底纹 2 - 强调文字颜色 11"/>
    <w:basedOn w:val="a8"/>
    <w:uiPriority w:val="64"/>
    <w:rsid w:val="00396E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8"/>
    <w:uiPriority w:val="64"/>
    <w:rsid w:val="00396E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6">
    <w:name w:val="Light Grid Accent 6"/>
    <w:basedOn w:val="a8"/>
    <w:uiPriority w:val="62"/>
    <w:rsid w:val="00396EE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-11">
    <w:name w:val="中等深浅底纹 1 - 强调文字颜色 11"/>
    <w:basedOn w:val="a8"/>
    <w:uiPriority w:val="63"/>
    <w:rsid w:val="00396EE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8"/>
    <w:uiPriority w:val="63"/>
    <w:rsid w:val="00396EE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82">
    <w:name w:val="Table Grid 8"/>
    <w:basedOn w:val="a8"/>
    <w:rsid w:val="00396EE9"/>
    <w:pPr>
      <w:spacing w:line="36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8"/>
    <w:rsid w:val="00396EE9"/>
    <w:pPr>
      <w:spacing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d">
    <w:name w:val="Table Web 1"/>
    <w:basedOn w:val="a8"/>
    <w:rsid w:val="00396EE9"/>
    <w:pPr>
      <w:spacing w:line="36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2">
    <w:name w:val="Table Grid 5"/>
    <w:basedOn w:val="a8"/>
    <w:rsid w:val="00396EE9"/>
    <w:pPr>
      <w:spacing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List 8"/>
    <w:basedOn w:val="a8"/>
    <w:rsid w:val="00396EE9"/>
    <w:pPr>
      <w:spacing w:line="36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c">
    <w:name w:val="Table Contemporary"/>
    <w:basedOn w:val="a8"/>
    <w:rsid w:val="00396EE9"/>
    <w:pPr>
      <w:spacing w:line="36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36">
    <w:name w:val="Table List 3"/>
    <w:basedOn w:val="a8"/>
    <w:rsid w:val="00396EE9"/>
    <w:pPr>
      <w:spacing w:line="36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0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7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5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30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9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&#33258;&#23450;&#20041;%20Office%20&#27169;&#26495;\&#25216;&#26415;&#26041;&#2669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83115-45C1-48A6-9D0C-FC7913ED5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技术方案.dotx</Template>
  <TotalTime>256</TotalTime>
  <Pages>15</Pages>
  <Words>934</Words>
  <Characters>5330</Characters>
  <Application>Microsoft Office Word</Application>
  <DocSecurity>0</DocSecurity>
  <Lines>44</Lines>
  <Paragraphs>12</Paragraphs>
  <ScaleCrop>false</ScaleCrop>
  <Company>北京神州泰岳软件股份有限公司</Company>
  <LinksUpToDate>false</LinksUpToDate>
  <CharactersWithSpaces>6252</CharactersWithSpaces>
  <SharedDoc>false</SharedDoc>
  <HLinks>
    <vt:vector size="642" baseType="variant">
      <vt:variant>
        <vt:i4>1114162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_Toc260437331</vt:lpwstr>
      </vt:variant>
      <vt:variant>
        <vt:i4>1114162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_Toc260437330</vt:lpwstr>
      </vt:variant>
      <vt:variant>
        <vt:i4>1048626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_Toc260437329</vt:lpwstr>
      </vt:variant>
      <vt:variant>
        <vt:i4>1048626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_Toc260437328</vt:lpwstr>
      </vt:variant>
      <vt:variant>
        <vt:i4>1048626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_Toc260437327</vt:lpwstr>
      </vt:variant>
      <vt:variant>
        <vt:i4>1048626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_Toc260437326</vt:lpwstr>
      </vt:variant>
      <vt:variant>
        <vt:i4>1048626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_Toc260437325</vt:lpwstr>
      </vt:variant>
      <vt:variant>
        <vt:i4>1048626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_Toc260437324</vt:lpwstr>
      </vt:variant>
      <vt:variant>
        <vt:i4>1048626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_Toc260437323</vt:lpwstr>
      </vt:variant>
      <vt:variant>
        <vt:i4>1048626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_Toc260437322</vt:lpwstr>
      </vt:variant>
      <vt:variant>
        <vt:i4>1048626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_Toc260437321</vt:lpwstr>
      </vt:variant>
      <vt:variant>
        <vt:i4>1048626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_Toc260437320</vt:lpwstr>
      </vt:variant>
      <vt:variant>
        <vt:i4>1245234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_Toc260437319</vt:lpwstr>
      </vt:variant>
      <vt:variant>
        <vt:i4>1245234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_Toc260437318</vt:lpwstr>
      </vt:variant>
      <vt:variant>
        <vt:i4>1245234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_Toc260437317</vt:lpwstr>
      </vt:variant>
      <vt:variant>
        <vt:i4>1245234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_Toc260437316</vt:lpwstr>
      </vt:variant>
      <vt:variant>
        <vt:i4>1245234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_Toc260437315</vt:lpwstr>
      </vt:variant>
      <vt:variant>
        <vt:i4>1245234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_Toc260437314</vt:lpwstr>
      </vt:variant>
      <vt:variant>
        <vt:i4>1245234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_Toc260437313</vt:lpwstr>
      </vt:variant>
      <vt:variant>
        <vt:i4>1245234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_Toc260437312</vt:lpwstr>
      </vt:variant>
      <vt:variant>
        <vt:i4>1245234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_Toc260437311</vt:lpwstr>
      </vt:variant>
      <vt:variant>
        <vt:i4>1245234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_Toc260437310</vt:lpwstr>
      </vt:variant>
      <vt:variant>
        <vt:i4>1179698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_Toc260437309</vt:lpwstr>
      </vt:variant>
      <vt:variant>
        <vt:i4>1179698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_Toc260437308</vt:lpwstr>
      </vt:variant>
      <vt:variant>
        <vt:i4>1179698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_Toc260437307</vt:lpwstr>
      </vt:variant>
      <vt:variant>
        <vt:i4>1179698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_Toc260437306</vt:lpwstr>
      </vt:variant>
      <vt:variant>
        <vt:i4>1179698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_Toc260437305</vt:lpwstr>
      </vt:variant>
      <vt:variant>
        <vt:i4>1179698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_Toc260437304</vt:lpwstr>
      </vt:variant>
      <vt:variant>
        <vt:i4>1179698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_Toc260437303</vt:lpwstr>
      </vt:variant>
      <vt:variant>
        <vt:i4>1179698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_Toc260437302</vt:lpwstr>
      </vt:variant>
      <vt:variant>
        <vt:i4>1179698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_Toc260437301</vt:lpwstr>
      </vt:variant>
      <vt:variant>
        <vt:i4>1179698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_Toc260437300</vt:lpwstr>
      </vt:variant>
      <vt:variant>
        <vt:i4>1769523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_Toc260437299</vt:lpwstr>
      </vt:variant>
      <vt:variant>
        <vt:i4>1769523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_Toc260437298</vt:lpwstr>
      </vt:variant>
      <vt:variant>
        <vt:i4>1769523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_Toc260437297</vt:lpwstr>
      </vt:variant>
      <vt:variant>
        <vt:i4>1769523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_Toc260437296</vt:lpwstr>
      </vt:variant>
      <vt:variant>
        <vt:i4>1769523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_Toc260437295</vt:lpwstr>
      </vt:variant>
      <vt:variant>
        <vt:i4>1769523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_Toc260437294</vt:lpwstr>
      </vt:variant>
      <vt:variant>
        <vt:i4>1769523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_Toc260437293</vt:lpwstr>
      </vt:variant>
      <vt:variant>
        <vt:i4>1769523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_Toc260437292</vt:lpwstr>
      </vt:variant>
      <vt:variant>
        <vt:i4>1769523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_Toc260437291</vt:lpwstr>
      </vt:variant>
      <vt:variant>
        <vt:i4>1769523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_Toc260437290</vt:lpwstr>
      </vt:variant>
      <vt:variant>
        <vt:i4>1703987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_Toc260437289</vt:lpwstr>
      </vt:variant>
      <vt:variant>
        <vt:i4>1703987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_Toc260437288</vt:lpwstr>
      </vt:variant>
      <vt:variant>
        <vt:i4>1703987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_Toc260437287</vt:lpwstr>
      </vt:variant>
      <vt:variant>
        <vt:i4>1703987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_Toc260437286</vt:lpwstr>
      </vt:variant>
      <vt:variant>
        <vt:i4>1703987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_Toc260437285</vt:lpwstr>
      </vt:variant>
      <vt:variant>
        <vt:i4>1703987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_Toc260437284</vt:lpwstr>
      </vt:variant>
      <vt:variant>
        <vt:i4>1703987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_Toc260437283</vt:lpwstr>
      </vt:variant>
      <vt:variant>
        <vt:i4>1703987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_Toc260437282</vt:lpwstr>
      </vt:variant>
      <vt:variant>
        <vt:i4>1703987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_Toc260437281</vt:lpwstr>
      </vt:variant>
      <vt:variant>
        <vt:i4>1703987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_Toc260437280</vt:lpwstr>
      </vt:variant>
      <vt:variant>
        <vt:i4>1376307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_Toc260437279</vt:lpwstr>
      </vt:variant>
      <vt:variant>
        <vt:i4>1376307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_Toc260437278</vt:lpwstr>
      </vt:variant>
      <vt:variant>
        <vt:i4>1376307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_Toc260437277</vt:lpwstr>
      </vt:variant>
      <vt:variant>
        <vt:i4>1376307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_Toc260437276</vt:lpwstr>
      </vt:variant>
      <vt:variant>
        <vt:i4>1376307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_Toc260437275</vt:lpwstr>
      </vt:variant>
      <vt:variant>
        <vt:i4>1376307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_Toc260437274</vt:lpwstr>
      </vt:variant>
      <vt:variant>
        <vt:i4>1376307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_Toc260437273</vt:lpwstr>
      </vt:variant>
      <vt:variant>
        <vt:i4>1376307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_Toc260437272</vt:lpwstr>
      </vt:variant>
      <vt:variant>
        <vt:i4>1376307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_Toc260437271</vt:lpwstr>
      </vt:variant>
      <vt:variant>
        <vt:i4>1376307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_Toc260437270</vt:lpwstr>
      </vt:variant>
      <vt:variant>
        <vt:i4>1310771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_Toc260437269</vt:lpwstr>
      </vt:variant>
      <vt:variant>
        <vt:i4>1310771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_Toc260437268</vt:lpwstr>
      </vt:variant>
      <vt:variant>
        <vt:i4>1310771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_Toc260437267</vt:lpwstr>
      </vt:variant>
      <vt:variant>
        <vt:i4>1310771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_Toc260437266</vt:lpwstr>
      </vt:variant>
      <vt:variant>
        <vt:i4>1310771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_Toc260437265</vt:lpwstr>
      </vt:variant>
      <vt:variant>
        <vt:i4>1310771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_Toc260437264</vt:lpwstr>
      </vt:variant>
      <vt:variant>
        <vt:i4>1310771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_Toc260437263</vt:lpwstr>
      </vt:variant>
      <vt:variant>
        <vt:i4>1310771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_Toc260437262</vt:lpwstr>
      </vt:variant>
      <vt:variant>
        <vt:i4>1310771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_Toc260437261</vt:lpwstr>
      </vt:variant>
      <vt:variant>
        <vt:i4>1310771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_Toc260437260</vt:lpwstr>
      </vt:variant>
      <vt:variant>
        <vt:i4>1507379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_Toc260437259</vt:lpwstr>
      </vt:variant>
      <vt:variant>
        <vt:i4>1507379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_Toc260437258</vt:lpwstr>
      </vt:variant>
      <vt:variant>
        <vt:i4>1507379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_Toc260437257</vt:lpwstr>
      </vt:variant>
      <vt:variant>
        <vt:i4>1507379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_Toc260437256</vt:lpwstr>
      </vt:variant>
      <vt:variant>
        <vt:i4>1507379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_Toc260437255</vt:lpwstr>
      </vt:variant>
      <vt:variant>
        <vt:i4>1507379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_Toc260437254</vt:lpwstr>
      </vt:variant>
      <vt:variant>
        <vt:i4>1507379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_Toc260437253</vt:lpwstr>
      </vt:variant>
      <vt:variant>
        <vt:i4>1507379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_Toc260437252</vt:lpwstr>
      </vt:variant>
      <vt:variant>
        <vt:i4>1507379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_Toc260437251</vt:lpwstr>
      </vt:variant>
      <vt:variant>
        <vt:i4>1507379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_Toc260437250</vt:lpwstr>
      </vt:variant>
      <vt:variant>
        <vt:i4>1441843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_Toc260437249</vt:lpwstr>
      </vt:variant>
      <vt:variant>
        <vt:i4>1441843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_Toc260437248</vt:lpwstr>
      </vt:variant>
      <vt:variant>
        <vt:i4>1441843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_Toc260437247</vt:lpwstr>
      </vt:variant>
      <vt:variant>
        <vt:i4>1441843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_Toc260437246</vt:lpwstr>
      </vt:variant>
      <vt:variant>
        <vt:i4>1441843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_Toc260437245</vt:lpwstr>
      </vt:variant>
      <vt:variant>
        <vt:i4>1441843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_Toc260437244</vt:lpwstr>
      </vt:variant>
      <vt:variant>
        <vt:i4>1441843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_Toc260437243</vt:lpwstr>
      </vt:variant>
      <vt:variant>
        <vt:i4>1441843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_Toc260437242</vt:lpwstr>
      </vt:variant>
      <vt:variant>
        <vt:i4>1441843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_Toc260437241</vt:lpwstr>
      </vt:variant>
      <vt:variant>
        <vt:i4>1441843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_Toc260437240</vt:lpwstr>
      </vt:variant>
      <vt:variant>
        <vt:i4>1114163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_Toc260437239</vt:lpwstr>
      </vt:variant>
      <vt:variant>
        <vt:i4>1114163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_Toc260437238</vt:lpwstr>
      </vt:variant>
      <vt:variant>
        <vt:i4>1114163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_Toc260437237</vt:lpwstr>
      </vt:variant>
      <vt:variant>
        <vt:i4>1114163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_Toc260437236</vt:lpwstr>
      </vt:variant>
      <vt:variant>
        <vt:i4>1114163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_Toc260437235</vt:lpwstr>
      </vt:variant>
      <vt:variant>
        <vt:i4>1114163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_Toc260437234</vt:lpwstr>
      </vt:variant>
      <vt:variant>
        <vt:i4>1114163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_Toc260437233</vt:lpwstr>
      </vt:variant>
      <vt:variant>
        <vt:i4>1114163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_Toc260437232</vt:lpwstr>
      </vt:variant>
      <vt:variant>
        <vt:i4>1114163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_Toc260437231</vt:lpwstr>
      </vt:variant>
      <vt:variant>
        <vt:i4>1114163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_Toc260437230</vt:lpwstr>
      </vt:variant>
      <vt:variant>
        <vt:i4>1048627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_Toc260437229</vt:lpwstr>
      </vt:variant>
      <vt:variant>
        <vt:i4>1048627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_Toc260437228</vt:lpwstr>
      </vt:variant>
      <vt:variant>
        <vt:i4>1048627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_Toc260437227</vt:lpwstr>
      </vt:variant>
      <vt:variant>
        <vt:i4>1048627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_Toc260437226</vt:lpwstr>
      </vt:variant>
      <vt:variant>
        <vt:i4>1048627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_Toc260437225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隋华锋</dc:creator>
  <cp:keywords/>
  <dc:description/>
  <cp:lastModifiedBy>隋华锋</cp:lastModifiedBy>
  <cp:revision>7</cp:revision>
  <cp:lastPrinted>2003-12-16T07:00:00Z</cp:lastPrinted>
  <dcterms:created xsi:type="dcterms:W3CDTF">2019-10-16T01:54:00Z</dcterms:created>
  <dcterms:modified xsi:type="dcterms:W3CDTF">2019-10-18T05:49:00Z</dcterms:modified>
  <cp:category/>
  <cp:contentStatus>草稿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UltraMSP-MR-01</vt:lpwstr>
  </property>
  <property fmtid="{D5CDD505-2E9C-101B-9397-08002B2CF9AE}" pid="3" name="项目编号">
    <vt:lpwstr>UltraMSP</vt:lpwstr>
  </property>
  <property fmtid="{D5CDD505-2E9C-101B-9397-08002B2CF9AE}" pid="4" name="文档名称">
    <vt:lpwstr>业务需求和摘要设计说明书</vt:lpwstr>
  </property>
  <property fmtid="{D5CDD505-2E9C-101B-9397-08002B2CF9AE}" pid="5" name="项目名称">
    <vt:lpwstr>UlraMSP代付账单模块</vt:lpwstr>
  </property>
</Properties>
</file>